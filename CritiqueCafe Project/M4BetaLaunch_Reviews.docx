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DDBE3" w14:textId="39D32B5D" w:rsidR="00A740C1" w:rsidRDefault="00C92330">
      <w:pPr>
        <w:suppressAutoHyphens w:val="0"/>
      </w:pPr>
      <w:r>
        <w:rPr>
          <w:noProof/>
        </w:rPr>
        <mc:AlternateContent>
          <mc:Choice Requires="wps">
            <w:drawing>
              <wp:anchor distT="0" distB="0" distL="114300" distR="114300" simplePos="0" relativeHeight="251669504" behindDoc="0" locked="0" layoutInCell="1" allowOverlap="1" wp14:anchorId="75334E8C" wp14:editId="25E8CE58">
                <wp:simplePos x="0" y="0"/>
                <wp:positionH relativeFrom="column">
                  <wp:posOffset>3495675</wp:posOffset>
                </wp:positionH>
                <wp:positionV relativeFrom="paragraph">
                  <wp:posOffset>6362700</wp:posOffset>
                </wp:positionV>
                <wp:extent cx="5981700" cy="1409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981700" cy="1409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3FFE8" w14:textId="3FB469CF" w:rsidR="00C92330" w:rsidRDefault="00C92330">
                            <w:r>
                              <w:t xml:space="preserve">Teri-Ann Barber </w:t>
                            </w:r>
                            <w:hyperlink r:id="rId8"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34E8C" id="_x0000_t202" coordsize="21600,21600" o:spt="202" path="m,l,21600r21600,l21600,xe">
                <v:stroke joinstyle="miter"/>
                <v:path gradientshapeok="t" o:connecttype="rect"/>
              </v:shapetype>
              <v:shape id="Text Box 7" o:spid="_x0000_s1026" type="#_x0000_t202" style="position:absolute;left:0;text-align:left;margin-left:275.25pt;margin-top:501pt;width:471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" filled="f" stroked="f">
                <v:textbox>
                  <w:txbxContent>
                    <w:p w14:paraId="0A13FFE8" w14:textId="3FB469CF" w:rsidR="00C92330" w:rsidRDefault="00C92330">
                      <w:r>
                        <w:t xml:space="preserve">Teri-Ann Barber </w:t>
                      </w:r>
                      <w:hyperlink r:id="rId9" w:history="1">
                        <w:r w:rsidRPr="003D43C7">
                          <w:rPr>
                            <w:rStyle w:val="Hyperlink"/>
                          </w:rPr>
                          <w:t>tbarber2016@fau.edu</w:t>
                        </w:r>
                      </w:hyperlink>
                    </w:p>
                    <w:p w14:paraId="07D4015F" w14:textId="7C82708F" w:rsidR="00C92330" w:rsidRDefault="00C92330" w:rsidP="00C92330">
                      <w:r>
                        <w:t>Enmanuel Ortiz eortiz2018@fau.edu</w:t>
                      </w:r>
                    </w:p>
                    <w:p w14:paraId="6B455873" w14:textId="30258834" w:rsidR="00C92330" w:rsidRDefault="00C92330" w:rsidP="00065966">
                      <w:r>
                        <w:t xml:space="preserve">Richard Santiago rsantiago2018@fau.edu </w:t>
                      </w:r>
                    </w:p>
                    <w:p w14:paraId="5E5F23CB" w14:textId="6F40D16B" w:rsidR="00C92330" w:rsidRDefault="00C92330" w:rsidP="00065966">
                      <w:r>
                        <w:t>Sadiki Brown sbrown2017@fau.edu</w:t>
                      </w:r>
                    </w:p>
                    <w:p w14:paraId="074BF3C8" w14:textId="77777777" w:rsidR="00C92330" w:rsidRDefault="00C92330"/>
                    <w:p w14:paraId="36A51F70" w14:textId="77777777" w:rsidR="00C92330" w:rsidRDefault="00C92330"/>
                  </w:txbxContent>
                </v:textbox>
              </v:shape>
            </w:pict>
          </mc:Fallback>
        </mc:AlternateContent>
      </w:r>
      <w:r>
        <w:rPr>
          <w:noProof/>
        </w:rPr>
        <mc:AlternateContent>
          <mc:Choice Requires="wps">
            <w:drawing>
              <wp:anchor distT="45720" distB="45720" distL="114300" distR="114300" simplePos="0" relativeHeight="251668480" behindDoc="0" locked="0" layoutInCell="1" allowOverlap="1" wp14:anchorId="26F20A68" wp14:editId="5E187EF1">
                <wp:simplePos x="0" y="0"/>
                <wp:positionH relativeFrom="column">
                  <wp:posOffset>-771525</wp:posOffset>
                </wp:positionH>
                <wp:positionV relativeFrom="paragraph">
                  <wp:posOffset>2409825</wp:posOffset>
                </wp:positionV>
                <wp:extent cx="3162300" cy="4286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F20A68" id="Text Box 2" o:spid="_x0000_s1027" type="#_x0000_t202" style="position:absolute;left:0;text-align:left;margin-left:-60.75pt;margin-top:189.75pt;width:249pt;height:33.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" filled="f" stroked="f">
                <v:textbox>
                  <w:txbxContent>
                    <w:p w14:paraId="3C162A35" w14:textId="7362324A" w:rsidR="00C92330" w:rsidRPr="00C92330" w:rsidRDefault="00ED6CCE">
                      <w:pPr>
                        <w:rPr>
                          <w:b/>
                          <w:bCs/>
                          <w:color w:val="FFFFFF" w:themeColor="background1"/>
                          <w:sz w:val="40"/>
                          <w:szCs w:val="40"/>
                        </w:rPr>
                      </w:pPr>
                      <w:r>
                        <w:rPr>
                          <w:b/>
                          <w:bCs/>
                          <w:color w:val="FFFFFF" w:themeColor="background1"/>
                          <w:sz w:val="40"/>
                          <w:szCs w:val="40"/>
                        </w:rPr>
                        <w:t>November</w:t>
                      </w:r>
                      <w:r w:rsidR="00C92330" w:rsidRPr="00C92330">
                        <w:rPr>
                          <w:b/>
                          <w:bCs/>
                          <w:color w:val="FFFFFF" w:themeColor="background1"/>
                          <w:sz w:val="40"/>
                          <w:szCs w:val="40"/>
                        </w:rPr>
                        <w:t xml:space="preserve"> </w:t>
                      </w:r>
                      <w:r w:rsidR="000C2821">
                        <w:rPr>
                          <w:b/>
                          <w:bCs/>
                          <w:color w:val="FFFFFF" w:themeColor="background1"/>
                          <w:sz w:val="40"/>
                          <w:szCs w:val="40"/>
                        </w:rPr>
                        <w:t>17</w:t>
                      </w:r>
                      <w:r w:rsidR="00C92330" w:rsidRPr="00C92330">
                        <w:rPr>
                          <w:b/>
                          <w:bCs/>
                          <w:color w:val="FFFFFF" w:themeColor="background1"/>
                          <w:sz w:val="40"/>
                          <w:szCs w:val="40"/>
                        </w:rPr>
                        <w:t>, 2019</w:t>
                      </w:r>
                    </w:p>
                    <w:p w14:paraId="61E18B01" w14:textId="77777777" w:rsidR="00C92330" w:rsidRDefault="00C92330"/>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400DD8B8" wp14:editId="6B957708">
                <wp:simplePos x="0" y="0"/>
                <wp:positionH relativeFrom="margin">
                  <wp:align>right</wp:align>
                </wp:positionH>
                <wp:positionV relativeFrom="paragraph">
                  <wp:posOffset>5972175</wp:posOffset>
                </wp:positionV>
                <wp:extent cx="5610225" cy="495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DD8B8" id="_x0000_s1028" type="#_x0000_t202" style="position:absolute;left:0;text-align:left;margin-left:390.55pt;margin-top:470.25pt;width:441.75pt;height:39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" filled="f" stroked="f">
                <v:textbox>
                  <w:txbxContent>
                    <w:p w14:paraId="2A8EC9D1" w14:textId="69A58D1A" w:rsidR="00C92330" w:rsidRPr="00C92330" w:rsidRDefault="00ED6CCE">
                      <w:pPr>
                        <w:rPr>
                          <w:b/>
                          <w:bCs/>
                        </w:rPr>
                      </w:pPr>
                      <w:r>
                        <w:rPr>
                          <w:b/>
                          <w:bCs/>
                          <w:sz w:val="32"/>
                          <w:szCs w:val="32"/>
                        </w:rPr>
                        <w:t xml:space="preserve">          </w:t>
                      </w:r>
                      <w:r w:rsidR="00C92330" w:rsidRPr="00C92330">
                        <w:rPr>
                          <w:b/>
                          <w:bCs/>
                          <w:sz w:val="32"/>
                          <w:szCs w:val="32"/>
                        </w:rPr>
                        <w:t xml:space="preserve">Milestone </w:t>
                      </w:r>
                      <w:r w:rsidR="000C2821">
                        <w:rPr>
                          <w:b/>
                          <w:bCs/>
                          <w:sz w:val="32"/>
                          <w:szCs w:val="32"/>
                        </w:rPr>
                        <w:t>4</w:t>
                      </w:r>
                      <w:r w:rsidR="00C92330" w:rsidRPr="00C92330">
                        <w:rPr>
                          <w:b/>
                          <w:bCs/>
                          <w:sz w:val="32"/>
                          <w:szCs w:val="32"/>
                        </w:rPr>
                        <w:t xml:space="preserve"> </w:t>
                      </w:r>
                      <w:r>
                        <w:rPr>
                          <w:b/>
                          <w:bCs/>
                          <w:sz w:val="32"/>
                          <w:szCs w:val="32"/>
                        </w:rPr>
                        <w:t>More Detailed Description</w:t>
                      </w:r>
                    </w:p>
                  </w:txbxContent>
                </v:textbox>
                <w10:wrap type="square" anchorx="margin"/>
              </v:shape>
            </w:pict>
          </mc:Fallback>
        </mc:AlternateContent>
      </w:r>
      <w:sdt>
        <w:sdtPr>
          <w:id w:val="836123276"/>
          <w:docPartObj>
            <w:docPartGallery w:val="Cover Pages"/>
            <w:docPartUnique/>
          </w:docPartObj>
        </w:sdtPr>
        <w:sdtEndPr/>
        <w:sdtContent>
          <w:r w:rsidR="00A740C1">
            <w:rPr>
              <w:noProof/>
            </w:rPr>
            <mc:AlternateContent>
              <mc:Choice Requires="wps">
                <w:drawing>
                  <wp:anchor distT="45720" distB="45720" distL="114300" distR="114300" simplePos="0" relativeHeight="251660288" behindDoc="0" locked="0" layoutInCell="1" allowOverlap="1" wp14:anchorId="636ABDFD" wp14:editId="7D8AE1A3">
                    <wp:simplePos x="0" y="0"/>
                    <wp:positionH relativeFrom="column">
                      <wp:posOffset>1628775</wp:posOffset>
                    </wp:positionH>
                    <wp:positionV relativeFrom="paragraph">
                      <wp:posOffset>4038600</wp:posOffset>
                    </wp:positionV>
                    <wp:extent cx="2214245" cy="1012190"/>
                    <wp:effectExtent l="0" t="0" r="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1012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36ABDFD" id="_x0000_s1029" type="#_x0000_t202" style="position:absolute;left:0;text-align:left;margin-left:128.25pt;margin-top:318pt;width:174.35pt;height:79.7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" filled="f" stroked="f">
                    <v:textbox style="mso-fit-shape-to-text:t">
                      <w:txbxContent>
                        <w:p w14:paraId="54CC2CB0" w14:textId="77777777" w:rsidR="00A740C1" w:rsidRPr="00590101" w:rsidRDefault="00A740C1" w:rsidP="00A740C1">
                          <w:pPr>
                            <w:ind w:left="720"/>
                            <w:rPr>
                              <w:rFonts w:ascii="Akkurat-Bold" w:hAnsi="Akkurat-Bold"/>
                              <w:sz w:val="44"/>
                              <w:szCs w:val="44"/>
                            </w:rPr>
                          </w:pPr>
                          <w:proofErr w:type="spellStart"/>
                          <w:r w:rsidRPr="00590101">
                            <w:rPr>
                              <w:rFonts w:ascii="Akkurat-Bold" w:hAnsi="Akkurat-Bold"/>
                              <w:sz w:val="44"/>
                              <w:szCs w:val="44"/>
                            </w:rPr>
                            <w:t>JavaCups</w:t>
                          </w:r>
                          <w:proofErr w:type="spellEnd"/>
                          <w:r w:rsidRPr="00590101">
                            <w:rPr>
                              <w:rFonts w:ascii="Akkurat-Bold" w:hAnsi="Akkurat-Bold"/>
                              <w:sz w:val="44"/>
                              <w:szCs w:val="44"/>
                            </w:rPr>
                            <w:t>’</w:t>
                          </w:r>
                        </w:p>
                      </w:txbxContent>
                    </v:textbox>
                    <w10:wrap type="square"/>
                  </v:shape>
                </w:pict>
              </mc:Fallback>
            </mc:AlternateContent>
          </w:r>
          <w:r w:rsidR="00A740C1">
            <w:rPr>
              <w:noProof/>
            </w:rPr>
            <mc:AlternateContent>
              <mc:Choice Requires="wps">
                <w:drawing>
                  <wp:anchor distT="0" distB="0" distL="114300" distR="114300" simplePos="0" relativeHeight="251664384" behindDoc="0" locked="0" layoutInCell="1" allowOverlap="1" wp14:anchorId="79794DB2" wp14:editId="3107C5D5">
                    <wp:simplePos x="0" y="0"/>
                    <wp:positionH relativeFrom="margin">
                      <wp:posOffset>4962525</wp:posOffset>
                    </wp:positionH>
                    <wp:positionV relativeFrom="paragraph">
                      <wp:posOffset>8677275</wp:posOffset>
                    </wp:positionV>
                    <wp:extent cx="2428875" cy="3619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B9D4" w14:textId="18FD775E" w:rsidR="00A740C1" w:rsidRDefault="00A740C1" w:rsidP="00A740C1">
                                <w:r>
                                  <w:t xml:space="preserve">Project group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94DB2" id="Text Box 11" o:spid="_x0000_s1030" type="#_x0000_t202" style="position:absolute;left:0;text-align:left;margin-left:390.75pt;margin-top:683.25pt;width:191.25pt;height:2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" filled="f" stroked="f">
                    <v:textbox>
                      <w:txbxContent>
                        <w:p w14:paraId="17A9B9D4" w14:textId="18FD775E" w:rsidR="00A740C1" w:rsidRDefault="00A740C1" w:rsidP="00A740C1">
                          <w:r>
                            <w:t xml:space="preserve">Project group #1 </w:t>
                          </w:r>
                        </w:p>
                      </w:txbxContent>
                    </v:textbox>
                    <w10:wrap anchorx="margin"/>
                  </v:shape>
                </w:pict>
              </mc:Fallback>
            </mc:AlternateContent>
          </w:r>
          <w:r w:rsidR="00A740C1">
            <w:rPr>
              <w:noProof/>
            </w:rPr>
            <mc:AlternateContent>
              <mc:Choice Requires="wps">
                <w:drawing>
                  <wp:anchor distT="0" distB="0" distL="114300" distR="114300" simplePos="0" relativeHeight="251663360" behindDoc="0" locked="0" layoutInCell="1" allowOverlap="1" wp14:anchorId="7D0756FD" wp14:editId="246FE696">
                    <wp:simplePos x="0" y="0"/>
                    <wp:positionH relativeFrom="page">
                      <wp:align>left</wp:align>
                    </wp:positionH>
                    <wp:positionV relativeFrom="paragraph">
                      <wp:posOffset>8005445</wp:posOffset>
                    </wp:positionV>
                    <wp:extent cx="4051300" cy="653415"/>
                    <wp:effectExtent l="0" t="0" r="635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653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756FD" id="Text Box 6" o:spid="_x0000_s1031" type="#_x0000_t202" style="position:absolute;left:0;text-align:left;margin-left:0;margin-top:630.35pt;width:319pt;height:51.4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" filled="f" stroked="f">
                    <v:textbox inset="0,0,0,0">
                      <w:txbxContent>
                        <w:p w14:paraId="7CE98D88" w14:textId="77777777" w:rsidR="00A740C1" w:rsidRPr="00AC7715" w:rsidRDefault="00A740C1" w:rsidP="00A740C1">
                          <w:pPr>
                            <w:rPr>
                              <w:rFonts w:ascii="Akkurat-Light" w:hAnsi="Akkurat-Light"/>
                              <w:color w:val="E7AC73"/>
                              <w:sz w:val="80"/>
                              <w:szCs w:val="80"/>
                            </w:rPr>
                          </w:pPr>
                          <w:r>
                            <w:rPr>
                              <w:rFonts w:ascii="Akkurat-Light" w:eastAsia="SimSun" w:hAnsi="Akkurat-Light" w:cs="Leelawadee"/>
                              <w:color w:val="E7AC73"/>
                              <w:sz w:val="80"/>
                              <w:szCs w:val="80"/>
                            </w:rPr>
                            <w:t>Fall 2019</w:t>
                          </w:r>
                        </w:p>
                      </w:txbxContent>
                    </v:textbox>
                    <w10:wrap anchorx="page"/>
                  </v:shape>
                </w:pict>
              </mc:Fallback>
            </mc:AlternateContent>
          </w:r>
          <w:r w:rsidR="00A740C1">
            <w:rPr>
              <w:noProof/>
            </w:rPr>
            <mc:AlternateContent>
              <mc:Choice Requires="wps">
                <w:drawing>
                  <wp:anchor distT="0" distB="0" distL="114300" distR="114300" simplePos="0" relativeHeight="251662336" behindDoc="0" locked="0" layoutInCell="1" allowOverlap="1" wp14:anchorId="1DA12977" wp14:editId="3696D911">
                    <wp:simplePos x="0" y="0"/>
                    <wp:positionH relativeFrom="margin">
                      <wp:align>center</wp:align>
                    </wp:positionH>
                    <wp:positionV relativeFrom="paragraph">
                      <wp:posOffset>5553710</wp:posOffset>
                    </wp:positionV>
                    <wp:extent cx="6747510" cy="824230"/>
                    <wp:effectExtent l="0" t="0" r="15240"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7510" cy="824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A12977" id="Text Box 5" o:spid="_x0000_s1032" type="#_x0000_t202" style="position:absolute;left:0;text-align:left;margin-left:0;margin-top:437.3pt;width:531.3pt;height:64.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" filled="f" stroked="f">
                    <v:textbox inset="0,0,0,0">
                      <w:txbxContent>
                        <w:p w14:paraId="6B3E3391" w14:textId="77777777" w:rsidR="00A740C1" w:rsidRPr="00AC7715" w:rsidRDefault="00A740C1" w:rsidP="00A740C1">
                          <w:pPr>
                            <w:jc w:val="center"/>
                            <w:rPr>
                              <w:rFonts w:ascii="Akkurat-Bold" w:hAnsi="Akkurat-Bold"/>
                              <w:sz w:val="44"/>
                              <w:szCs w:val="44"/>
                            </w:rPr>
                          </w:pPr>
                          <w:r w:rsidRPr="00590101">
                            <w:rPr>
                              <w:rFonts w:ascii="Akkurat-Bold" w:hAnsi="Akkurat-Bold"/>
                              <w:sz w:val="44"/>
                              <w:szCs w:val="44"/>
                            </w:rPr>
                            <w:t>CEN   4010   Principles   of   Software   Engineering</w:t>
                          </w:r>
                        </w:p>
                      </w:txbxContent>
                    </v:textbox>
                    <w10:wrap anchorx="margin"/>
                  </v:shape>
                </w:pict>
              </mc:Fallback>
            </mc:AlternateContent>
          </w:r>
          <w:r w:rsidR="00A740C1">
            <w:rPr>
              <w:noProof/>
            </w:rPr>
            <mc:AlternateContent>
              <mc:Choice Requires="wps">
                <w:drawing>
                  <wp:anchor distT="0" distB="0" distL="114300" distR="114300" simplePos="0" relativeHeight="251661312" behindDoc="0" locked="0" layoutInCell="1" allowOverlap="1" wp14:anchorId="6749CCD7" wp14:editId="7E150895">
                    <wp:simplePos x="0" y="0"/>
                    <wp:positionH relativeFrom="margin">
                      <wp:align>center</wp:align>
                    </wp:positionH>
                    <wp:positionV relativeFrom="paragraph">
                      <wp:posOffset>4573270</wp:posOffset>
                    </wp:positionV>
                    <wp:extent cx="6886575" cy="760095"/>
                    <wp:effectExtent l="0" t="0" r="9525"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6575" cy="760095"/>
                            </a:xfrm>
                            <a:prstGeom prst="rect">
                              <a:avLst/>
                            </a:prstGeom>
                            <a:solidFill>
                              <a:srgbClr val="92374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9CCD7" id="Text Box 4" o:spid="_x0000_s1033" type="#_x0000_t202" style="position:absolute;left:0;text-align:left;margin-left:0;margin-top:360.1pt;width:542.25pt;height:59.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" fillcolor="#923743" stroked="f">
                    <v:textbox inset="0,0,0,0">
                      <w:txbxContent>
                        <w:p w14:paraId="07753CD8" w14:textId="77777777" w:rsidR="00A740C1" w:rsidRPr="00AC7715" w:rsidRDefault="00A740C1" w:rsidP="00A740C1">
                          <w:pPr>
                            <w:jc w:val="center"/>
                            <w:rPr>
                              <w:rFonts w:ascii="Akkurat-Light" w:hAnsi="Akkurat-Light"/>
                              <w:color w:val="FFFFFF" w:themeColor="background1"/>
                              <w:sz w:val="94"/>
                              <w:szCs w:val="94"/>
                            </w:rPr>
                          </w:pPr>
                          <w:proofErr w:type="spellStart"/>
                          <w:r w:rsidRPr="00590101">
                            <w:rPr>
                              <w:rFonts w:ascii="Akkurat-Light" w:eastAsia="SimSun" w:hAnsi="Akkurat-Light" w:cs="Leelawadee"/>
                              <w:color w:val="FFFFFF" w:themeColor="background1"/>
                              <w:sz w:val="94"/>
                              <w:szCs w:val="94"/>
                            </w:rPr>
                            <w:t>CritiqueCafé</w:t>
                          </w:r>
                          <w:proofErr w:type="spellEnd"/>
                        </w:p>
                      </w:txbxContent>
                    </v:textbox>
                    <w10:wrap anchorx="margin"/>
                  </v:shape>
                </w:pict>
              </mc:Fallback>
            </mc:AlternateContent>
          </w:r>
          <w:r w:rsidR="00A740C1">
            <w:rPr>
              <w:noProof/>
            </w:rPr>
            <w:drawing>
              <wp:anchor distT="0" distB="0" distL="114300" distR="114300" simplePos="0" relativeHeight="251659264" behindDoc="1" locked="0" layoutInCell="1" allowOverlap="1" wp14:anchorId="153266F8" wp14:editId="68871EF1">
                <wp:simplePos x="0" y="0"/>
                <wp:positionH relativeFrom="page">
                  <wp:align>left</wp:align>
                </wp:positionH>
                <wp:positionV relativeFrom="paragraph">
                  <wp:posOffset>-914400</wp:posOffset>
                </wp:positionV>
                <wp:extent cx="8686165" cy="10972800"/>
                <wp:effectExtent l="0" t="0" r="635"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10" cstate="print"/>
                        <a:stretch>
                          <a:fillRect/>
                        </a:stretch>
                      </pic:blipFill>
                      <pic:spPr>
                        <a:xfrm>
                          <a:off x="0" y="0"/>
                          <a:ext cx="8686165" cy="109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0C1">
            <w:br w:type="page"/>
          </w:r>
        </w:sdtContent>
      </w:sdt>
    </w:p>
    <w:p w14:paraId="569DABCF" w14:textId="77777777" w:rsidR="00065966" w:rsidRDefault="00065966" w:rsidP="00E11289">
      <w:pPr>
        <w:pStyle w:val="Title"/>
        <w:jc w:val="left"/>
        <w:rPr>
          <w:b/>
          <w:bCs/>
        </w:rPr>
      </w:pPr>
    </w:p>
    <w:tbl>
      <w:tblPr>
        <w:tblStyle w:val="TableGrid"/>
        <w:tblW w:w="0" w:type="auto"/>
        <w:tblLook w:val="04A0" w:firstRow="1" w:lastRow="0" w:firstColumn="1" w:lastColumn="0" w:noHBand="0" w:noVBand="1"/>
      </w:tblPr>
      <w:tblGrid>
        <w:gridCol w:w="9350"/>
      </w:tblGrid>
      <w:tr w:rsidR="00065966" w:rsidRPr="00065966" w14:paraId="740518C6" w14:textId="77777777" w:rsidTr="008423E3">
        <w:tc>
          <w:tcPr>
            <w:tcW w:w="9350" w:type="dxa"/>
          </w:tcPr>
          <w:p w14:paraId="14D96BB1" w14:textId="77777777" w:rsidR="00065966" w:rsidRPr="00065966" w:rsidRDefault="00065966" w:rsidP="00065966">
            <w:pPr>
              <w:pStyle w:val="Title"/>
              <w:rPr>
                <w:b/>
                <w:bCs/>
              </w:rPr>
            </w:pPr>
            <w:r w:rsidRPr="00065966">
              <w:rPr>
                <w:b/>
                <w:bCs/>
              </w:rPr>
              <w:t>Revision Dates</w:t>
            </w:r>
          </w:p>
        </w:tc>
      </w:tr>
      <w:tr w:rsidR="00065966" w:rsidRPr="00065966" w14:paraId="1098EC46" w14:textId="77777777" w:rsidTr="008423E3">
        <w:tc>
          <w:tcPr>
            <w:tcW w:w="9350" w:type="dxa"/>
          </w:tcPr>
          <w:p w14:paraId="02945BF8" w14:textId="73785033" w:rsidR="00065966" w:rsidRPr="00065966" w:rsidRDefault="00065966" w:rsidP="00065966">
            <w:pPr>
              <w:pStyle w:val="Title"/>
              <w:rPr>
                <w:b/>
                <w:bCs/>
              </w:rPr>
            </w:pPr>
            <w:r w:rsidRPr="00065966">
              <w:rPr>
                <w:b/>
                <w:bCs/>
              </w:rPr>
              <w:t>1</w:t>
            </w:r>
            <w:r w:rsidRPr="00065966">
              <w:rPr>
                <w:b/>
                <w:bCs/>
                <w:vertAlign w:val="superscript"/>
              </w:rPr>
              <w:t>st</w:t>
            </w:r>
            <w:r w:rsidRPr="00065966">
              <w:rPr>
                <w:b/>
                <w:bCs/>
              </w:rPr>
              <w:t xml:space="preserve"> Submission Date: </w:t>
            </w:r>
            <w:r w:rsidR="000C2821">
              <w:rPr>
                <w:b/>
                <w:bCs/>
              </w:rPr>
              <w:t>11</w:t>
            </w:r>
            <w:r w:rsidRPr="00065966">
              <w:rPr>
                <w:b/>
                <w:bCs/>
              </w:rPr>
              <w:t>/</w:t>
            </w:r>
            <w:r w:rsidR="000C2821">
              <w:rPr>
                <w:b/>
                <w:bCs/>
              </w:rPr>
              <w:t>17</w:t>
            </w:r>
            <w:r w:rsidRPr="00065966">
              <w:rPr>
                <w:b/>
                <w:bCs/>
              </w:rPr>
              <w:t>/2019</w:t>
            </w:r>
          </w:p>
        </w:tc>
      </w:tr>
      <w:tr w:rsidR="00065966" w:rsidRPr="00065966" w14:paraId="5167C7E8" w14:textId="77777777" w:rsidTr="008423E3">
        <w:tc>
          <w:tcPr>
            <w:tcW w:w="9350" w:type="dxa"/>
          </w:tcPr>
          <w:p w14:paraId="38D152F1" w14:textId="77777777" w:rsidR="00065966" w:rsidRPr="00065966" w:rsidRDefault="00065966" w:rsidP="00065966">
            <w:pPr>
              <w:pStyle w:val="Title"/>
              <w:rPr>
                <w:b/>
                <w:bCs/>
              </w:rPr>
            </w:pPr>
          </w:p>
        </w:tc>
      </w:tr>
      <w:tr w:rsidR="00065966" w:rsidRPr="00065966" w14:paraId="119C34E1" w14:textId="77777777" w:rsidTr="008423E3">
        <w:tc>
          <w:tcPr>
            <w:tcW w:w="9350" w:type="dxa"/>
          </w:tcPr>
          <w:p w14:paraId="156CFFC0" w14:textId="77777777" w:rsidR="00065966" w:rsidRPr="00065966" w:rsidRDefault="00065966" w:rsidP="00065966">
            <w:pPr>
              <w:pStyle w:val="Title"/>
              <w:rPr>
                <w:b/>
                <w:bCs/>
              </w:rPr>
            </w:pPr>
          </w:p>
        </w:tc>
      </w:tr>
      <w:tr w:rsidR="00065966" w:rsidRPr="00065966" w14:paraId="54019E71" w14:textId="77777777" w:rsidTr="008423E3">
        <w:tc>
          <w:tcPr>
            <w:tcW w:w="9350" w:type="dxa"/>
          </w:tcPr>
          <w:p w14:paraId="30A56432" w14:textId="77777777" w:rsidR="00065966" w:rsidRPr="00065966" w:rsidRDefault="00065966" w:rsidP="00065966">
            <w:pPr>
              <w:pStyle w:val="Title"/>
              <w:rPr>
                <w:b/>
                <w:bCs/>
              </w:rPr>
            </w:pPr>
          </w:p>
        </w:tc>
      </w:tr>
      <w:tr w:rsidR="00065966" w:rsidRPr="00065966" w14:paraId="69177872" w14:textId="77777777" w:rsidTr="008423E3">
        <w:tc>
          <w:tcPr>
            <w:tcW w:w="9350" w:type="dxa"/>
          </w:tcPr>
          <w:p w14:paraId="5D282B71" w14:textId="77777777" w:rsidR="00065966" w:rsidRPr="00065966" w:rsidRDefault="00065966" w:rsidP="00065966">
            <w:pPr>
              <w:pStyle w:val="Title"/>
              <w:rPr>
                <w:b/>
                <w:bCs/>
              </w:rPr>
            </w:pPr>
          </w:p>
        </w:tc>
      </w:tr>
    </w:tbl>
    <w:p w14:paraId="2C7A84BE" w14:textId="734334BA" w:rsidR="000C2821" w:rsidRDefault="000C2821" w:rsidP="009C2BB6">
      <w:pPr>
        <w:ind w:firstLine="0"/>
      </w:pPr>
    </w:p>
    <w:p w14:paraId="744ABD40" w14:textId="523BDB02" w:rsidR="000C2821" w:rsidRDefault="000C2821" w:rsidP="000C2821">
      <w:pPr>
        <w:jc w:val="center"/>
        <w:rPr>
          <w:b/>
          <w:bCs/>
        </w:rPr>
      </w:pPr>
      <w:r>
        <w:rPr>
          <w:b/>
          <w:bCs/>
        </w:rPr>
        <w:t>Product Summary</w:t>
      </w:r>
    </w:p>
    <w:p w14:paraId="5D4DBF14" w14:textId="639736A5" w:rsidR="000C2821" w:rsidRDefault="009C2BB6" w:rsidP="009C2BB6">
      <w:r>
        <w:t xml:space="preserve">Our project is called </w:t>
      </w:r>
      <w:proofErr w:type="spellStart"/>
      <w:r>
        <w:t>CritiqueCafe</w:t>
      </w:r>
      <w:proofErr w:type="spellEnd"/>
      <w:r>
        <w:t>, a quick and accessible website for posting your opinions and replying to others. This website will be a great place to rest a community upon, either if you are into movies, games, books, etc. many media forums are available for you to browse. If you need to find a book on the fly, you can use our search function and quickly find any specific reviews on the subject. If you need to tell the world your takeaway from a breathtaking movie, you can easily visit on of our forums and write till your hearts content.</w:t>
      </w:r>
    </w:p>
    <w:p w14:paraId="3B1843FD" w14:textId="6B203E5C" w:rsidR="009C2BB6" w:rsidRDefault="009C2BB6" w:rsidP="009C2BB6">
      <w:r>
        <w:t>Our Priority functions are:</w:t>
      </w:r>
    </w:p>
    <w:p w14:paraId="4F05400A" w14:textId="6B680137" w:rsidR="009C2BB6" w:rsidRDefault="009C2BB6" w:rsidP="009C2BB6">
      <w:pPr>
        <w:pStyle w:val="ListParagraph"/>
        <w:numPr>
          <w:ilvl w:val="0"/>
          <w:numId w:val="32"/>
        </w:numPr>
      </w:pPr>
      <w:r>
        <w:t>Search Function – Ability to search through any of the forums and quickly find what you need</w:t>
      </w:r>
    </w:p>
    <w:p w14:paraId="0F9A9D72" w14:textId="615EECA3" w:rsidR="009C2BB6" w:rsidRDefault="009C2BB6" w:rsidP="009C2BB6">
      <w:pPr>
        <w:pStyle w:val="ListParagraph"/>
        <w:numPr>
          <w:ilvl w:val="0"/>
          <w:numId w:val="32"/>
        </w:numPr>
      </w:pPr>
      <w:r>
        <w:t xml:space="preserve">Post/Reply Function – Ability to post your opinions in forums and reply to </w:t>
      </w:r>
      <w:proofErr w:type="gramStart"/>
      <w:r>
        <w:t>others</w:t>
      </w:r>
      <w:proofErr w:type="gramEnd"/>
      <w:r>
        <w:t xml:space="preserve"> opinions</w:t>
      </w:r>
    </w:p>
    <w:p w14:paraId="68554D0C" w14:textId="64835528" w:rsidR="009C2BB6" w:rsidRDefault="009C2BB6" w:rsidP="009C2BB6">
      <w:pPr>
        <w:pStyle w:val="ListParagraph"/>
        <w:numPr>
          <w:ilvl w:val="0"/>
          <w:numId w:val="32"/>
        </w:numPr>
      </w:pPr>
      <w:r>
        <w:t>Guest login – Ability to quickly login to post without logging into an account</w:t>
      </w:r>
    </w:p>
    <w:p w14:paraId="1CD6D2B9" w14:textId="2B7D6F07" w:rsidR="009C2BB6" w:rsidRDefault="009C2BB6" w:rsidP="009C2BB6">
      <w:pPr>
        <w:pStyle w:val="ListParagraph"/>
        <w:numPr>
          <w:ilvl w:val="0"/>
          <w:numId w:val="32"/>
        </w:numPr>
      </w:pPr>
      <w:r>
        <w:t>User login/Registration – Ability to keep user information and post on that account</w:t>
      </w:r>
    </w:p>
    <w:p w14:paraId="22BA09FE" w14:textId="613103D7" w:rsidR="009C2BB6" w:rsidRDefault="009C2BB6" w:rsidP="009C2BB6">
      <w:pPr>
        <w:pStyle w:val="ListParagraph"/>
        <w:numPr>
          <w:ilvl w:val="0"/>
          <w:numId w:val="32"/>
        </w:numPr>
      </w:pPr>
      <w:r>
        <w:t>User Profile – Ability to flesh out your profile, identifying yourself.</w:t>
      </w:r>
    </w:p>
    <w:p w14:paraId="306D4A37" w14:textId="26CC4606" w:rsidR="009C2BB6" w:rsidRPr="009C2BB6" w:rsidRDefault="009C2BB6" w:rsidP="009C2BB6">
      <w:pPr>
        <w:ind w:firstLine="0"/>
      </w:pPr>
      <w:r>
        <w:t xml:space="preserve">Website Link: </w:t>
      </w:r>
      <w:hyperlink r:id="rId11" w:history="1">
        <w:r>
          <w:rPr>
            <w:rStyle w:val="Hyperlink"/>
          </w:rPr>
          <w:t>http://lamp.cse.fau.edu/~eortiz2018/Minibb/</w:t>
        </w:r>
      </w:hyperlink>
    </w:p>
    <w:p w14:paraId="3C242286" w14:textId="514D32DD" w:rsidR="000C2821" w:rsidRDefault="000C2821" w:rsidP="009C2BB6">
      <w:pPr>
        <w:ind w:firstLine="0"/>
        <w:rPr>
          <w:b/>
          <w:bCs/>
        </w:rPr>
      </w:pPr>
    </w:p>
    <w:p w14:paraId="06E87DCF" w14:textId="26DA6C2D" w:rsidR="000C2821" w:rsidRDefault="000C2821" w:rsidP="000C2821">
      <w:pPr>
        <w:jc w:val="center"/>
        <w:rPr>
          <w:b/>
          <w:bCs/>
        </w:rPr>
      </w:pPr>
      <w:r>
        <w:rPr>
          <w:b/>
          <w:bCs/>
        </w:rPr>
        <w:lastRenderedPageBreak/>
        <w:t>Usability Test Plan</w:t>
      </w:r>
    </w:p>
    <w:p w14:paraId="401D7F1A" w14:textId="77777777" w:rsidR="00D85255" w:rsidRDefault="009C2BB6" w:rsidP="00E447AD">
      <w:pPr>
        <w:ind w:left="720" w:firstLine="0"/>
        <w:rPr>
          <w:b/>
          <w:bCs/>
        </w:rPr>
      </w:pPr>
      <w:r>
        <w:rPr>
          <w:b/>
          <w:bCs/>
        </w:rPr>
        <w:t>Test Objective:</w:t>
      </w:r>
    </w:p>
    <w:p w14:paraId="4CAC2E18" w14:textId="53F3AFE3" w:rsidR="00D85255" w:rsidRDefault="00D85255" w:rsidP="00D85255">
      <w:pPr>
        <w:pStyle w:val="ListParagraph"/>
        <w:numPr>
          <w:ilvl w:val="0"/>
          <w:numId w:val="36"/>
        </w:numPr>
      </w:pPr>
      <w:r w:rsidRPr="00D85255">
        <w:t>Upload a forum post to the database</w:t>
      </w:r>
    </w:p>
    <w:p w14:paraId="2474B937" w14:textId="3EA4B2B8" w:rsidR="000C2821" w:rsidRDefault="00D85255" w:rsidP="00D85255">
      <w:pPr>
        <w:pStyle w:val="ListParagraph"/>
        <w:numPr>
          <w:ilvl w:val="0"/>
          <w:numId w:val="36"/>
        </w:numPr>
      </w:pPr>
      <w:r>
        <w:t>Output and save the data into the website for other to reply to</w:t>
      </w:r>
    </w:p>
    <w:p w14:paraId="10E9076E" w14:textId="56CEB38B" w:rsidR="008B4747" w:rsidRDefault="008B4747" w:rsidP="009C2BB6"/>
    <w:p w14:paraId="52CAB842" w14:textId="29CE982E" w:rsidR="008B4747" w:rsidRDefault="008B4747" w:rsidP="009C2BB6">
      <w:pPr>
        <w:rPr>
          <w:b/>
          <w:bCs/>
        </w:rPr>
      </w:pPr>
      <w:r w:rsidRPr="008B4747">
        <w:rPr>
          <w:b/>
          <w:bCs/>
        </w:rPr>
        <w:t>Test Plan:</w:t>
      </w:r>
    </w:p>
    <w:p w14:paraId="75B0D8F3" w14:textId="24B8DA05" w:rsidR="008B4747" w:rsidRDefault="0095181C" w:rsidP="008B4747">
      <w:pPr>
        <w:pStyle w:val="ListParagraph"/>
        <w:numPr>
          <w:ilvl w:val="0"/>
          <w:numId w:val="33"/>
        </w:numPr>
      </w:pPr>
      <w:r>
        <w:t xml:space="preserve">Starting Point: Any forums/posts that can be added to, such as </w:t>
      </w:r>
      <w:r w:rsidR="00C35B01">
        <w:t>URL mentioned below.</w:t>
      </w:r>
    </w:p>
    <w:p w14:paraId="687E2A49" w14:textId="1C44B144" w:rsidR="0095181C" w:rsidRDefault="0095181C" w:rsidP="008B4747">
      <w:pPr>
        <w:pStyle w:val="ListParagraph"/>
        <w:numPr>
          <w:ilvl w:val="0"/>
          <w:numId w:val="33"/>
        </w:numPr>
      </w:pPr>
      <w:r>
        <w:t xml:space="preserve">Task to be accomplished: </w:t>
      </w:r>
      <w:r w:rsidR="00C35B01">
        <w:t>Creating a forum thread/Replying to a forum post (Inputting data and outputting that data to the creator and other End-Users.)</w:t>
      </w:r>
    </w:p>
    <w:p w14:paraId="02D3F2FB" w14:textId="77777777" w:rsidR="00C35B01" w:rsidRDefault="00C35B01" w:rsidP="008B4747">
      <w:pPr>
        <w:pStyle w:val="ListParagraph"/>
        <w:numPr>
          <w:ilvl w:val="0"/>
          <w:numId w:val="33"/>
        </w:numPr>
      </w:pPr>
      <w:r>
        <w:t>Intended User:</w:t>
      </w:r>
    </w:p>
    <w:p w14:paraId="6CEF9880" w14:textId="1374CC72" w:rsidR="00C35B01" w:rsidRDefault="00C35B01" w:rsidP="00C35B01">
      <w:pPr>
        <w:pStyle w:val="ListParagraph"/>
        <w:numPr>
          <w:ilvl w:val="1"/>
          <w:numId w:val="33"/>
        </w:numPr>
      </w:pPr>
      <w:r>
        <w:t xml:space="preserve"> Primary User – End-Users that are going to share their opinions with threads.</w:t>
      </w:r>
    </w:p>
    <w:p w14:paraId="6AECA4A2" w14:textId="74121C32" w:rsidR="00C35B01" w:rsidRDefault="00C35B01" w:rsidP="00C35B01">
      <w:pPr>
        <w:pStyle w:val="ListParagraph"/>
        <w:numPr>
          <w:ilvl w:val="1"/>
          <w:numId w:val="33"/>
        </w:numPr>
      </w:pPr>
      <w:r>
        <w:t xml:space="preserve">Secondary users – End-Users that are visiting to view </w:t>
      </w:r>
      <w:r w:rsidR="00C10C3A">
        <w:t>other</w:t>
      </w:r>
      <w:r>
        <w:t xml:space="preserve"> opinions</w:t>
      </w:r>
      <w:r w:rsidR="00C10C3A">
        <w:t>.</w:t>
      </w:r>
    </w:p>
    <w:p w14:paraId="1A7430CD" w14:textId="5B712A6B" w:rsidR="00C35B01" w:rsidRDefault="00C35B01" w:rsidP="008B4747">
      <w:pPr>
        <w:pStyle w:val="ListParagraph"/>
        <w:numPr>
          <w:ilvl w:val="0"/>
          <w:numId w:val="33"/>
        </w:numPr>
      </w:pPr>
      <w:r>
        <w:t>Completion Criteria: Data shows up in the database, Data appears to other users, Data appears to the user who created it.</w:t>
      </w:r>
    </w:p>
    <w:p w14:paraId="1F7535CC" w14:textId="6290B1CE" w:rsidR="00C35B01" w:rsidRDefault="00C35B01" w:rsidP="008B4747">
      <w:pPr>
        <w:pStyle w:val="ListParagraph"/>
        <w:numPr>
          <w:ilvl w:val="0"/>
          <w:numId w:val="33"/>
        </w:numPr>
      </w:pPr>
      <w:r>
        <w:t>URL:</w:t>
      </w:r>
      <w:r w:rsidRPr="00C35B01">
        <w:t xml:space="preserve"> </w:t>
      </w:r>
      <w:hyperlink r:id="rId12" w:history="1">
        <w:r>
          <w:rPr>
            <w:rStyle w:val="Hyperlink"/>
          </w:rPr>
          <w:t>http://lamp.cse.fau.edu/~eortiz2018/Minibb/index.php?action=vtopic&amp;forum=3</w:t>
        </w:r>
      </w:hyperlink>
    </w:p>
    <w:p w14:paraId="64020A52" w14:textId="24097E74" w:rsidR="00C35B01" w:rsidRDefault="008124BC" w:rsidP="00C35B01">
      <w:pPr>
        <w:pStyle w:val="ListParagraph"/>
        <w:ind w:left="1440" w:firstLine="0"/>
      </w:pPr>
      <w:hyperlink r:id="rId13" w:history="1">
        <w:r w:rsidR="00C35B01">
          <w:rPr>
            <w:rStyle w:val="Hyperlink"/>
          </w:rPr>
          <w:t>http://lamp.cse.fau.edu/~eortiz2018/Minibb/index.php?action=vtopic&amp;forum=4</w:t>
        </w:r>
      </w:hyperlink>
    </w:p>
    <w:p w14:paraId="1B44E12A" w14:textId="01C29E0D" w:rsidR="00C35B01" w:rsidRDefault="008124BC" w:rsidP="00C35B01">
      <w:pPr>
        <w:pStyle w:val="ListParagraph"/>
        <w:ind w:left="1440" w:firstLine="0"/>
      </w:pPr>
      <w:hyperlink r:id="rId14" w:history="1">
        <w:r w:rsidR="00C35B01">
          <w:rPr>
            <w:rStyle w:val="Hyperlink"/>
          </w:rPr>
          <w:t>http://lamp.cse.fau.edu/~eortiz2018/Minibb/index.php?action=vtopic&amp;forum=5</w:t>
        </w:r>
      </w:hyperlink>
    </w:p>
    <w:p w14:paraId="2235F99E" w14:textId="3860ECCF" w:rsidR="00C35B01" w:rsidRDefault="00C35B01" w:rsidP="00C35B01">
      <w:pPr>
        <w:pStyle w:val="ListParagraph"/>
        <w:ind w:left="1440" w:firstLine="0"/>
      </w:pPr>
      <w:r>
        <w:t>etc.</w:t>
      </w:r>
    </w:p>
    <w:p w14:paraId="79699A36" w14:textId="634E01BA" w:rsidR="00C35B01" w:rsidRDefault="00C35B01" w:rsidP="00C35B01">
      <w:pPr>
        <w:pStyle w:val="ListParagraph"/>
        <w:ind w:left="1440" w:firstLine="0"/>
      </w:pPr>
    </w:p>
    <w:p w14:paraId="42A51D01" w14:textId="5356806F" w:rsidR="00C35B01" w:rsidRDefault="00C35B01" w:rsidP="00C35B01">
      <w:pPr>
        <w:pStyle w:val="ListParagraph"/>
        <w:ind w:left="1440" w:firstLine="0"/>
      </w:pPr>
    </w:p>
    <w:p w14:paraId="1609E1E5" w14:textId="77777777" w:rsidR="00C35B01" w:rsidRDefault="00C35B01" w:rsidP="00C35B01">
      <w:pPr>
        <w:pStyle w:val="ListParagraph"/>
        <w:ind w:left="1440" w:firstLine="0"/>
      </w:pPr>
    </w:p>
    <w:p w14:paraId="1E5088F2" w14:textId="06F8C9D8" w:rsidR="00C35B01" w:rsidRPr="00C35B01" w:rsidRDefault="00C35B01" w:rsidP="00C35B01">
      <w:r>
        <w:rPr>
          <w:b/>
          <w:bCs/>
        </w:rPr>
        <w:t>Questionnaire:</w:t>
      </w:r>
    </w:p>
    <w:tbl>
      <w:tblPr>
        <w:tblStyle w:val="TableGrid"/>
        <w:tblW w:w="0" w:type="auto"/>
        <w:tblLook w:val="04A0" w:firstRow="1" w:lastRow="0" w:firstColumn="1" w:lastColumn="0" w:noHBand="0" w:noVBand="1"/>
      </w:tblPr>
      <w:tblGrid>
        <w:gridCol w:w="2871"/>
        <w:gridCol w:w="1084"/>
        <w:gridCol w:w="1260"/>
        <w:gridCol w:w="1440"/>
        <w:gridCol w:w="1440"/>
        <w:gridCol w:w="1255"/>
      </w:tblGrid>
      <w:tr w:rsidR="00596510" w14:paraId="7672AF64" w14:textId="77777777" w:rsidTr="00596510">
        <w:tc>
          <w:tcPr>
            <w:tcW w:w="2871" w:type="dxa"/>
          </w:tcPr>
          <w:p w14:paraId="4EF53862" w14:textId="77777777" w:rsidR="00596510" w:rsidRDefault="00596510" w:rsidP="00C35B01">
            <w:pPr>
              <w:ind w:firstLine="0"/>
              <w:rPr>
                <w:b/>
                <w:bCs/>
              </w:rPr>
            </w:pPr>
          </w:p>
        </w:tc>
        <w:tc>
          <w:tcPr>
            <w:tcW w:w="1084" w:type="dxa"/>
          </w:tcPr>
          <w:p w14:paraId="3080E005" w14:textId="32940B13" w:rsidR="00596510" w:rsidRDefault="00596510" w:rsidP="00C35B01">
            <w:pPr>
              <w:ind w:firstLine="0"/>
              <w:rPr>
                <w:b/>
                <w:bCs/>
              </w:rPr>
            </w:pPr>
            <w:r>
              <w:rPr>
                <w:b/>
                <w:bCs/>
              </w:rPr>
              <w:t>Very Easy</w:t>
            </w:r>
          </w:p>
        </w:tc>
        <w:tc>
          <w:tcPr>
            <w:tcW w:w="1260" w:type="dxa"/>
          </w:tcPr>
          <w:p w14:paraId="5B1EE02E" w14:textId="0757C3B0" w:rsidR="00596510" w:rsidRDefault="00596510" w:rsidP="00C35B01">
            <w:pPr>
              <w:ind w:firstLine="0"/>
              <w:rPr>
                <w:b/>
                <w:bCs/>
              </w:rPr>
            </w:pPr>
            <w:r>
              <w:rPr>
                <w:b/>
                <w:bCs/>
              </w:rPr>
              <w:t>Easy</w:t>
            </w:r>
          </w:p>
        </w:tc>
        <w:tc>
          <w:tcPr>
            <w:tcW w:w="1440" w:type="dxa"/>
          </w:tcPr>
          <w:p w14:paraId="4A8B1FAC" w14:textId="36913C89" w:rsidR="00596510" w:rsidRDefault="00596510" w:rsidP="00C35B01">
            <w:pPr>
              <w:ind w:firstLine="0"/>
              <w:rPr>
                <w:b/>
                <w:bCs/>
              </w:rPr>
            </w:pPr>
            <w:r>
              <w:rPr>
                <w:b/>
                <w:bCs/>
              </w:rPr>
              <w:t>Medium</w:t>
            </w:r>
          </w:p>
        </w:tc>
        <w:tc>
          <w:tcPr>
            <w:tcW w:w="1440" w:type="dxa"/>
          </w:tcPr>
          <w:p w14:paraId="564AF6F4" w14:textId="7947A694" w:rsidR="00596510" w:rsidRDefault="00596510" w:rsidP="00C35B01">
            <w:pPr>
              <w:ind w:firstLine="0"/>
              <w:rPr>
                <w:b/>
                <w:bCs/>
              </w:rPr>
            </w:pPr>
            <w:r>
              <w:rPr>
                <w:b/>
                <w:bCs/>
              </w:rPr>
              <w:t>Difficult</w:t>
            </w:r>
          </w:p>
        </w:tc>
        <w:tc>
          <w:tcPr>
            <w:tcW w:w="1255" w:type="dxa"/>
          </w:tcPr>
          <w:p w14:paraId="14F0D6F2" w14:textId="53C1237E" w:rsidR="00596510" w:rsidRDefault="00596510" w:rsidP="00C35B01">
            <w:pPr>
              <w:ind w:firstLine="0"/>
              <w:rPr>
                <w:b/>
                <w:bCs/>
              </w:rPr>
            </w:pPr>
            <w:r>
              <w:rPr>
                <w:b/>
                <w:bCs/>
              </w:rPr>
              <w:t>Very Difficult</w:t>
            </w:r>
          </w:p>
        </w:tc>
      </w:tr>
      <w:tr w:rsidR="00596510" w14:paraId="377FD077" w14:textId="77777777" w:rsidTr="00596510">
        <w:trPr>
          <w:trHeight w:val="773"/>
        </w:trPr>
        <w:tc>
          <w:tcPr>
            <w:tcW w:w="2871" w:type="dxa"/>
          </w:tcPr>
          <w:p w14:paraId="28BF9959" w14:textId="3BF96351" w:rsidR="00596510" w:rsidRDefault="00596510" w:rsidP="00C35B01">
            <w:pPr>
              <w:ind w:firstLine="0"/>
              <w:rPr>
                <w:b/>
                <w:bCs/>
              </w:rPr>
            </w:pPr>
            <w:r>
              <w:rPr>
                <w:b/>
                <w:bCs/>
              </w:rPr>
              <w:t>Replying to threads and creating a thread are…</w:t>
            </w:r>
          </w:p>
        </w:tc>
        <w:tc>
          <w:tcPr>
            <w:tcW w:w="1084" w:type="dxa"/>
          </w:tcPr>
          <w:p w14:paraId="3523815B" w14:textId="77777777" w:rsidR="00596510" w:rsidRDefault="00596510" w:rsidP="00C35B01">
            <w:pPr>
              <w:ind w:firstLine="0"/>
              <w:rPr>
                <w:b/>
                <w:bCs/>
              </w:rPr>
            </w:pPr>
          </w:p>
          <w:p w14:paraId="596AB549" w14:textId="23A2BC6E" w:rsidR="00596510" w:rsidRDefault="00596510" w:rsidP="00C35B01">
            <w:pPr>
              <w:ind w:firstLine="0"/>
              <w:rPr>
                <w:b/>
                <w:bCs/>
              </w:rPr>
            </w:pPr>
          </w:p>
        </w:tc>
        <w:tc>
          <w:tcPr>
            <w:tcW w:w="1260" w:type="dxa"/>
          </w:tcPr>
          <w:p w14:paraId="111CD52D" w14:textId="77777777" w:rsidR="00596510" w:rsidRDefault="00596510" w:rsidP="00C35B01">
            <w:pPr>
              <w:ind w:firstLine="0"/>
              <w:rPr>
                <w:b/>
                <w:bCs/>
              </w:rPr>
            </w:pPr>
          </w:p>
          <w:p w14:paraId="6DB99612" w14:textId="2E265F25" w:rsidR="00596510" w:rsidRDefault="00596510" w:rsidP="00C35B01">
            <w:pPr>
              <w:ind w:firstLine="0"/>
              <w:rPr>
                <w:b/>
                <w:bCs/>
              </w:rPr>
            </w:pPr>
          </w:p>
        </w:tc>
        <w:tc>
          <w:tcPr>
            <w:tcW w:w="1440" w:type="dxa"/>
          </w:tcPr>
          <w:p w14:paraId="7A989B48" w14:textId="77777777" w:rsidR="00596510" w:rsidRDefault="00596510" w:rsidP="00C35B01">
            <w:pPr>
              <w:ind w:firstLine="0"/>
              <w:rPr>
                <w:b/>
                <w:bCs/>
              </w:rPr>
            </w:pPr>
          </w:p>
          <w:p w14:paraId="03BF279B" w14:textId="1A2AE4CF" w:rsidR="00596510" w:rsidRDefault="00596510" w:rsidP="00C35B01">
            <w:pPr>
              <w:ind w:firstLine="0"/>
              <w:rPr>
                <w:b/>
                <w:bCs/>
              </w:rPr>
            </w:pPr>
          </w:p>
        </w:tc>
        <w:tc>
          <w:tcPr>
            <w:tcW w:w="1440" w:type="dxa"/>
          </w:tcPr>
          <w:p w14:paraId="0D2C6277" w14:textId="77777777" w:rsidR="00596510" w:rsidRDefault="00596510" w:rsidP="00C35B01">
            <w:pPr>
              <w:ind w:firstLine="0"/>
              <w:rPr>
                <w:b/>
                <w:bCs/>
              </w:rPr>
            </w:pPr>
          </w:p>
          <w:p w14:paraId="575F0A8C" w14:textId="4B8A214D" w:rsidR="00596510" w:rsidRDefault="00596510" w:rsidP="00C35B01">
            <w:pPr>
              <w:ind w:firstLine="0"/>
              <w:rPr>
                <w:b/>
                <w:bCs/>
              </w:rPr>
            </w:pPr>
          </w:p>
        </w:tc>
        <w:tc>
          <w:tcPr>
            <w:tcW w:w="1255" w:type="dxa"/>
          </w:tcPr>
          <w:p w14:paraId="366339C8" w14:textId="77777777" w:rsidR="00596510" w:rsidRDefault="00596510" w:rsidP="00C35B01">
            <w:pPr>
              <w:ind w:firstLine="0"/>
              <w:rPr>
                <w:b/>
                <w:bCs/>
              </w:rPr>
            </w:pPr>
          </w:p>
          <w:p w14:paraId="74248143" w14:textId="7ACA1A63" w:rsidR="00596510" w:rsidRDefault="00596510" w:rsidP="00C35B01">
            <w:pPr>
              <w:ind w:firstLine="0"/>
              <w:rPr>
                <w:b/>
                <w:bCs/>
              </w:rPr>
            </w:pPr>
          </w:p>
        </w:tc>
      </w:tr>
      <w:tr w:rsidR="00596510" w14:paraId="149AC4A6" w14:textId="77777777" w:rsidTr="00596510">
        <w:trPr>
          <w:trHeight w:val="962"/>
        </w:trPr>
        <w:tc>
          <w:tcPr>
            <w:tcW w:w="2871" w:type="dxa"/>
          </w:tcPr>
          <w:p w14:paraId="3D6D3913" w14:textId="2B31343D" w:rsidR="00596510" w:rsidRDefault="00596510" w:rsidP="00C35B01">
            <w:pPr>
              <w:ind w:firstLine="0"/>
              <w:rPr>
                <w:b/>
                <w:bCs/>
              </w:rPr>
            </w:pPr>
            <w:r>
              <w:rPr>
                <w:b/>
                <w:bCs/>
              </w:rPr>
              <w:t>Posting images and hyperlinks in a thread is…</w:t>
            </w:r>
          </w:p>
        </w:tc>
        <w:tc>
          <w:tcPr>
            <w:tcW w:w="1084" w:type="dxa"/>
          </w:tcPr>
          <w:p w14:paraId="50586A80" w14:textId="77777777" w:rsidR="00596510" w:rsidRDefault="00596510" w:rsidP="00C35B01">
            <w:pPr>
              <w:ind w:firstLine="0"/>
              <w:rPr>
                <w:b/>
                <w:bCs/>
              </w:rPr>
            </w:pPr>
          </w:p>
          <w:p w14:paraId="2233718F" w14:textId="17AC8434" w:rsidR="00596510" w:rsidRDefault="00596510" w:rsidP="00C35B01">
            <w:pPr>
              <w:ind w:firstLine="0"/>
              <w:rPr>
                <w:b/>
                <w:bCs/>
              </w:rPr>
            </w:pPr>
          </w:p>
        </w:tc>
        <w:tc>
          <w:tcPr>
            <w:tcW w:w="1260" w:type="dxa"/>
          </w:tcPr>
          <w:p w14:paraId="26F65029" w14:textId="77777777" w:rsidR="00596510" w:rsidRDefault="00596510" w:rsidP="00C35B01">
            <w:pPr>
              <w:ind w:firstLine="0"/>
              <w:rPr>
                <w:b/>
                <w:bCs/>
              </w:rPr>
            </w:pPr>
          </w:p>
          <w:p w14:paraId="2A9844C1" w14:textId="6AFA7F66" w:rsidR="00596510" w:rsidRDefault="00596510" w:rsidP="00C35B01">
            <w:pPr>
              <w:ind w:firstLine="0"/>
              <w:rPr>
                <w:b/>
                <w:bCs/>
              </w:rPr>
            </w:pPr>
          </w:p>
        </w:tc>
        <w:tc>
          <w:tcPr>
            <w:tcW w:w="1440" w:type="dxa"/>
          </w:tcPr>
          <w:p w14:paraId="615529B2" w14:textId="77777777" w:rsidR="00596510" w:rsidRDefault="00596510" w:rsidP="00C35B01">
            <w:pPr>
              <w:ind w:firstLine="0"/>
              <w:rPr>
                <w:b/>
                <w:bCs/>
              </w:rPr>
            </w:pPr>
          </w:p>
          <w:p w14:paraId="2E9276BB" w14:textId="526E0225" w:rsidR="00596510" w:rsidRDefault="00596510" w:rsidP="00C35B01">
            <w:pPr>
              <w:ind w:firstLine="0"/>
              <w:rPr>
                <w:b/>
                <w:bCs/>
              </w:rPr>
            </w:pPr>
          </w:p>
        </w:tc>
        <w:tc>
          <w:tcPr>
            <w:tcW w:w="1440" w:type="dxa"/>
          </w:tcPr>
          <w:p w14:paraId="38B5C335" w14:textId="77777777" w:rsidR="00596510" w:rsidRDefault="00596510" w:rsidP="00C35B01">
            <w:pPr>
              <w:ind w:firstLine="0"/>
              <w:rPr>
                <w:b/>
                <w:bCs/>
              </w:rPr>
            </w:pPr>
          </w:p>
          <w:p w14:paraId="43E1BCE0" w14:textId="1B2D6CDB" w:rsidR="00596510" w:rsidRDefault="00596510" w:rsidP="00C35B01">
            <w:pPr>
              <w:ind w:firstLine="0"/>
              <w:rPr>
                <w:b/>
                <w:bCs/>
              </w:rPr>
            </w:pPr>
          </w:p>
        </w:tc>
        <w:tc>
          <w:tcPr>
            <w:tcW w:w="1255" w:type="dxa"/>
          </w:tcPr>
          <w:p w14:paraId="3CBDC0C5" w14:textId="77777777" w:rsidR="00596510" w:rsidRDefault="00596510" w:rsidP="00C35B01">
            <w:pPr>
              <w:ind w:firstLine="0"/>
              <w:rPr>
                <w:b/>
                <w:bCs/>
              </w:rPr>
            </w:pPr>
          </w:p>
          <w:p w14:paraId="4617A827" w14:textId="300EA431" w:rsidR="00596510" w:rsidRDefault="00596510" w:rsidP="00C35B01">
            <w:pPr>
              <w:ind w:firstLine="0"/>
              <w:rPr>
                <w:b/>
                <w:bCs/>
              </w:rPr>
            </w:pPr>
          </w:p>
        </w:tc>
      </w:tr>
      <w:tr w:rsidR="00596510" w14:paraId="3FB9F8A7" w14:textId="77777777" w:rsidTr="00596510">
        <w:trPr>
          <w:trHeight w:val="1088"/>
        </w:trPr>
        <w:tc>
          <w:tcPr>
            <w:tcW w:w="2871" w:type="dxa"/>
          </w:tcPr>
          <w:p w14:paraId="1076DE0A" w14:textId="75FE2B20" w:rsidR="00596510" w:rsidRDefault="00596510" w:rsidP="00C35B01">
            <w:pPr>
              <w:ind w:firstLine="0"/>
              <w:rPr>
                <w:b/>
                <w:bCs/>
              </w:rPr>
            </w:pPr>
            <w:r>
              <w:rPr>
                <w:b/>
                <w:bCs/>
              </w:rPr>
              <w:t xml:space="preserve">Locating the area to reply/create a thread was… </w:t>
            </w:r>
          </w:p>
        </w:tc>
        <w:tc>
          <w:tcPr>
            <w:tcW w:w="1084" w:type="dxa"/>
          </w:tcPr>
          <w:p w14:paraId="4B39EBBF" w14:textId="77777777" w:rsidR="00596510" w:rsidRDefault="00596510" w:rsidP="00C35B01">
            <w:pPr>
              <w:ind w:firstLine="0"/>
              <w:rPr>
                <w:b/>
                <w:bCs/>
              </w:rPr>
            </w:pPr>
          </w:p>
          <w:p w14:paraId="3B30CEEB" w14:textId="56991EA8" w:rsidR="00596510" w:rsidRDefault="00596510" w:rsidP="00C35B01">
            <w:pPr>
              <w:ind w:firstLine="0"/>
              <w:rPr>
                <w:b/>
                <w:bCs/>
              </w:rPr>
            </w:pPr>
          </w:p>
        </w:tc>
        <w:tc>
          <w:tcPr>
            <w:tcW w:w="1260" w:type="dxa"/>
          </w:tcPr>
          <w:p w14:paraId="4970F69A" w14:textId="77777777" w:rsidR="00596510" w:rsidRDefault="00596510" w:rsidP="00C35B01">
            <w:pPr>
              <w:ind w:firstLine="0"/>
              <w:rPr>
                <w:b/>
                <w:bCs/>
              </w:rPr>
            </w:pPr>
          </w:p>
          <w:p w14:paraId="5A7EEA6E" w14:textId="0815DAA1" w:rsidR="00596510" w:rsidRDefault="00596510" w:rsidP="00C35B01">
            <w:pPr>
              <w:ind w:firstLine="0"/>
              <w:rPr>
                <w:b/>
                <w:bCs/>
              </w:rPr>
            </w:pPr>
          </w:p>
        </w:tc>
        <w:tc>
          <w:tcPr>
            <w:tcW w:w="1440" w:type="dxa"/>
          </w:tcPr>
          <w:p w14:paraId="68DFCB38" w14:textId="77777777" w:rsidR="00596510" w:rsidRDefault="00596510" w:rsidP="00C35B01">
            <w:pPr>
              <w:ind w:firstLine="0"/>
              <w:rPr>
                <w:b/>
                <w:bCs/>
              </w:rPr>
            </w:pPr>
          </w:p>
          <w:p w14:paraId="51F46EBA" w14:textId="0DB160EB" w:rsidR="00596510" w:rsidRDefault="00596510" w:rsidP="00C35B01">
            <w:pPr>
              <w:ind w:firstLine="0"/>
              <w:rPr>
                <w:b/>
                <w:bCs/>
              </w:rPr>
            </w:pPr>
          </w:p>
        </w:tc>
        <w:tc>
          <w:tcPr>
            <w:tcW w:w="1440" w:type="dxa"/>
          </w:tcPr>
          <w:p w14:paraId="229417B5" w14:textId="77777777" w:rsidR="00596510" w:rsidRDefault="00596510" w:rsidP="00C35B01">
            <w:pPr>
              <w:ind w:firstLine="0"/>
              <w:rPr>
                <w:b/>
                <w:bCs/>
              </w:rPr>
            </w:pPr>
          </w:p>
          <w:p w14:paraId="2948BD93" w14:textId="6C8417DB" w:rsidR="00596510" w:rsidRDefault="00596510" w:rsidP="00C35B01">
            <w:pPr>
              <w:ind w:firstLine="0"/>
              <w:rPr>
                <w:b/>
                <w:bCs/>
              </w:rPr>
            </w:pPr>
          </w:p>
        </w:tc>
        <w:tc>
          <w:tcPr>
            <w:tcW w:w="1255" w:type="dxa"/>
          </w:tcPr>
          <w:p w14:paraId="0A702D73" w14:textId="77777777" w:rsidR="00596510" w:rsidRDefault="00596510" w:rsidP="00C35B01">
            <w:pPr>
              <w:ind w:firstLine="0"/>
              <w:rPr>
                <w:b/>
                <w:bCs/>
              </w:rPr>
            </w:pPr>
          </w:p>
          <w:p w14:paraId="669D685F" w14:textId="265E4B01" w:rsidR="00596510" w:rsidRDefault="00596510" w:rsidP="00C35B01">
            <w:pPr>
              <w:ind w:firstLine="0"/>
              <w:rPr>
                <w:b/>
                <w:bCs/>
              </w:rPr>
            </w:pPr>
          </w:p>
        </w:tc>
      </w:tr>
    </w:tbl>
    <w:p w14:paraId="6301ADEC" w14:textId="36B0470E" w:rsidR="000C2821" w:rsidRDefault="00596510" w:rsidP="00596510">
      <w:pPr>
        <w:ind w:firstLine="0"/>
        <w:rPr>
          <w:b/>
          <w:bCs/>
        </w:rPr>
      </w:pPr>
      <w:r>
        <w:rPr>
          <w:b/>
          <w:bCs/>
        </w:rPr>
        <w:t>Put a 1 where you would answer.</w:t>
      </w:r>
    </w:p>
    <w:p w14:paraId="2B2AB8B3" w14:textId="20FC6DCA" w:rsidR="002B3C5E" w:rsidRDefault="002B3C5E" w:rsidP="00C10C3A">
      <w:pPr>
        <w:ind w:firstLine="0"/>
        <w:rPr>
          <w:b/>
          <w:bCs/>
        </w:rPr>
      </w:pPr>
    </w:p>
    <w:p w14:paraId="0F0CB228" w14:textId="751B5EDA" w:rsidR="002B3C5E" w:rsidRDefault="002B3C5E" w:rsidP="00C10C3A">
      <w:pPr>
        <w:ind w:firstLine="0"/>
        <w:rPr>
          <w:b/>
          <w:bCs/>
        </w:rPr>
      </w:pPr>
    </w:p>
    <w:p w14:paraId="3612C57C" w14:textId="77777777" w:rsidR="002B3C5E" w:rsidRDefault="002B3C5E" w:rsidP="00C10C3A">
      <w:pPr>
        <w:ind w:firstLine="0"/>
        <w:rPr>
          <w:b/>
          <w:bCs/>
        </w:rPr>
      </w:pPr>
    </w:p>
    <w:p w14:paraId="7EC3C894" w14:textId="788315F8" w:rsidR="000C2821" w:rsidRDefault="000C2821" w:rsidP="000C2821">
      <w:pPr>
        <w:jc w:val="center"/>
        <w:rPr>
          <w:b/>
          <w:bCs/>
        </w:rPr>
      </w:pPr>
      <w:r>
        <w:rPr>
          <w:b/>
          <w:bCs/>
        </w:rPr>
        <w:t>QA Test Plan</w:t>
      </w:r>
    </w:p>
    <w:p w14:paraId="7B763CE8" w14:textId="7773ADFD" w:rsidR="00C10C3A" w:rsidRDefault="00C10C3A" w:rsidP="00E447AD">
      <w:pPr>
        <w:ind w:left="720" w:firstLine="0"/>
      </w:pPr>
      <w:r>
        <w:rPr>
          <w:b/>
          <w:bCs/>
        </w:rPr>
        <w:t xml:space="preserve">Test Objective: </w:t>
      </w:r>
    </w:p>
    <w:p w14:paraId="4C0F215B" w14:textId="77777777" w:rsidR="00D85255" w:rsidRDefault="00D85255" w:rsidP="00D85255">
      <w:pPr>
        <w:pStyle w:val="ListParagraph"/>
        <w:numPr>
          <w:ilvl w:val="0"/>
          <w:numId w:val="36"/>
        </w:numPr>
      </w:pPr>
      <w:r w:rsidRPr="00D85255">
        <w:t>Upload a forum post to the database</w:t>
      </w:r>
    </w:p>
    <w:p w14:paraId="7B7F72A0" w14:textId="77777777" w:rsidR="00D85255" w:rsidRDefault="00D85255" w:rsidP="00D85255">
      <w:pPr>
        <w:pStyle w:val="ListParagraph"/>
        <w:numPr>
          <w:ilvl w:val="0"/>
          <w:numId w:val="36"/>
        </w:numPr>
      </w:pPr>
      <w:r>
        <w:t>Output and save the data into the website for other to reply to</w:t>
      </w:r>
    </w:p>
    <w:p w14:paraId="57EEB3D8" w14:textId="1A573AC3" w:rsidR="00C10C3A" w:rsidRDefault="00C10C3A" w:rsidP="00D85255">
      <w:pPr>
        <w:ind w:firstLine="0"/>
      </w:pPr>
    </w:p>
    <w:p w14:paraId="1F760A9B" w14:textId="0CFCDDFF" w:rsidR="0092630C" w:rsidRDefault="0092630C" w:rsidP="0092630C">
      <w:pPr>
        <w:rPr>
          <w:b/>
          <w:bCs/>
        </w:rPr>
      </w:pPr>
      <w:r w:rsidRPr="0092630C">
        <w:rPr>
          <w:b/>
          <w:bCs/>
        </w:rPr>
        <w:t>Hardware and software setup:</w:t>
      </w:r>
    </w:p>
    <w:p w14:paraId="5BDD2819" w14:textId="581B5E11" w:rsidR="0092630C" w:rsidRPr="00E447AD" w:rsidRDefault="00E447AD" w:rsidP="00E447AD">
      <w:pPr>
        <w:pStyle w:val="ListParagraph"/>
        <w:numPr>
          <w:ilvl w:val="0"/>
          <w:numId w:val="35"/>
        </w:numPr>
        <w:rPr>
          <w:b/>
          <w:bCs/>
        </w:rPr>
      </w:pPr>
      <w:r>
        <w:t>Working computer with working peripherals</w:t>
      </w:r>
    </w:p>
    <w:p w14:paraId="2CF48E44" w14:textId="34D3E215" w:rsidR="00E447AD" w:rsidRPr="00E447AD" w:rsidRDefault="00E447AD" w:rsidP="00E447AD">
      <w:pPr>
        <w:pStyle w:val="ListParagraph"/>
        <w:numPr>
          <w:ilvl w:val="0"/>
          <w:numId w:val="35"/>
        </w:numPr>
        <w:rPr>
          <w:b/>
          <w:bCs/>
        </w:rPr>
      </w:pPr>
      <w:r>
        <w:t>Any browser</w:t>
      </w:r>
    </w:p>
    <w:p w14:paraId="7B400921" w14:textId="7278E4A3" w:rsidR="0092630C" w:rsidRPr="00D85255" w:rsidRDefault="00E447AD" w:rsidP="00D85255">
      <w:pPr>
        <w:pStyle w:val="ListParagraph"/>
        <w:numPr>
          <w:ilvl w:val="0"/>
          <w:numId w:val="35"/>
        </w:numPr>
        <w:rPr>
          <w:b/>
          <w:bCs/>
        </w:rPr>
      </w:pPr>
      <w:r>
        <w:t>Database should be online</w:t>
      </w:r>
    </w:p>
    <w:p w14:paraId="22E82BD7" w14:textId="77777777" w:rsidR="00D85255" w:rsidRPr="00D85255" w:rsidRDefault="00D85255" w:rsidP="00D85255">
      <w:pPr>
        <w:pStyle w:val="ListParagraph"/>
        <w:ind w:left="1440" w:firstLine="0"/>
        <w:rPr>
          <w:b/>
          <w:bCs/>
        </w:rPr>
      </w:pPr>
    </w:p>
    <w:p w14:paraId="25A7C52A" w14:textId="3FE69CDD" w:rsidR="0092630C" w:rsidRPr="00D85255" w:rsidRDefault="0092630C" w:rsidP="00D85255">
      <w:pPr>
        <w:ind w:left="720" w:firstLine="0"/>
      </w:pPr>
      <w:r>
        <w:rPr>
          <w:b/>
          <w:bCs/>
        </w:rPr>
        <w:lastRenderedPageBreak/>
        <w:t>Feature to be tested:</w:t>
      </w:r>
      <w:r w:rsidR="00E447AD">
        <w:rPr>
          <w:b/>
          <w:bCs/>
        </w:rPr>
        <w:t xml:space="preserve"> </w:t>
      </w:r>
      <w:r w:rsidR="00E447AD">
        <w:t>Posting/creating threads or replying to threads through the post form at the bottom of either the specific forum screen or a thread.</w:t>
      </w:r>
    </w:p>
    <w:p w14:paraId="537AF0D5" w14:textId="0D1CA840" w:rsidR="0092630C" w:rsidRDefault="0092630C" w:rsidP="0092630C">
      <w:pPr>
        <w:ind w:firstLine="0"/>
        <w:rPr>
          <w:b/>
          <w:bCs/>
        </w:rPr>
      </w:pPr>
    </w:p>
    <w:p w14:paraId="1F6F4A30" w14:textId="77777777" w:rsidR="00D85255" w:rsidRDefault="00D85255" w:rsidP="0092630C">
      <w:pPr>
        <w:ind w:firstLine="0"/>
        <w:rPr>
          <w:b/>
          <w:bCs/>
        </w:rPr>
      </w:pPr>
    </w:p>
    <w:p w14:paraId="0241097F" w14:textId="561EEDAA" w:rsidR="0092630C" w:rsidRDefault="0092630C" w:rsidP="0092630C">
      <w:pPr>
        <w:rPr>
          <w:b/>
          <w:bCs/>
        </w:rPr>
      </w:pPr>
      <w:r>
        <w:rPr>
          <w:b/>
          <w:bCs/>
        </w:rPr>
        <w:t>Actual test cases:</w:t>
      </w:r>
    </w:p>
    <w:tbl>
      <w:tblPr>
        <w:tblStyle w:val="TableGrid"/>
        <w:tblW w:w="0" w:type="auto"/>
        <w:tblLook w:val="04A0" w:firstRow="1" w:lastRow="0" w:firstColumn="1" w:lastColumn="0" w:noHBand="0" w:noVBand="1"/>
      </w:tblPr>
      <w:tblGrid>
        <w:gridCol w:w="1548"/>
        <w:gridCol w:w="1590"/>
        <w:gridCol w:w="1556"/>
        <w:gridCol w:w="1550"/>
        <w:gridCol w:w="1555"/>
        <w:gridCol w:w="1551"/>
      </w:tblGrid>
      <w:tr w:rsidR="0092630C" w14:paraId="10B89F10" w14:textId="77777777" w:rsidTr="001C33C3">
        <w:tc>
          <w:tcPr>
            <w:tcW w:w="1548" w:type="dxa"/>
          </w:tcPr>
          <w:p w14:paraId="626EEE90" w14:textId="1CE46E07" w:rsidR="0092630C" w:rsidRDefault="0092630C" w:rsidP="0092630C">
            <w:pPr>
              <w:ind w:firstLine="0"/>
              <w:rPr>
                <w:b/>
                <w:bCs/>
              </w:rPr>
            </w:pPr>
            <w:r>
              <w:rPr>
                <w:b/>
                <w:bCs/>
              </w:rPr>
              <w:t>Test #</w:t>
            </w:r>
          </w:p>
        </w:tc>
        <w:tc>
          <w:tcPr>
            <w:tcW w:w="1590" w:type="dxa"/>
          </w:tcPr>
          <w:p w14:paraId="54C2F502" w14:textId="6730AFEE" w:rsidR="0092630C" w:rsidRDefault="0092630C" w:rsidP="0092630C">
            <w:pPr>
              <w:ind w:firstLine="0"/>
              <w:rPr>
                <w:b/>
                <w:bCs/>
              </w:rPr>
            </w:pPr>
            <w:r>
              <w:rPr>
                <w:b/>
                <w:bCs/>
              </w:rPr>
              <w:t>Test Title</w:t>
            </w:r>
          </w:p>
        </w:tc>
        <w:tc>
          <w:tcPr>
            <w:tcW w:w="1556" w:type="dxa"/>
          </w:tcPr>
          <w:p w14:paraId="563E40BE" w14:textId="4489F209" w:rsidR="0092630C" w:rsidRDefault="0092630C" w:rsidP="0092630C">
            <w:pPr>
              <w:ind w:firstLine="0"/>
              <w:rPr>
                <w:b/>
                <w:bCs/>
              </w:rPr>
            </w:pPr>
            <w:r>
              <w:rPr>
                <w:b/>
                <w:bCs/>
              </w:rPr>
              <w:t>Test Description</w:t>
            </w:r>
          </w:p>
        </w:tc>
        <w:tc>
          <w:tcPr>
            <w:tcW w:w="1550" w:type="dxa"/>
          </w:tcPr>
          <w:p w14:paraId="2D468BE5" w14:textId="6D3611BE" w:rsidR="0092630C" w:rsidRDefault="0092630C" w:rsidP="0092630C">
            <w:pPr>
              <w:ind w:firstLine="0"/>
              <w:rPr>
                <w:b/>
                <w:bCs/>
              </w:rPr>
            </w:pPr>
            <w:r>
              <w:rPr>
                <w:b/>
                <w:bCs/>
              </w:rPr>
              <w:t>Test input</w:t>
            </w:r>
          </w:p>
        </w:tc>
        <w:tc>
          <w:tcPr>
            <w:tcW w:w="1555" w:type="dxa"/>
          </w:tcPr>
          <w:p w14:paraId="0671A5FD" w14:textId="5BA05F7C" w:rsidR="0092630C" w:rsidRDefault="0092630C" w:rsidP="0092630C">
            <w:pPr>
              <w:ind w:firstLine="0"/>
              <w:rPr>
                <w:b/>
                <w:bCs/>
              </w:rPr>
            </w:pPr>
            <w:r>
              <w:rPr>
                <w:b/>
                <w:bCs/>
              </w:rPr>
              <w:t>Expected corrected output</w:t>
            </w:r>
          </w:p>
        </w:tc>
        <w:tc>
          <w:tcPr>
            <w:tcW w:w="1551" w:type="dxa"/>
          </w:tcPr>
          <w:p w14:paraId="50F98D90" w14:textId="2E9E2C00" w:rsidR="0092630C" w:rsidRDefault="0092630C" w:rsidP="0092630C">
            <w:pPr>
              <w:ind w:firstLine="0"/>
              <w:rPr>
                <w:b/>
                <w:bCs/>
              </w:rPr>
            </w:pPr>
            <w:r>
              <w:rPr>
                <w:b/>
                <w:bCs/>
              </w:rPr>
              <w:t>Test results</w:t>
            </w:r>
          </w:p>
        </w:tc>
      </w:tr>
      <w:tr w:rsidR="001C33C3" w14:paraId="5C8DF8FC" w14:textId="77777777" w:rsidTr="001C33C3">
        <w:trPr>
          <w:trHeight w:val="890"/>
        </w:trPr>
        <w:tc>
          <w:tcPr>
            <w:tcW w:w="1548" w:type="dxa"/>
          </w:tcPr>
          <w:p w14:paraId="087E9007" w14:textId="77777777" w:rsidR="001C33C3" w:rsidRDefault="001C33C3" w:rsidP="001C33C3">
            <w:pPr>
              <w:ind w:firstLine="0"/>
              <w:rPr>
                <w:b/>
                <w:bCs/>
              </w:rPr>
            </w:pPr>
          </w:p>
          <w:p w14:paraId="15BAE2CF" w14:textId="7A680D2B" w:rsidR="001C33C3" w:rsidRDefault="001C33C3" w:rsidP="001C33C3">
            <w:pPr>
              <w:ind w:firstLine="0"/>
              <w:rPr>
                <w:b/>
                <w:bCs/>
              </w:rPr>
            </w:pPr>
            <w:r>
              <w:rPr>
                <w:b/>
                <w:bCs/>
              </w:rPr>
              <w:t>1</w:t>
            </w:r>
          </w:p>
        </w:tc>
        <w:tc>
          <w:tcPr>
            <w:tcW w:w="1590" w:type="dxa"/>
          </w:tcPr>
          <w:p w14:paraId="61CEE165" w14:textId="77777777" w:rsidR="001C33C3" w:rsidRDefault="001C33C3" w:rsidP="001C33C3">
            <w:pPr>
              <w:ind w:firstLine="0"/>
              <w:rPr>
                <w:b/>
                <w:bCs/>
              </w:rPr>
            </w:pPr>
          </w:p>
          <w:p w14:paraId="3D9BE94E" w14:textId="058678E6" w:rsidR="001C33C3" w:rsidRDefault="001C33C3" w:rsidP="001C33C3">
            <w:pPr>
              <w:ind w:firstLine="0"/>
              <w:rPr>
                <w:b/>
                <w:bCs/>
              </w:rPr>
            </w:pPr>
            <w:r>
              <w:rPr>
                <w:b/>
                <w:bCs/>
              </w:rPr>
              <w:t>Chrome test</w:t>
            </w:r>
          </w:p>
        </w:tc>
        <w:tc>
          <w:tcPr>
            <w:tcW w:w="1556" w:type="dxa"/>
          </w:tcPr>
          <w:p w14:paraId="21522177" w14:textId="1BE6A194" w:rsidR="001C33C3" w:rsidRPr="001C33C3" w:rsidRDefault="001C33C3" w:rsidP="001C33C3">
            <w:pPr>
              <w:ind w:firstLine="0"/>
            </w:pPr>
            <w:r w:rsidRPr="001C33C3">
              <w:t xml:space="preserve">Inputting </w:t>
            </w:r>
            <w:r>
              <w:t>a forum post through google chrome.</w:t>
            </w:r>
          </w:p>
        </w:tc>
        <w:tc>
          <w:tcPr>
            <w:tcW w:w="1550" w:type="dxa"/>
          </w:tcPr>
          <w:p w14:paraId="66DA9AAF" w14:textId="2B166793" w:rsidR="001C33C3" w:rsidRPr="001C33C3" w:rsidRDefault="001C33C3" w:rsidP="001C33C3">
            <w:pPr>
              <w:ind w:firstLine="0"/>
            </w:pPr>
            <w:r>
              <w:t>Great movie &amp; fun to watch!</w:t>
            </w:r>
          </w:p>
        </w:tc>
        <w:tc>
          <w:tcPr>
            <w:tcW w:w="1555" w:type="dxa"/>
          </w:tcPr>
          <w:p w14:paraId="6B6D1E36" w14:textId="36717422" w:rsidR="001C33C3" w:rsidRDefault="001C33C3" w:rsidP="001C33C3">
            <w:pPr>
              <w:ind w:firstLine="0"/>
              <w:rPr>
                <w:b/>
                <w:bCs/>
              </w:rPr>
            </w:pPr>
            <w:r>
              <w:t>Great movie &amp; fun to watch!</w:t>
            </w:r>
          </w:p>
        </w:tc>
        <w:tc>
          <w:tcPr>
            <w:tcW w:w="1551" w:type="dxa"/>
          </w:tcPr>
          <w:p w14:paraId="265FFCF1" w14:textId="77777777" w:rsidR="001C33C3" w:rsidRDefault="001C33C3" w:rsidP="001C33C3">
            <w:pPr>
              <w:ind w:firstLine="0"/>
              <w:rPr>
                <w:b/>
                <w:bCs/>
              </w:rPr>
            </w:pPr>
          </w:p>
          <w:p w14:paraId="542CFA5F" w14:textId="7A2819E5" w:rsidR="001C33C3" w:rsidRDefault="001C33C3" w:rsidP="001C33C3">
            <w:pPr>
              <w:ind w:firstLine="0"/>
              <w:rPr>
                <w:b/>
                <w:bCs/>
              </w:rPr>
            </w:pPr>
            <w:r>
              <w:rPr>
                <w:b/>
                <w:bCs/>
              </w:rPr>
              <w:t>PASS</w:t>
            </w:r>
          </w:p>
        </w:tc>
      </w:tr>
      <w:tr w:rsidR="001C33C3" w14:paraId="6ADFF7B7" w14:textId="77777777" w:rsidTr="001C33C3">
        <w:trPr>
          <w:trHeight w:val="1475"/>
        </w:trPr>
        <w:tc>
          <w:tcPr>
            <w:tcW w:w="1548" w:type="dxa"/>
          </w:tcPr>
          <w:p w14:paraId="73A419F4" w14:textId="77777777" w:rsidR="001C33C3" w:rsidRDefault="001C33C3" w:rsidP="001C33C3">
            <w:pPr>
              <w:ind w:firstLine="0"/>
              <w:rPr>
                <w:b/>
                <w:bCs/>
              </w:rPr>
            </w:pPr>
          </w:p>
          <w:p w14:paraId="6CFB6DE8" w14:textId="77777777" w:rsidR="001C33C3" w:rsidRDefault="001C33C3" w:rsidP="001C33C3">
            <w:pPr>
              <w:ind w:firstLine="0"/>
              <w:rPr>
                <w:b/>
                <w:bCs/>
              </w:rPr>
            </w:pPr>
          </w:p>
          <w:p w14:paraId="4D95B9A8" w14:textId="217947E8" w:rsidR="001C33C3" w:rsidRDefault="001C33C3" w:rsidP="001C33C3">
            <w:pPr>
              <w:ind w:firstLine="0"/>
              <w:rPr>
                <w:b/>
                <w:bCs/>
              </w:rPr>
            </w:pPr>
            <w:r>
              <w:rPr>
                <w:b/>
                <w:bCs/>
              </w:rPr>
              <w:t>2</w:t>
            </w:r>
          </w:p>
        </w:tc>
        <w:tc>
          <w:tcPr>
            <w:tcW w:w="1590" w:type="dxa"/>
          </w:tcPr>
          <w:p w14:paraId="23653D0F" w14:textId="77777777" w:rsidR="001C33C3" w:rsidRDefault="001C33C3" w:rsidP="001C33C3">
            <w:pPr>
              <w:ind w:firstLine="0"/>
              <w:rPr>
                <w:b/>
                <w:bCs/>
              </w:rPr>
            </w:pPr>
          </w:p>
          <w:p w14:paraId="54F81154" w14:textId="77777777" w:rsidR="001C33C3" w:rsidRDefault="001C33C3" w:rsidP="001C33C3">
            <w:pPr>
              <w:ind w:firstLine="0"/>
              <w:rPr>
                <w:b/>
                <w:bCs/>
              </w:rPr>
            </w:pPr>
          </w:p>
          <w:p w14:paraId="04004145" w14:textId="611101BA" w:rsidR="001C33C3" w:rsidRDefault="001C33C3" w:rsidP="001C33C3">
            <w:pPr>
              <w:ind w:firstLine="0"/>
              <w:rPr>
                <w:b/>
                <w:bCs/>
              </w:rPr>
            </w:pPr>
            <w:r>
              <w:rPr>
                <w:b/>
                <w:bCs/>
              </w:rPr>
              <w:t>Opera test</w:t>
            </w:r>
          </w:p>
        </w:tc>
        <w:tc>
          <w:tcPr>
            <w:tcW w:w="1556" w:type="dxa"/>
          </w:tcPr>
          <w:p w14:paraId="18D4A260" w14:textId="0CD67F84" w:rsidR="001C33C3" w:rsidRPr="001C33C3" w:rsidRDefault="001C33C3" w:rsidP="001C33C3">
            <w:pPr>
              <w:ind w:firstLine="0"/>
            </w:pPr>
            <w:r>
              <w:t>Inputting a forum post through Opera browser.</w:t>
            </w:r>
          </w:p>
        </w:tc>
        <w:tc>
          <w:tcPr>
            <w:tcW w:w="1550" w:type="dxa"/>
          </w:tcPr>
          <w:p w14:paraId="3065FA18" w14:textId="4CF0320F" w:rsidR="001C33C3" w:rsidRPr="001C33C3" w:rsidRDefault="001C33C3" w:rsidP="001C33C3">
            <w:pPr>
              <w:ind w:firstLine="0"/>
            </w:pPr>
            <w:r>
              <w:t>Great game &amp; fun to play!</w:t>
            </w:r>
          </w:p>
        </w:tc>
        <w:tc>
          <w:tcPr>
            <w:tcW w:w="1555" w:type="dxa"/>
          </w:tcPr>
          <w:p w14:paraId="53382D8E" w14:textId="13D8AE89" w:rsidR="001C33C3" w:rsidRPr="001C33C3" w:rsidRDefault="001C33C3" w:rsidP="001C33C3">
            <w:pPr>
              <w:ind w:firstLine="0"/>
            </w:pPr>
            <w:r>
              <w:t>Great game &amp; fun to play!</w:t>
            </w:r>
          </w:p>
        </w:tc>
        <w:tc>
          <w:tcPr>
            <w:tcW w:w="1551" w:type="dxa"/>
          </w:tcPr>
          <w:p w14:paraId="4652FA9C" w14:textId="77777777" w:rsidR="001C33C3" w:rsidRDefault="001C33C3" w:rsidP="001C33C3">
            <w:pPr>
              <w:ind w:firstLine="0"/>
              <w:rPr>
                <w:b/>
                <w:bCs/>
              </w:rPr>
            </w:pPr>
          </w:p>
          <w:p w14:paraId="553C6AAE" w14:textId="77777777" w:rsidR="001C33C3" w:rsidRDefault="001C33C3" w:rsidP="001C33C3">
            <w:pPr>
              <w:ind w:firstLine="0"/>
              <w:rPr>
                <w:b/>
                <w:bCs/>
              </w:rPr>
            </w:pPr>
          </w:p>
          <w:p w14:paraId="2D387B53" w14:textId="2814D48B" w:rsidR="001C33C3" w:rsidRDefault="001C33C3" w:rsidP="001C33C3">
            <w:pPr>
              <w:ind w:firstLine="0"/>
              <w:rPr>
                <w:b/>
                <w:bCs/>
              </w:rPr>
            </w:pPr>
            <w:r>
              <w:rPr>
                <w:b/>
                <w:bCs/>
              </w:rPr>
              <w:t>P</w:t>
            </w:r>
            <w:r w:rsidR="002B3C5E">
              <w:rPr>
                <w:b/>
                <w:bCs/>
              </w:rPr>
              <w:t>ASS</w:t>
            </w:r>
          </w:p>
        </w:tc>
      </w:tr>
      <w:tr w:rsidR="001C33C3" w14:paraId="3581C375" w14:textId="77777777" w:rsidTr="002B3C5E">
        <w:trPr>
          <w:trHeight w:val="1880"/>
        </w:trPr>
        <w:tc>
          <w:tcPr>
            <w:tcW w:w="1548" w:type="dxa"/>
          </w:tcPr>
          <w:p w14:paraId="5581726F" w14:textId="77777777" w:rsidR="001C33C3" w:rsidRDefault="001C33C3" w:rsidP="001C33C3">
            <w:pPr>
              <w:ind w:firstLine="0"/>
              <w:rPr>
                <w:b/>
                <w:bCs/>
              </w:rPr>
            </w:pPr>
          </w:p>
          <w:p w14:paraId="1AE5FDED" w14:textId="77777777" w:rsidR="001C33C3" w:rsidRDefault="001C33C3" w:rsidP="001C33C3">
            <w:pPr>
              <w:ind w:firstLine="0"/>
              <w:rPr>
                <w:b/>
                <w:bCs/>
              </w:rPr>
            </w:pPr>
          </w:p>
          <w:p w14:paraId="2D2F1C25" w14:textId="044B37CE" w:rsidR="001C33C3" w:rsidRDefault="001C33C3" w:rsidP="001C33C3">
            <w:pPr>
              <w:ind w:firstLine="0"/>
              <w:rPr>
                <w:b/>
                <w:bCs/>
              </w:rPr>
            </w:pPr>
            <w:r>
              <w:rPr>
                <w:b/>
                <w:bCs/>
              </w:rPr>
              <w:t>3</w:t>
            </w:r>
          </w:p>
        </w:tc>
        <w:tc>
          <w:tcPr>
            <w:tcW w:w="1590" w:type="dxa"/>
          </w:tcPr>
          <w:p w14:paraId="7003835C" w14:textId="77777777" w:rsidR="001C33C3" w:rsidRDefault="001C33C3" w:rsidP="001C33C3">
            <w:pPr>
              <w:ind w:firstLine="0"/>
              <w:rPr>
                <w:b/>
                <w:bCs/>
              </w:rPr>
            </w:pPr>
          </w:p>
          <w:p w14:paraId="03578A3E" w14:textId="2A1EB386" w:rsidR="001C33C3" w:rsidRDefault="001C33C3" w:rsidP="001C33C3">
            <w:pPr>
              <w:ind w:firstLine="0"/>
              <w:rPr>
                <w:b/>
                <w:bCs/>
              </w:rPr>
            </w:pPr>
            <w:r>
              <w:rPr>
                <w:b/>
                <w:bCs/>
              </w:rPr>
              <w:t>Button Functionality test</w:t>
            </w:r>
          </w:p>
        </w:tc>
        <w:tc>
          <w:tcPr>
            <w:tcW w:w="1556" w:type="dxa"/>
          </w:tcPr>
          <w:p w14:paraId="505F14FC" w14:textId="0B294C9D" w:rsidR="001C33C3" w:rsidRPr="001C33C3" w:rsidRDefault="001C33C3" w:rsidP="001C33C3">
            <w:pPr>
              <w:ind w:firstLine="0"/>
            </w:pPr>
            <w:r>
              <w:t>Using most buttons on a single forum post.</w:t>
            </w:r>
          </w:p>
        </w:tc>
        <w:tc>
          <w:tcPr>
            <w:tcW w:w="1550" w:type="dxa"/>
          </w:tcPr>
          <w:p w14:paraId="2E0CA3A5" w14:textId="77777777" w:rsidR="001C33C3" w:rsidRDefault="001C33C3" w:rsidP="001C33C3">
            <w:pPr>
              <w:ind w:firstLine="0"/>
            </w:pPr>
            <w:r>
              <w:t xml:space="preserve">[b]Great </w:t>
            </w:r>
            <w:proofErr w:type="gramStart"/>
            <w:r>
              <w:t>test![</w:t>
            </w:r>
            <w:proofErr w:type="gramEnd"/>
            <w:r>
              <w:t>/b]</w:t>
            </w:r>
          </w:p>
          <w:p w14:paraId="58A05869" w14:textId="77777777" w:rsidR="001C33C3" w:rsidRDefault="001C33C3" w:rsidP="001C33C3">
            <w:pPr>
              <w:ind w:firstLine="0"/>
            </w:pPr>
            <w:r>
              <w:t>[</w:t>
            </w:r>
            <w:proofErr w:type="spellStart"/>
            <w:r>
              <w:t>i</w:t>
            </w:r>
            <w:proofErr w:type="spellEnd"/>
            <w:r>
              <w:t xml:space="preserve">]Fun to </w:t>
            </w:r>
            <w:proofErr w:type="gramStart"/>
            <w:r>
              <w:t>test![</w:t>
            </w:r>
            <w:proofErr w:type="gramEnd"/>
            <w:r>
              <w:t>/</w:t>
            </w:r>
            <w:proofErr w:type="spellStart"/>
            <w:r>
              <w:t>i</w:t>
            </w:r>
            <w:proofErr w:type="spellEnd"/>
            <w:r>
              <w:t>]</w:t>
            </w:r>
          </w:p>
          <w:p w14:paraId="6AB4E4AE" w14:textId="191BBEA2" w:rsidR="002B3C5E" w:rsidRPr="001C33C3" w:rsidRDefault="002B3C5E" w:rsidP="001C33C3">
            <w:pPr>
              <w:ind w:firstLine="0"/>
            </w:pPr>
            <w:r>
              <w:t>[hyperlink]</w:t>
            </w:r>
          </w:p>
        </w:tc>
        <w:tc>
          <w:tcPr>
            <w:tcW w:w="1555" w:type="dxa"/>
          </w:tcPr>
          <w:p w14:paraId="471748CB" w14:textId="77777777" w:rsidR="001C33C3" w:rsidRDefault="002B3C5E" w:rsidP="001C33C3">
            <w:pPr>
              <w:ind w:firstLine="0"/>
              <w:rPr>
                <w:b/>
                <w:bCs/>
              </w:rPr>
            </w:pPr>
            <w:r>
              <w:rPr>
                <w:b/>
                <w:bCs/>
              </w:rPr>
              <w:t>Great test!</w:t>
            </w:r>
          </w:p>
          <w:p w14:paraId="538F6482" w14:textId="77777777" w:rsidR="002B3C5E" w:rsidRDefault="002B3C5E" w:rsidP="001C33C3">
            <w:pPr>
              <w:ind w:firstLine="0"/>
              <w:rPr>
                <w:i/>
                <w:iCs/>
              </w:rPr>
            </w:pPr>
            <w:r>
              <w:rPr>
                <w:i/>
                <w:iCs/>
              </w:rPr>
              <w:t>Fun to test!</w:t>
            </w:r>
          </w:p>
          <w:p w14:paraId="38B5DEF2" w14:textId="78F6555D" w:rsidR="002B3C5E" w:rsidRPr="002B3C5E" w:rsidRDefault="002B3C5E" w:rsidP="001C33C3">
            <w:pPr>
              <w:ind w:firstLine="0"/>
            </w:pPr>
            <w:r>
              <w:t>[</w:t>
            </w:r>
            <w:hyperlink r:id="rId15" w:history="1">
              <w:r w:rsidRPr="002B3C5E">
                <w:rPr>
                  <w:rStyle w:val="Hyperlink"/>
                </w:rPr>
                <w:t>image</w:t>
              </w:r>
            </w:hyperlink>
            <w:r>
              <w:t>]</w:t>
            </w:r>
          </w:p>
        </w:tc>
        <w:tc>
          <w:tcPr>
            <w:tcW w:w="1551" w:type="dxa"/>
          </w:tcPr>
          <w:p w14:paraId="3599607B" w14:textId="77777777" w:rsidR="001C33C3" w:rsidRDefault="001C33C3" w:rsidP="001C33C3">
            <w:pPr>
              <w:ind w:firstLine="0"/>
              <w:rPr>
                <w:b/>
                <w:bCs/>
              </w:rPr>
            </w:pPr>
          </w:p>
          <w:p w14:paraId="0B830DF8" w14:textId="77777777" w:rsidR="002B3C5E" w:rsidRDefault="002B3C5E" w:rsidP="001C33C3">
            <w:pPr>
              <w:ind w:firstLine="0"/>
              <w:rPr>
                <w:b/>
                <w:bCs/>
              </w:rPr>
            </w:pPr>
          </w:p>
          <w:p w14:paraId="3436CDCB" w14:textId="56D5A9C7" w:rsidR="002B3C5E" w:rsidRDefault="002B3C5E" w:rsidP="001C33C3">
            <w:pPr>
              <w:ind w:firstLine="0"/>
              <w:rPr>
                <w:b/>
                <w:bCs/>
              </w:rPr>
            </w:pPr>
            <w:r>
              <w:rPr>
                <w:b/>
                <w:bCs/>
              </w:rPr>
              <w:t>PASS</w:t>
            </w:r>
          </w:p>
        </w:tc>
      </w:tr>
    </w:tbl>
    <w:p w14:paraId="5B112FE8" w14:textId="772B8B66" w:rsidR="00C10C3A" w:rsidRDefault="00C10C3A" w:rsidP="002B3C5E">
      <w:pPr>
        <w:tabs>
          <w:tab w:val="left" w:pos="2325"/>
        </w:tabs>
        <w:ind w:firstLine="0"/>
      </w:pPr>
    </w:p>
    <w:p w14:paraId="6A917F58" w14:textId="77777777" w:rsidR="002B3C5E" w:rsidRDefault="002B3C5E" w:rsidP="00C10C3A">
      <w:pPr>
        <w:tabs>
          <w:tab w:val="left" w:pos="2325"/>
        </w:tabs>
        <w:jc w:val="center"/>
        <w:rPr>
          <w:b/>
          <w:bCs/>
        </w:rPr>
      </w:pPr>
    </w:p>
    <w:p w14:paraId="29CB894D" w14:textId="77777777" w:rsidR="002B3C5E" w:rsidRDefault="002B3C5E" w:rsidP="00C10C3A">
      <w:pPr>
        <w:tabs>
          <w:tab w:val="left" w:pos="2325"/>
        </w:tabs>
        <w:jc w:val="center"/>
        <w:rPr>
          <w:b/>
          <w:bCs/>
        </w:rPr>
      </w:pPr>
    </w:p>
    <w:p w14:paraId="5DE702A5" w14:textId="77777777" w:rsidR="002B3C5E" w:rsidRDefault="002B3C5E" w:rsidP="00C10C3A">
      <w:pPr>
        <w:tabs>
          <w:tab w:val="left" w:pos="2325"/>
        </w:tabs>
        <w:jc w:val="center"/>
        <w:rPr>
          <w:b/>
          <w:bCs/>
        </w:rPr>
      </w:pPr>
    </w:p>
    <w:p w14:paraId="5551DA1A" w14:textId="77777777" w:rsidR="002B3C5E" w:rsidRDefault="002B3C5E" w:rsidP="00C10C3A">
      <w:pPr>
        <w:tabs>
          <w:tab w:val="left" w:pos="2325"/>
        </w:tabs>
        <w:jc w:val="center"/>
        <w:rPr>
          <w:b/>
          <w:bCs/>
        </w:rPr>
      </w:pPr>
    </w:p>
    <w:p w14:paraId="019A39B6" w14:textId="77777777" w:rsidR="002B3C5E" w:rsidRDefault="002B3C5E" w:rsidP="00C10C3A">
      <w:pPr>
        <w:tabs>
          <w:tab w:val="left" w:pos="2325"/>
        </w:tabs>
        <w:jc w:val="center"/>
        <w:rPr>
          <w:b/>
          <w:bCs/>
        </w:rPr>
      </w:pPr>
    </w:p>
    <w:p w14:paraId="0BA2BC37" w14:textId="77777777" w:rsidR="002B3C5E" w:rsidRDefault="002B3C5E" w:rsidP="00C10C3A">
      <w:pPr>
        <w:tabs>
          <w:tab w:val="left" w:pos="2325"/>
        </w:tabs>
        <w:jc w:val="center"/>
        <w:rPr>
          <w:b/>
          <w:bCs/>
        </w:rPr>
      </w:pPr>
    </w:p>
    <w:p w14:paraId="61077364" w14:textId="77777777" w:rsidR="002B3C5E" w:rsidRDefault="002B3C5E" w:rsidP="00C10C3A">
      <w:pPr>
        <w:tabs>
          <w:tab w:val="left" w:pos="2325"/>
        </w:tabs>
        <w:jc w:val="center"/>
        <w:rPr>
          <w:b/>
          <w:bCs/>
        </w:rPr>
      </w:pPr>
    </w:p>
    <w:p w14:paraId="4EFFB88D" w14:textId="2424A2A7" w:rsidR="00C10C3A" w:rsidRDefault="007D1DC5" w:rsidP="00C10C3A">
      <w:pPr>
        <w:tabs>
          <w:tab w:val="left" w:pos="2325"/>
        </w:tabs>
        <w:jc w:val="center"/>
        <w:rPr>
          <w:b/>
          <w:bCs/>
        </w:rPr>
      </w:pPr>
      <w:r>
        <w:rPr>
          <w:noProof/>
        </w:rPr>
        <w:lastRenderedPageBreak/>
        <w:drawing>
          <wp:anchor distT="0" distB="0" distL="114300" distR="114300" simplePos="0" relativeHeight="251670528" behindDoc="0" locked="0" layoutInCell="1" allowOverlap="1" wp14:anchorId="6BBDC490" wp14:editId="4110140E">
            <wp:simplePos x="0" y="0"/>
            <wp:positionH relativeFrom="margin">
              <wp:align>center</wp:align>
            </wp:positionH>
            <wp:positionV relativeFrom="paragraph">
              <wp:posOffset>295275</wp:posOffset>
            </wp:positionV>
            <wp:extent cx="5286375" cy="38100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6375"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0C3A">
        <w:rPr>
          <w:b/>
          <w:bCs/>
        </w:rPr>
        <w:t>Code Review</w:t>
      </w:r>
    </w:p>
    <w:p w14:paraId="5238898A" w14:textId="2B34D037" w:rsidR="000C5E25" w:rsidRDefault="000C5E25" w:rsidP="007D1DC5">
      <w:pPr>
        <w:tabs>
          <w:tab w:val="left" w:pos="2325"/>
        </w:tabs>
      </w:pPr>
    </w:p>
    <w:p w14:paraId="7659B6F1" w14:textId="77777777" w:rsidR="000C5E25" w:rsidRDefault="000C5E25" w:rsidP="000C5E25">
      <w:pPr>
        <w:tabs>
          <w:tab w:val="left" w:pos="2325"/>
        </w:tabs>
        <w:jc w:val="both"/>
      </w:pPr>
    </w:p>
    <w:p w14:paraId="6DFC9851" w14:textId="681729B6" w:rsidR="000C5E25" w:rsidRPr="000C5E25" w:rsidRDefault="000C5E25" w:rsidP="000C5E25">
      <w:pPr>
        <w:tabs>
          <w:tab w:val="left" w:pos="2325"/>
        </w:tabs>
        <w:jc w:val="both"/>
      </w:pPr>
    </w:p>
    <w:p w14:paraId="688189CB" w14:textId="2D2C725A" w:rsidR="00C10C3A" w:rsidRDefault="00C10C3A" w:rsidP="00C10C3A">
      <w:pPr>
        <w:tabs>
          <w:tab w:val="left" w:pos="2325"/>
        </w:tabs>
        <w:jc w:val="center"/>
        <w:rPr>
          <w:b/>
          <w:bCs/>
        </w:rPr>
      </w:pPr>
    </w:p>
    <w:p w14:paraId="4FA7AEFF" w14:textId="6EF14A4B" w:rsidR="00C10C3A" w:rsidRDefault="00C10C3A" w:rsidP="00C10C3A">
      <w:pPr>
        <w:tabs>
          <w:tab w:val="left" w:pos="2325"/>
        </w:tabs>
        <w:jc w:val="center"/>
        <w:rPr>
          <w:b/>
          <w:bCs/>
        </w:rPr>
      </w:pPr>
    </w:p>
    <w:p w14:paraId="39BC2166" w14:textId="778BF67C" w:rsidR="00C10C3A" w:rsidRDefault="00C10C3A" w:rsidP="00C10C3A">
      <w:pPr>
        <w:tabs>
          <w:tab w:val="left" w:pos="2325"/>
        </w:tabs>
        <w:jc w:val="center"/>
        <w:rPr>
          <w:b/>
          <w:bCs/>
        </w:rPr>
      </w:pPr>
    </w:p>
    <w:p w14:paraId="76B7C631" w14:textId="0D1BCA6E" w:rsidR="00C10C3A" w:rsidRDefault="00C10C3A" w:rsidP="00C10C3A">
      <w:pPr>
        <w:tabs>
          <w:tab w:val="left" w:pos="2325"/>
        </w:tabs>
        <w:jc w:val="center"/>
        <w:rPr>
          <w:b/>
          <w:bCs/>
        </w:rPr>
      </w:pPr>
    </w:p>
    <w:p w14:paraId="13137C00" w14:textId="3F953324" w:rsidR="00C10C3A" w:rsidRDefault="00C10C3A" w:rsidP="00C10C3A">
      <w:pPr>
        <w:tabs>
          <w:tab w:val="left" w:pos="2325"/>
        </w:tabs>
        <w:jc w:val="center"/>
        <w:rPr>
          <w:b/>
          <w:bCs/>
        </w:rPr>
      </w:pPr>
    </w:p>
    <w:p w14:paraId="30A28575" w14:textId="784F4438" w:rsidR="00C10C3A" w:rsidRDefault="00C10C3A" w:rsidP="00C10C3A">
      <w:pPr>
        <w:tabs>
          <w:tab w:val="left" w:pos="2325"/>
        </w:tabs>
        <w:jc w:val="center"/>
        <w:rPr>
          <w:b/>
          <w:bCs/>
        </w:rPr>
      </w:pPr>
    </w:p>
    <w:p w14:paraId="5A36B9C8" w14:textId="162C7642" w:rsidR="00C10C3A" w:rsidRDefault="00C10C3A" w:rsidP="00C10C3A">
      <w:pPr>
        <w:tabs>
          <w:tab w:val="left" w:pos="2325"/>
        </w:tabs>
        <w:jc w:val="center"/>
        <w:rPr>
          <w:b/>
          <w:bCs/>
        </w:rPr>
      </w:pPr>
    </w:p>
    <w:p w14:paraId="1C0C6F45" w14:textId="3CD1FB67" w:rsidR="00C10C3A" w:rsidRDefault="00C10C3A" w:rsidP="00C10C3A">
      <w:pPr>
        <w:tabs>
          <w:tab w:val="left" w:pos="2325"/>
        </w:tabs>
        <w:jc w:val="center"/>
        <w:rPr>
          <w:b/>
          <w:bCs/>
        </w:rPr>
      </w:pPr>
    </w:p>
    <w:p w14:paraId="65A95887" w14:textId="7150CA6B" w:rsidR="00C10C3A" w:rsidRDefault="007D1DC5" w:rsidP="00C10C3A">
      <w:pPr>
        <w:tabs>
          <w:tab w:val="left" w:pos="2325"/>
        </w:tabs>
        <w:jc w:val="center"/>
        <w:rPr>
          <w:b/>
          <w:bCs/>
        </w:rPr>
      </w:pPr>
      <w:r>
        <w:rPr>
          <w:b/>
          <w:bCs/>
          <w:noProof/>
        </w:rPr>
        <w:drawing>
          <wp:anchor distT="0" distB="0" distL="114300" distR="114300" simplePos="0" relativeHeight="251671552" behindDoc="0" locked="0" layoutInCell="1" allowOverlap="1" wp14:anchorId="11C72FC3" wp14:editId="7145C1DD">
            <wp:simplePos x="0" y="0"/>
            <wp:positionH relativeFrom="column">
              <wp:posOffset>114300</wp:posOffset>
            </wp:positionH>
            <wp:positionV relativeFrom="paragraph">
              <wp:posOffset>13970</wp:posOffset>
            </wp:positionV>
            <wp:extent cx="5934075" cy="34194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anchor>
        </w:drawing>
      </w:r>
    </w:p>
    <w:p w14:paraId="5F28DB19" w14:textId="56E638BA" w:rsidR="00C10C3A" w:rsidRDefault="00C10C3A" w:rsidP="00C10C3A">
      <w:pPr>
        <w:tabs>
          <w:tab w:val="left" w:pos="2325"/>
        </w:tabs>
        <w:jc w:val="center"/>
        <w:rPr>
          <w:b/>
          <w:bCs/>
        </w:rPr>
      </w:pPr>
    </w:p>
    <w:p w14:paraId="2F58FA13" w14:textId="037E89D7" w:rsidR="00C10C3A" w:rsidRDefault="00C10C3A" w:rsidP="00C10C3A">
      <w:pPr>
        <w:tabs>
          <w:tab w:val="left" w:pos="2325"/>
        </w:tabs>
        <w:jc w:val="center"/>
        <w:rPr>
          <w:b/>
          <w:bCs/>
        </w:rPr>
      </w:pPr>
    </w:p>
    <w:p w14:paraId="287AB5E7" w14:textId="06A12C9F" w:rsidR="00C10C3A" w:rsidRDefault="00C10C3A" w:rsidP="00C10C3A">
      <w:pPr>
        <w:tabs>
          <w:tab w:val="left" w:pos="2325"/>
        </w:tabs>
        <w:jc w:val="center"/>
        <w:rPr>
          <w:b/>
          <w:bCs/>
        </w:rPr>
      </w:pPr>
    </w:p>
    <w:p w14:paraId="70399119" w14:textId="20B59639" w:rsidR="00C10C3A" w:rsidRDefault="00C10C3A" w:rsidP="00C10C3A">
      <w:pPr>
        <w:tabs>
          <w:tab w:val="left" w:pos="2325"/>
        </w:tabs>
        <w:jc w:val="center"/>
        <w:rPr>
          <w:b/>
          <w:bCs/>
        </w:rPr>
      </w:pPr>
    </w:p>
    <w:p w14:paraId="3546269E" w14:textId="5F44493F" w:rsidR="00C10C3A" w:rsidRDefault="00C10C3A" w:rsidP="00C10C3A">
      <w:pPr>
        <w:tabs>
          <w:tab w:val="left" w:pos="2325"/>
        </w:tabs>
        <w:jc w:val="center"/>
        <w:rPr>
          <w:b/>
          <w:bCs/>
        </w:rPr>
      </w:pPr>
    </w:p>
    <w:p w14:paraId="194A0968" w14:textId="5D35D04D" w:rsidR="00C10C3A" w:rsidRDefault="00C10C3A" w:rsidP="00C10C3A">
      <w:pPr>
        <w:tabs>
          <w:tab w:val="left" w:pos="2325"/>
        </w:tabs>
        <w:jc w:val="center"/>
        <w:rPr>
          <w:b/>
          <w:bCs/>
        </w:rPr>
      </w:pPr>
    </w:p>
    <w:p w14:paraId="7484F4B5" w14:textId="77777777" w:rsidR="007D1DC5" w:rsidRDefault="007D1DC5" w:rsidP="00C10C3A">
      <w:pPr>
        <w:tabs>
          <w:tab w:val="left" w:pos="2325"/>
        </w:tabs>
        <w:jc w:val="center"/>
        <w:rPr>
          <w:b/>
          <w:bCs/>
        </w:rPr>
      </w:pPr>
    </w:p>
    <w:p w14:paraId="649FAD20" w14:textId="4D0EF7B8" w:rsidR="00C10C3A" w:rsidRDefault="00C10C3A" w:rsidP="00C10C3A">
      <w:pPr>
        <w:tabs>
          <w:tab w:val="left" w:pos="2325"/>
        </w:tabs>
        <w:jc w:val="center"/>
        <w:rPr>
          <w:b/>
          <w:bCs/>
        </w:rPr>
      </w:pPr>
    </w:p>
    <w:p w14:paraId="52422FD9" w14:textId="50328826" w:rsidR="007D1DC5" w:rsidRDefault="007D1DC5" w:rsidP="00C10C3A">
      <w:pPr>
        <w:tabs>
          <w:tab w:val="left" w:pos="2325"/>
        </w:tabs>
        <w:jc w:val="center"/>
        <w:rPr>
          <w:b/>
          <w:bCs/>
        </w:rPr>
      </w:pPr>
    </w:p>
    <w:p w14:paraId="3D9DFE5C" w14:textId="4372502D" w:rsidR="007D1DC5" w:rsidRDefault="007D1DC5" w:rsidP="00C10C3A">
      <w:pPr>
        <w:tabs>
          <w:tab w:val="left" w:pos="2325"/>
        </w:tabs>
        <w:jc w:val="center"/>
        <w:rPr>
          <w:b/>
          <w:bCs/>
        </w:rPr>
      </w:pPr>
    </w:p>
    <w:p w14:paraId="137A9801" w14:textId="238F5C12" w:rsidR="007D1DC5" w:rsidRDefault="007D1DC5" w:rsidP="00C10C3A">
      <w:pPr>
        <w:tabs>
          <w:tab w:val="left" w:pos="2325"/>
        </w:tabs>
        <w:jc w:val="center"/>
        <w:rPr>
          <w:b/>
          <w:bCs/>
        </w:rPr>
      </w:pPr>
      <w:r>
        <w:rPr>
          <w:b/>
          <w:bCs/>
          <w:noProof/>
        </w:rPr>
        <w:lastRenderedPageBreak/>
        <w:drawing>
          <wp:anchor distT="0" distB="0" distL="114300" distR="114300" simplePos="0" relativeHeight="251672576" behindDoc="0" locked="0" layoutInCell="1" allowOverlap="1" wp14:anchorId="01E1F518" wp14:editId="2D1B52BC">
            <wp:simplePos x="0" y="0"/>
            <wp:positionH relativeFrom="margin">
              <wp:align>right</wp:align>
            </wp:positionH>
            <wp:positionV relativeFrom="paragraph">
              <wp:posOffset>323850</wp:posOffset>
            </wp:positionV>
            <wp:extent cx="5934075" cy="18573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anchor>
        </w:drawing>
      </w:r>
      <w:r>
        <w:rPr>
          <w:b/>
          <w:bCs/>
        </w:rPr>
        <w:t>Images of corrected code emailed:</w:t>
      </w:r>
    </w:p>
    <w:p w14:paraId="5717B2AB" w14:textId="5225D94D" w:rsidR="007D1DC5" w:rsidRDefault="007D1DC5" w:rsidP="00C10C3A">
      <w:pPr>
        <w:tabs>
          <w:tab w:val="left" w:pos="2325"/>
        </w:tabs>
        <w:jc w:val="center"/>
        <w:rPr>
          <w:b/>
          <w:bCs/>
        </w:rPr>
      </w:pPr>
    </w:p>
    <w:p w14:paraId="5E9EC996" w14:textId="7736EBF4" w:rsidR="007D1DC5" w:rsidRDefault="007D1DC5" w:rsidP="00C10C3A">
      <w:pPr>
        <w:tabs>
          <w:tab w:val="left" w:pos="2325"/>
        </w:tabs>
        <w:jc w:val="center"/>
        <w:rPr>
          <w:b/>
          <w:bCs/>
        </w:rPr>
      </w:pPr>
    </w:p>
    <w:p w14:paraId="33830C04" w14:textId="689AC990" w:rsidR="007D1DC5" w:rsidRDefault="007D1DC5" w:rsidP="00C10C3A">
      <w:pPr>
        <w:tabs>
          <w:tab w:val="left" w:pos="2325"/>
        </w:tabs>
        <w:jc w:val="center"/>
        <w:rPr>
          <w:b/>
          <w:bCs/>
        </w:rPr>
      </w:pPr>
    </w:p>
    <w:p w14:paraId="1091672B" w14:textId="227C79EC" w:rsidR="007D1DC5" w:rsidRDefault="007D1DC5" w:rsidP="00C10C3A">
      <w:pPr>
        <w:tabs>
          <w:tab w:val="left" w:pos="2325"/>
        </w:tabs>
        <w:jc w:val="center"/>
        <w:rPr>
          <w:b/>
          <w:bCs/>
        </w:rPr>
      </w:pPr>
    </w:p>
    <w:p w14:paraId="7C4AA5AA" w14:textId="2715B9C9" w:rsidR="007D1DC5" w:rsidRDefault="007D1DC5" w:rsidP="00C10C3A">
      <w:pPr>
        <w:tabs>
          <w:tab w:val="left" w:pos="2325"/>
        </w:tabs>
        <w:jc w:val="center"/>
        <w:rPr>
          <w:b/>
          <w:bCs/>
        </w:rPr>
      </w:pPr>
    </w:p>
    <w:p w14:paraId="7BF5AC74" w14:textId="562E2441" w:rsidR="007D1DC5" w:rsidRDefault="007D1DC5" w:rsidP="00C10C3A">
      <w:pPr>
        <w:tabs>
          <w:tab w:val="left" w:pos="2325"/>
        </w:tabs>
        <w:jc w:val="center"/>
        <w:rPr>
          <w:b/>
          <w:bCs/>
        </w:rPr>
      </w:pPr>
      <w:r>
        <w:rPr>
          <w:b/>
          <w:bCs/>
          <w:noProof/>
        </w:rPr>
        <w:drawing>
          <wp:anchor distT="0" distB="0" distL="114300" distR="114300" simplePos="0" relativeHeight="251673600" behindDoc="0" locked="0" layoutInCell="1" allowOverlap="1" wp14:anchorId="24BBED19" wp14:editId="4331B03F">
            <wp:simplePos x="0" y="0"/>
            <wp:positionH relativeFrom="margin">
              <wp:align>right</wp:align>
            </wp:positionH>
            <wp:positionV relativeFrom="paragraph">
              <wp:posOffset>297180</wp:posOffset>
            </wp:positionV>
            <wp:extent cx="5934075" cy="24193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anchor>
        </w:drawing>
      </w:r>
    </w:p>
    <w:p w14:paraId="014D33C0" w14:textId="6ADB41CE" w:rsidR="007D1DC5" w:rsidRDefault="007D1DC5" w:rsidP="00C10C3A">
      <w:pPr>
        <w:tabs>
          <w:tab w:val="left" w:pos="2325"/>
        </w:tabs>
        <w:jc w:val="center"/>
        <w:rPr>
          <w:b/>
          <w:bCs/>
        </w:rPr>
      </w:pPr>
    </w:p>
    <w:p w14:paraId="30A8B688" w14:textId="230D9868" w:rsidR="007D1DC5" w:rsidRDefault="007D1DC5" w:rsidP="00C10C3A">
      <w:pPr>
        <w:tabs>
          <w:tab w:val="left" w:pos="2325"/>
        </w:tabs>
        <w:jc w:val="center"/>
        <w:rPr>
          <w:b/>
          <w:bCs/>
        </w:rPr>
      </w:pPr>
    </w:p>
    <w:p w14:paraId="7028D9DB" w14:textId="5F33FAFB" w:rsidR="007D1DC5" w:rsidRDefault="007D1DC5" w:rsidP="00C10C3A">
      <w:pPr>
        <w:tabs>
          <w:tab w:val="left" w:pos="2325"/>
        </w:tabs>
        <w:jc w:val="center"/>
        <w:rPr>
          <w:b/>
          <w:bCs/>
        </w:rPr>
      </w:pPr>
    </w:p>
    <w:p w14:paraId="65534D13" w14:textId="47C0AE5D" w:rsidR="007D1DC5" w:rsidRDefault="007D1DC5" w:rsidP="00C10C3A">
      <w:pPr>
        <w:tabs>
          <w:tab w:val="left" w:pos="2325"/>
        </w:tabs>
        <w:jc w:val="center"/>
        <w:rPr>
          <w:b/>
          <w:bCs/>
        </w:rPr>
      </w:pPr>
    </w:p>
    <w:p w14:paraId="45EE052B" w14:textId="5749253A" w:rsidR="007D1DC5" w:rsidRDefault="007D1DC5" w:rsidP="00C10C3A">
      <w:pPr>
        <w:tabs>
          <w:tab w:val="left" w:pos="2325"/>
        </w:tabs>
        <w:jc w:val="center"/>
        <w:rPr>
          <w:b/>
          <w:bCs/>
        </w:rPr>
      </w:pPr>
    </w:p>
    <w:p w14:paraId="2C25FD69" w14:textId="487768BB" w:rsidR="007D1DC5" w:rsidRDefault="007D1DC5" w:rsidP="00C10C3A">
      <w:pPr>
        <w:tabs>
          <w:tab w:val="left" w:pos="2325"/>
        </w:tabs>
        <w:jc w:val="center"/>
        <w:rPr>
          <w:b/>
          <w:bCs/>
        </w:rPr>
      </w:pPr>
    </w:p>
    <w:p w14:paraId="27F9A1A1" w14:textId="68415EF8" w:rsidR="007D1DC5" w:rsidRDefault="007D1DC5" w:rsidP="00C10C3A">
      <w:pPr>
        <w:tabs>
          <w:tab w:val="left" w:pos="2325"/>
        </w:tabs>
        <w:jc w:val="center"/>
        <w:rPr>
          <w:b/>
          <w:bCs/>
        </w:rPr>
      </w:pPr>
    </w:p>
    <w:p w14:paraId="048F47F5" w14:textId="77777777" w:rsidR="007D1DC5" w:rsidRDefault="007D1DC5" w:rsidP="00C10C3A">
      <w:pPr>
        <w:tabs>
          <w:tab w:val="left" w:pos="2325"/>
        </w:tabs>
        <w:jc w:val="center"/>
        <w:rPr>
          <w:b/>
          <w:bCs/>
        </w:rPr>
      </w:pPr>
    </w:p>
    <w:p w14:paraId="2892CC05" w14:textId="77777777" w:rsidR="007D1DC5" w:rsidRDefault="007D1DC5" w:rsidP="00C10C3A">
      <w:pPr>
        <w:tabs>
          <w:tab w:val="left" w:pos="2325"/>
        </w:tabs>
        <w:jc w:val="center"/>
        <w:rPr>
          <w:b/>
          <w:bCs/>
        </w:rPr>
      </w:pPr>
      <w:bookmarkStart w:id="0" w:name="_GoBack"/>
      <w:bookmarkEnd w:id="0"/>
    </w:p>
    <w:p w14:paraId="5F6F1075" w14:textId="77777777" w:rsidR="007D1DC5" w:rsidRDefault="007D1DC5" w:rsidP="00C10C3A">
      <w:pPr>
        <w:tabs>
          <w:tab w:val="left" w:pos="2325"/>
        </w:tabs>
        <w:jc w:val="center"/>
        <w:rPr>
          <w:b/>
          <w:bCs/>
        </w:rPr>
      </w:pPr>
    </w:p>
    <w:p w14:paraId="577EEB70" w14:textId="77777777" w:rsidR="007D1DC5" w:rsidRDefault="007D1DC5" w:rsidP="00C10C3A">
      <w:pPr>
        <w:tabs>
          <w:tab w:val="left" w:pos="2325"/>
        </w:tabs>
        <w:jc w:val="center"/>
        <w:rPr>
          <w:b/>
          <w:bCs/>
        </w:rPr>
      </w:pPr>
    </w:p>
    <w:p w14:paraId="1777F9CF" w14:textId="77777777" w:rsidR="007D1DC5" w:rsidRDefault="007D1DC5" w:rsidP="00C10C3A">
      <w:pPr>
        <w:tabs>
          <w:tab w:val="left" w:pos="2325"/>
        </w:tabs>
        <w:jc w:val="center"/>
        <w:rPr>
          <w:b/>
          <w:bCs/>
        </w:rPr>
      </w:pPr>
    </w:p>
    <w:p w14:paraId="42D5442D" w14:textId="77777777" w:rsidR="007D1DC5" w:rsidRDefault="007D1DC5" w:rsidP="00C10C3A">
      <w:pPr>
        <w:tabs>
          <w:tab w:val="left" w:pos="2325"/>
        </w:tabs>
        <w:jc w:val="center"/>
        <w:rPr>
          <w:b/>
          <w:bCs/>
        </w:rPr>
      </w:pPr>
    </w:p>
    <w:p w14:paraId="0462885A" w14:textId="77777777" w:rsidR="007D1DC5" w:rsidRDefault="007D1DC5" w:rsidP="00C10C3A">
      <w:pPr>
        <w:tabs>
          <w:tab w:val="left" w:pos="2325"/>
        </w:tabs>
        <w:jc w:val="center"/>
        <w:rPr>
          <w:b/>
          <w:bCs/>
        </w:rPr>
      </w:pPr>
    </w:p>
    <w:p w14:paraId="7EF45C39" w14:textId="77777777" w:rsidR="007D1DC5" w:rsidRDefault="007D1DC5" w:rsidP="00C10C3A">
      <w:pPr>
        <w:tabs>
          <w:tab w:val="left" w:pos="2325"/>
        </w:tabs>
        <w:jc w:val="center"/>
        <w:rPr>
          <w:b/>
          <w:bCs/>
        </w:rPr>
      </w:pPr>
    </w:p>
    <w:p w14:paraId="5B44BD0D" w14:textId="77777777" w:rsidR="007D1DC5" w:rsidRDefault="007D1DC5" w:rsidP="00C10C3A">
      <w:pPr>
        <w:tabs>
          <w:tab w:val="left" w:pos="2325"/>
        </w:tabs>
        <w:jc w:val="center"/>
        <w:rPr>
          <w:b/>
          <w:bCs/>
        </w:rPr>
      </w:pPr>
    </w:p>
    <w:p w14:paraId="09C682BF" w14:textId="7F82E2D3" w:rsidR="00C10C3A" w:rsidRDefault="00C10C3A" w:rsidP="00C10C3A">
      <w:pPr>
        <w:tabs>
          <w:tab w:val="left" w:pos="2325"/>
        </w:tabs>
        <w:jc w:val="center"/>
        <w:rPr>
          <w:b/>
          <w:bCs/>
        </w:rPr>
      </w:pPr>
      <w:r>
        <w:rPr>
          <w:b/>
          <w:bCs/>
        </w:rPr>
        <w:lastRenderedPageBreak/>
        <w:t>Self-check on security</w:t>
      </w:r>
    </w:p>
    <w:p w14:paraId="747DE4A0" w14:textId="4B1D5882" w:rsidR="00C10C3A" w:rsidRPr="00672149" w:rsidRDefault="000C5E25" w:rsidP="00C10C3A">
      <w:pPr>
        <w:rPr>
          <w:b/>
          <w:bCs/>
        </w:rPr>
      </w:pPr>
      <w:r w:rsidRPr="00672149">
        <w:rPr>
          <w:b/>
          <w:bCs/>
        </w:rPr>
        <w:t>Assets we are protecting:</w:t>
      </w:r>
    </w:p>
    <w:p w14:paraId="3FD93DE5" w14:textId="08E4123C" w:rsidR="000C5E25" w:rsidRDefault="000C5E25" w:rsidP="000C5E25">
      <w:pPr>
        <w:pStyle w:val="ListParagraph"/>
        <w:numPr>
          <w:ilvl w:val="0"/>
          <w:numId w:val="34"/>
        </w:numPr>
      </w:pPr>
      <w:r>
        <w:t>Email</w:t>
      </w:r>
    </w:p>
    <w:p w14:paraId="309C3C79" w14:textId="7CEC5D9D" w:rsidR="000C5E25" w:rsidRDefault="000C5E25" w:rsidP="000C5E25">
      <w:pPr>
        <w:pStyle w:val="ListParagraph"/>
        <w:numPr>
          <w:ilvl w:val="0"/>
          <w:numId w:val="34"/>
        </w:numPr>
      </w:pPr>
      <w:r>
        <w:t>Password</w:t>
      </w:r>
    </w:p>
    <w:p w14:paraId="12D04992" w14:textId="462EDB3F" w:rsidR="000C5E25" w:rsidRDefault="000C5E25" w:rsidP="000C5E25">
      <w:pPr>
        <w:pStyle w:val="ListParagraph"/>
        <w:numPr>
          <w:ilvl w:val="0"/>
          <w:numId w:val="34"/>
        </w:numPr>
      </w:pPr>
      <w:r>
        <w:t>IP</w:t>
      </w:r>
    </w:p>
    <w:p w14:paraId="0E9DDF20" w14:textId="77777777" w:rsidR="00672149" w:rsidRDefault="00672149" w:rsidP="00672149">
      <w:pPr>
        <w:pStyle w:val="ListParagraph"/>
        <w:ind w:left="1440" w:firstLine="0"/>
      </w:pPr>
    </w:p>
    <w:p w14:paraId="637C1C10" w14:textId="7FB754C1" w:rsidR="000C5E25" w:rsidRPr="00C10C3A" w:rsidRDefault="000C5E25" w:rsidP="000C5E25">
      <w:r w:rsidRPr="00672149">
        <w:rPr>
          <w:b/>
          <w:bCs/>
        </w:rPr>
        <w:t>Confirmation on password encryption</w:t>
      </w:r>
      <w:r>
        <w:t>:</w:t>
      </w:r>
      <w:r w:rsidR="00672149">
        <w:rPr>
          <w:noProof/>
        </w:rPr>
        <w:drawing>
          <wp:inline distT="0" distB="0" distL="0" distR="0" wp14:anchorId="3FDBCD01" wp14:editId="640A71A9">
            <wp:extent cx="593407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9075"/>
                    </a:xfrm>
                    <a:prstGeom prst="rect">
                      <a:avLst/>
                    </a:prstGeom>
                    <a:noFill/>
                    <a:ln>
                      <a:noFill/>
                    </a:ln>
                  </pic:spPr>
                </pic:pic>
              </a:graphicData>
            </a:graphic>
          </wp:inline>
        </w:drawing>
      </w:r>
    </w:p>
    <w:p w14:paraId="760D1E13" w14:textId="0B1A368F" w:rsidR="00C10C3A" w:rsidRPr="00C10C3A" w:rsidRDefault="00672149" w:rsidP="00C10C3A">
      <w:r>
        <w:t xml:space="preserve">(Account made in YouTube video </w:t>
      </w:r>
      <w:hyperlink r:id="rId21" w:history="1">
        <w:r w:rsidRPr="00672149">
          <w:rPr>
            <w:rStyle w:val="Hyperlink"/>
          </w:rPr>
          <w:t>here</w:t>
        </w:r>
      </w:hyperlink>
      <w:r>
        <w:t>, password is encrypted in database)</w:t>
      </w:r>
    </w:p>
    <w:p w14:paraId="09283B41" w14:textId="59857CEE" w:rsidR="00C10C3A" w:rsidRDefault="00C10C3A" w:rsidP="00C10C3A"/>
    <w:p w14:paraId="7349781D" w14:textId="47E846E0" w:rsidR="00672149" w:rsidRPr="00C10C3A" w:rsidRDefault="00672149" w:rsidP="00C10C3A">
      <w:r w:rsidRPr="00672149">
        <w:rPr>
          <w:b/>
          <w:bCs/>
        </w:rPr>
        <w:t>Input data validation</w:t>
      </w:r>
      <w:r>
        <w:t>:</w:t>
      </w:r>
    </w:p>
    <w:p w14:paraId="31701507" w14:textId="097029BF" w:rsidR="00C10C3A" w:rsidRDefault="00B75489" w:rsidP="00C10C3A">
      <w:r>
        <w:t xml:space="preserve">For validating search </w:t>
      </w:r>
      <w:r w:rsidR="00CA7B16">
        <w:t>queries,</w:t>
      </w:r>
      <w:r>
        <w:t xml:space="preserve"> we deal with a multitude of problems, such as dealing with special symbols, or finding the </w:t>
      </w:r>
      <w:proofErr w:type="gramStart"/>
      <w:r>
        <w:t>amount</w:t>
      </w:r>
      <w:proofErr w:type="gramEnd"/>
      <w:r>
        <w:t xml:space="preserve"> of bytes to precisely analyze the text.</w:t>
      </w:r>
    </w:p>
    <w:p w14:paraId="0F48F3CD" w14:textId="2C8D2BD5" w:rsidR="00B75489" w:rsidRPr="00C10C3A" w:rsidRDefault="00B75489" w:rsidP="00C10C3A">
      <w:r>
        <w:t>Ex of special symbols</w:t>
      </w:r>
      <w:r w:rsidR="004B58A3">
        <w:t xml:space="preserve"> code</w:t>
      </w:r>
      <w:r>
        <w:t>:</w:t>
      </w:r>
    </w:p>
    <w:p w14:paraId="6CB8E27F" w14:textId="77777777" w:rsidR="004B58A3" w:rsidRDefault="004B58A3" w:rsidP="004B58A3">
      <w:proofErr w:type="gramStart"/>
      <w:r>
        <w:t>if(</w:t>
      </w:r>
      <w:proofErr w:type="spellStart"/>
      <w:proofErr w:type="gramEnd"/>
      <w:r>
        <w:t>substr_count</w:t>
      </w:r>
      <w:proofErr w:type="spellEnd"/>
      <w:r>
        <w:t>($</w:t>
      </w:r>
      <w:proofErr w:type="spellStart"/>
      <w:r>
        <w:t>middleTxt</w:t>
      </w:r>
      <w:proofErr w:type="spellEnd"/>
      <w:r>
        <w:t>, '&amp;')&gt;0){</w:t>
      </w:r>
    </w:p>
    <w:p w14:paraId="0BD60B31" w14:textId="77777777" w:rsidR="004B58A3" w:rsidRDefault="004B58A3" w:rsidP="004B58A3">
      <w:r>
        <w:t>$</w:t>
      </w:r>
      <w:proofErr w:type="spellStart"/>
      <w:r>
        <w:t>tmpArr</w:t>
      </w:r>
      <w:proofErr w:type="spellEnd"/>
      <w:r>
        <w:t>=explode ('&amp;', $</w:t>
      </w:r>
      <w:proofErr w:type="spellStart"/>
      <w:r>
        <w:t>middleTxt</w:t>
      </w:r>
      <w:proofErr w:type="spellEnd"/>
      <w:r>
        <w:t>);</w:t>
      </w:r>
    </w:p>
    <w:p w14:paraId="2D77FD64" w14:textId="77777777" w:rsidR="004B58A3" w:rsidRDefault="004B58A3" w:rsidP="004B58A3">
      <w:r>
        <w:t>$last=</w:t>
      </w:r>
      <w:proofErr w:type="spellStart"/>
      <w:r>
        <w:t>sizeof</w:t>
      </w:r>
      <w:proofErr w:type="spellEnd"/>
      <w:r>
        <w:t>($</w:t>
      </w:r>
      <w:proofErr w:type="spellStart"/>
      <w:r>
        <w:t>tmpArr</w:t>
      </w:r>
      <w:proofErr w:type="spellEnd"/>
      <w:r>
        <w:t>)-1;</w:t>
      </w:r>
    </w:p>
    <w:p w14:paraId="6F40ADB5" w14:textId="77777777" w:rsidR="004B58A3" w:rsidRDefault="004B58A3" w:rsidP="004B58A3">
      <w:r>
        <w:t>if ($last&gt;0) {</w:t>
      </w:r>
    </w:p>
    <w:p w14:paraId="1F54E46E" w14:textId="77777777" w:rsidR="004B58A3" w:rsidRDefault="004B58A3" w:rsidP="004B58A3">
      <w:r>
        <w:t>if (</w:t>
      </w:r>
      <w:proofErr w:type="spellStart"/>
      <w:r>
        <w:t>substr_count</w:t>
      </w:r>
      <w:proofErr w:type="spellEnd"/>
      <w:r>
        <w:t>($</w:t>
      </w:r>
      <w:proofErr w:type="spellStart"/>
      <w:r>
        <w:t>tmpArr</w:t>
      </w:r>
      <w:proofErr w:type="spellEnd"/>
      <w:r>
        <w:t>[$last], ';</w:t>
      </w:r>
      <w:proofErr w:type="gramStart"/>
      <w:r>
        <w:t>')=</w:t>
      </w:r>
      <w:proofErr w:type="gramEnd"/>
      <w:r>
        <w:t xml:space="preserve">=0) </w:t>
      </w:r>
      <w:proofErr w:type="spellStart"/>
      <w:r>
        <w:t>array_pop</w:t>
      </w:r>
      <w:proofErr w:type="spellEnd"/>
      <w:r>
        <w:t>($</w:t>
      </w:r>
      <w:proofErr w:type="spellStart"/>
      <w:r>
        <w:t>tmpArr</w:t>
      </w:r>
      <w:proofErr w:type="spellEnd"/>
      <w:r>
        <w:t>);</w:t>
      </w:r>
    </w:p>
    <w:p w14:paraId="16CC0430" w14:textId="77777777" w:rsidR="004B58A3" w:rsidRDefault="004B58A3" w:rsidP="004B58A3">
      <w:r>
        <w:t>$</w:t>
      </w:r>
      <w:proofErr w:type="spellStart"/>
      <w:r>
        <w:t>middleTxt</w:t>
      </w:r>
      <w:proofErr w:type="spellEnd"/>
      <w:r>
        <w:t>=implode ('&amp;', $</w:t>
      </w:r>
      <w:proofErr w:type="spellStart"/>
      <w:r>
        <w:t>tmpArr</w:t>
      </w:r>
      <w:proofErr w:type="spellEnd"/>
      <w:r>
        <w:t>);</w:t>
      </w:r>
    </w:p>
    <w:p w14:paraId="2BC97011" w14:textId="77777777" w:rsidR="004B58A3" w:rsidRDefault="004B58A3" w:rsidP="004B58A3">
      <w:r>
        <w:t>}</w:t>
      </w:r>
    </w:p>
    <w:p w14:paraId="3815EB92" w14:textId="6123EED0" w:rsidR="00C10C3A" w:rsidRDefault="004B58A3" w:rsidP="004B58A3">
      <w:r>
        <w:t>}</w:t>
      </w:r>
    </w:p>
    <w:p w14:paraId="3A8D96D3" w14:textId="07AB949D" w:rsidR="004B58A3" w:rsidRPr="00C10C3A" w:rsidRDefault="004B58A3" w:rsidP="004B58A3">
      <w:r>
        <w:lastRenderedPageBreak/>
        <w:t>This is used to avoid getting rid of the special symbol since we’re scanning through the strings which are mostly letters. This should allow you to be able to search up titles that match correctly with special symbols, such as if you searched Spice &amp; Wolf, it should appear.</w:t>
      </w:r>
    </w:p>
    <w:p w14:paraId="61B4C796" w14:textId="6F59B61B" w:rsidR="00C10C3A" w:rsidRDefault="00C10C3A" w:rsidP="00672149">
      <w:pPr>
        <w:ind w:firstLine="0"/>
      </w:pPr>
    </w:p>
    <w:p w14:paraId="252AB667" w14:textId="72A45905" w:rsidR="00C10C3A" w:rsidRDefault="00C10C3A" w:rsidP="00C10C3A">
      <w:pPr>
        <w:jc w:val="center"/>
      </w:pPr>
    </w:p>
    <w:p w14:paraId="25F7F939" w14:textId="224814BF" w:rsidR="00C10C3A" w:rsidRDefault="00C10C3A" w:rsidP="00C10C3A">
      <w:pPr>
        <w:jc w:val="center"/>
        <w:rPr>
          <w:b/>
          <w:bCs/>
        </w:rPr>
      </w:pPr>
      <w:r>
        <w:rPr>
          <w:b/>
          <w:bCs/>
        </w:rPr>
        <w:t>Original Non-functional specs</w:t>
      </w:r>
    </w:p>
    <w:p w14:paraId="2B4210BB" w14:textId="77777777" w:rsidR="00C10C3A" w:rsidRDefault="00C10C3A" w:rsidP="00C10C3A">
      <w:pPr>
        <w:pStyle w:val="Title"/>
        <w:rPr>
          <w:b/>
          <w:bCs/>
        </w:rPr>
      </w:pPr>
      <w:r>
        <w:rPr>
          <w:b/>
          <w:bCs/>
        </w:rPr>
        <w:t>List of non-functional requirements</w:t>
      </w:r>
    </w:p>
    <w:p w14:paraId="2088A4AF" w14:textId="74BE7D13" w:rsidR="00C10C3A" w:rsidRDefault="00C10C3A" w:rsidP="00C10C3A">
      <w:pPr>
        <w:pStyle w:val="ListParagraph"/>
        <w:numPr>
          <w:ilvl w:val="0"/>
          <w:numId w:val="25"/>
        </w:numPr>
      </w:pPr>
      <w:r>
        <w:t xml:space="preserve"> Available </w:t>
      </w:r>
      <w:proofErr w:type="gramStart"/>
      <w:r>
        <w:t>at all times</w:t>
      </w:r>
      <w:proofErr w:type="gramEnd"/>
      <w:r>
        <w:t xml:space="preserve"> of the day </w:t>
      </w:r>
      <w:r w:rsidRPr="00C10C3A">
        <w:rPr>
          <w:rFonts w:ascii="Arial" w:hAnsi="Arial" w:cs="Arial"/>
          <w:color w:val="FF0000"/>
          <w:sz w:val="23"/>
          <w:szCs w:val="23"/>
          <w:shd w:val="clear" w:color="auto" w:fill="F2F2F2"/>
        </w:rPr>
        <w:t>DONE</w:t>
      </w:r>
    </w:p>
    <w:p w14:paraId="3522A3BE" w14:textId="77777777" w:rsidR="00C10C3A" w:rsidRDefault="00C10C3A" w:rsidP="00C10C3A">
      <w:pPr>
        <w:pStyle w:val="ListParagraph"/>
        <w:numPr>
          <w:ilvl w:val="1"/>
          <w:numId w:val="25"/>
        </w:numPr>
      </w:pPr>
      <w:r>
        <w:t xml:space="preserve">Downtime should be very minimal; website should be active for the whole day unless server is </w:t>
      </w:r>
      <w:proofErr w:type="spellStart"/>
      <w:r>
        <w:t>shutdown</w:t>
      </w:r>
      <w:proofErr w:type="spellEnd"/>
      <w:r>
        <w:t xml:space="preserve"> for an unknown reason.</w:t>
      </w:r>
    </w:p>
    <w:p w14:paraId="0CF08585" w14:textId="2DD17EB2" w:rsidR="00C10C3A" w:rsidRDefault="00C10C3A" w:rsidP="00C10C3A">
      <w:pPr>
        <w:pStyle w:val="ListParagraph"/>
        <w:numPr>
          <w:ilvl w:val="0"/>
          <w:numId w:val="25"/>
        </w:numPr>
      </w:pPr>
      <w:r>
        <w:t xml:space="preserve"> Ease of us </w:t>
      </w:r>
      <w:r w:rsidRPr="00C10C3A">
        <w:rPr>
          <w:rFonts w:ascii="Arial" w:hAnsi="Arial" w:cs="Arial"/>
          <w:color w:val="FF0000"/>
          <w:sz w:val="23"/>
          <w:szCs w:val="23"/>
          <w:shd w:val="clear" w:color="auto" w:fill="F2F2F2"/>
        </w:rPr>
        <w:t>DONE</w:t>
      </w:r>
    </w:p>
    <w:p w14:paraId="023EFC76" w14:textId="77777777" w:rsidR="00C10C3A" w:rsidRDefault="00C10C3A" w:rsidP="00C10C3A">
      <w:pPr>
        <w:pStyle w:val="ListParagraph"/>
        <w:numPr>
          <w:ilvl w:val="1"/>
          <w:numId w:val="25"/>
        </w:numPr>
      </w:pPr>
      <w:r>
        <w:t>Quick access to all subjects given to the end-user; Easy and accessible for any skill level.</w:t>
      </w:r>
    </w:p>
    <w:p w14:paraId="4567F6BC" w14:textId="46A20384" w:rsidR="00C10C3A" w:rsidRDefault="00C10C3A" w:rsidP="00C10C3A">
      <w:pPr>
        <w:pStyle w:val="ListParagraph"/>
        <w:numPr>
          <w:ilvl w:val="0"/>
          <w:numId w:val="25"/>
        </w:numPr>
      </w:pPr>
      <w:r>
        <w:t xml:space="preserve"> Search should be immediate, as well as comments/replies </w:t>
      </w:r>
      <w:r w:rsidRPr="00C10C3A">
        <w:rPr>
          <w:rFonts w:ascii="Arial" w:hAnsi="Arial" w:cs="Arial"/>
          <w:color w:val="FF0000"/>
          <w:sz w:val="23"/>
          <w:szCs w:val="23"/>
          <w:shd w:val="clear" w:color="auto" w:fill="F2F2F2"/>
        </w:rPr>
        <w:t>DONE</w:t>
      </w:r>
    </w:p>
    <w:p w14:paraId="40716929" w14:textId="77777777" w:rsidR="00C10C3A" w:rsidRPr="00AF5877" w:rsidRDefault="00C10C3A" w:rsidP="00C10C3A">
      <w:pPr>
        <w:pStyle w:val="ListParagraph"/>
        <w:numPr>
          <w:ilvl w:val="1"/>
          <w:numId w:val="25"/>
        </w:numPr>
      </w:pPr>
      <w:r>
        <w:t>Comments and replies should not take over a few seconds to process, no delay to posting an initial comment or replying to a comment.</w:t>
      </w:r>
    </w:p>
    <w:p w14:paraId="4250A7CC" w14:textId="77777777" w:rsidR="00C10C3A" w:rsidRPr="00C10C3A" w:rsidRDefault="00C10C3A" w:rsidP="00C10C3A">
      <w:pPr>
        <w:jc w:val="center"/>
      </w:pPr>
    </w:p>
    <w:sectPr w:rsidR="00C10C3A" w:rsidRPr="00C10C3A" w:rsidSect="00A740C1">
      <w:headerReference w:type="default" r:id="rId22"/>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31FBD7" w14:textId="77777777" w:rsidR="008124BC" w:rsidRDefault="008124BC">
      <w:pPr>
        <w:spacing w:line="240" w:lineRule="auto"/>
      </w:pPr>
      <w:r>
        <w:separator/>
      </w:r>
    </w:p>
  </w:endnote>
  <w:endnote w:type="continuationSeparator" w:id="0">
    <w:p w14:paraId="169858A3" w14:textId="77777777" w:rsidR="008124BC" w:rsidRDefault="008124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kkurat-Bold">
    <w:altName w:val="Calibri"/>
    <w:charset w:val="00"/>
    <w:family w:val="auto"/>
    <w:pitch w:val="variable"/>
    <w:sig w:usb0="800000AF" w:usb1="4000204A" w:usb2="00000000" w:usb3="00000000" w:csb0="00000001" w:csb1="00000000"/>
  </w:font>
  <w:font w:name="Akkurat-Light">
    <w:altName w:val="Calibri"/>
    <w:charset w:val="00"/>
    <w:family w:val="auto"/>
    <w:pitch w:val="variable"/>
    <w:sig w:usb0="800000AF" w:usb1="4000204A" w:usb2="00000000" w:usb3="00000000" w:csb0="00000001" w:csb1="00000000"/>
  </w:font>
  <w:font w:name="Leelawadee">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31762" w14:textId="77777777" w:rsidR="008124BC" w:rsidRDefault="008124BC">
      <w:pPr>
        <w:spacing w:line="240" w:lineRule="auto"/>
      </w:pPr>
      <w:r>
        <w:separator/>
      </w:r>
    </w:p>
  </w:footnote>
  <w:footnote w:type="continuationSeparator" w:id="0">
    <w:p w14:paraId="3D6F0D2B" w14:textId="77777777" w:rsidR="008124BC" w:rsidRDefault="008124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935E0" w14:textId="5A957D8A" w:rsidR="00E614DD" w:rsidRDefault="004C1984">
    <w:pPr>
      <w:pStyle w:val="Header"/>
    </w:pPr>
    <w:proofErr w:type="spellStart"/>
    <w:r>
      <w:t>JavaCup</w:t>
    </w:r>
    <w:proofErr w:type="spellEnd"/>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A0E20" w14:textId="6BADB67B" w:rsidR="00E614DD" w:rsidRDefault="006C6520">
    <w:pPr>
      <w:pStyle w:val="Header"/>
    </w:pPr>
    <w:proofErr w:type="spellStart"/>
    <w:r>
      <w:t>JavaCup</w:t>
    </w:r>
    <w:proofErr w:type="spellEnd"/>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47105C8"/>
    <w:multiLevelType w:val="hybridMultilevel"/>
    <w:tmpl w:val="094A9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C287F54"/>
    <w:multiLevelType w:val="hybridMultilevel"/>
    <w:tmpl w:val="0BD2E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7763BF5"/>
    <w:multiLevelType w:val="hybridMultilevel"/>
    <w:tmpl w:val="D1425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7F7158"/>
    <w:multiLevelType w:val="hybridMultilevel"/>
    <w:tmpl w:val="3D74DA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0AB6675"/>
    <w:multiLevelType w:val="hybridMultilevel"/>
    <w:tmpl w:val="CB8E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E0125B3"/>
    <w:multiLevelType w:val="hybridMultilevel"/>
    <w:tmpl w:val="A588E9BE"/>
    <w:lvl w:ilvl="0" w:tplc="115AE526">
      <w:numFmt w:val="bullet"/>
      <w:lvlText w:val="-"/>
      <w:lvlJc w:val="left"/>
      <w:pPr>
        <w:ind w:left="432" w:hanging="360"/>
      </w:pPr>
      <w:rPr>
        <w:rFonts w:ascii="Times New Roman" w:eastAsiaTheme="minorEastAsia"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0" w15:restartNumberingAfterBreak="0">
    <w:nsid w:val="321C12A0"/>
    <w:multiLevelType w:val="hybridMultilevel"/>
    <w:tmpl w:val="86D668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31718DF"/>
    <w:multiLevelType w:val="hybridMultilevel"/>
    <w:tmpl w:val="D228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AD303C"/>
    <w:multiLevelType w:val="hybridMultilevel"/>
    <w:tmpl w:val="4AB21D10"/>
    <w:lvl w:ilvl="0" w:tplc="0409000F">
      <w:start w:val="1"/>
      <w:numFmt w:val="decimal"/>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FEE2960"/>
    <w:multiLevelType w:val="hybridMultilevel"/>
    <w:tmpl w:val="AAE23680"/>
    <w:lvl w:ilvl="0" w:tplc="D77A0F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1B5787"/>
    <w:multiLevelType w:val="multilevel"/>
    <w:tmpl w:val="4572ABF8"/>
    <w:numStyleLink w:val="MLAOutline"/>
  </w:abstractNum>
  <w:abstractNum w:abstractNumId="29" w15:restartNumberingAfterBreak="0">
    <w:nsid w:val="5B8D7130"/>
    <w:multiLevelType w:val="hybridMultilevel"/>
    <w:tmpl w:val="7A603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08765B"/>
    <w:multiLevelType w:val="hybridMultilevel"/>
    <w:tmpl w:val="BC48C3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A10287D"/>
    <w:multiLevelType w:val="hybridMultilevel"/>
    <w:tmpl w:val="7F86BE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AD7CF3"/>
    <w:multiLevelType w:val="hybridMultilevel"/>
    <w:tmpl w:val="15C217B6"/>
    <w:lvl w:ilvl="0" w:tplc="03AC1D8C">
      <w:start w:val="1"/>
      <w:numFmt w:val="decimal"/>
      <w:lvlText w:val="%1."/>
      <w:lvlJc w:val="left"/>
      <w:pPr>
        <w:ind w:left="1440" w:hanging="360"/>
      </w:pPr>
      <w:rPr>
        <w:rFonts w:hint="default"/>
      </w:rPr>
    </w:lvl>
    <w:lvl w:ilvl="1" w:tplc="04090013">
      <w:start w:val="1"/>
      <w:numFmt w:val="upp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7"/>
  </w:num>
  <w:num w:numId="13">
    <w:abstractNumId w:val="28"/>
  </w:num>
  <w:num w:numId="14">
    <w:abstractNumId w:val="21"/>
  </w:num>
  <w:num w:numId="15">
    <w:abstractNumId w:val="33"/>
  </w:num>
  <w:num w:numId="16">
    <w:abstractNumId w:val="26"/>
  </w:num>
  <w:num w:numId="17">
    <w:abstractNumId w:val="14"/>
  </w:num>
  <w:num w:numId="18">
    <w:abstractNumId w:val="10"/>
  </w:num>
  <w:num w:numId="19">
    <w:abstractNumId w:val="24"/>
  </w:num>
  <w:num w:numId="20">
    <w:abstractNumId w:val="35"/>
  </w:num>
  <w:num w:numId="21">
    <w:abstractNumId w:val="18"/>
  </w:num>
  <w:num w:numId="22">
    <w:abstractNumId w:val="31"/>
  </w:num>
  <w:num w:numId="23">
    <w:abstractNumId w:val="23"/>
  </w:num>
  <w:num w:numId="24">
    <w:abstractNumId w:val="25"/>
  </w:num>
  <w:num w:numId="25">
    <w:abstractNumId w:val="34"/>
  </w:num>
  <w:num w:numId="26">
    <w:abstractNumId w:val="22"/>
  </w:num>
  <w:num w:numId="27">
    <w:abstractNumId w:val="20"/>
  </w:num>
  <w:num w:numId="28">
    <w:abstractNumId w:val="29"/>
  </w:num>
  <w:num w:numId="29">
    <w:abstractNumId w:val="19"/>
  </w:num>
  <w:num w:numId="30">
    <w:abstractNumId w:val="32"/>
  </w:num>
  <w:num w:numId="31">
    <w:abstractNumId w:val="30"/>
  </w:num>
  <w:num w:numId="32">
    <w:abstractNumId w:val="13"/>
  </w:num>
  <w:num w:numId="33">
    <w:abstractNumId w:val="15"/>
  </w:num>
  <w:num w:numId="34">
    <w:abstractNumId w:val="12"/>
  </w:num>
  <w:num w:numId="35">
    <w:abstractNumId w:val="16"/>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20"/>
    <w:rsid w:val="000125F5"/>
    <w:rsid w:val="00020085"/>
    <w:rsid w:val="00040CBB"/>
    <w:rsid w:val="00055049"/>
    <w:rsid w:val="000606B1"/>
    <w:rsid w:val="00065966"/>
    <w:rsid w:val="000B54AD"/>
    <w:rsid w:val="000B78C8"/>
    <w:rsid w:val="000C2821"/>
    <w:rsid w:val="000C5E25"/>
    <w:rsid w:val="000D07C8"/>
    <w:rsid w:val="000D287E"/>
    <w:rsid w:val="00115E7B"/>
    <w:rsid w:val="00132926"/>
    <w:rsid w:val="001463B2"/>
    <w:rsid w:val="001C33C3"/>
    <w:rsid w:val="001C3A08"/>
    <w:rsid w:val="001F62C0"/>
    <w:rsid w:val="002245C3"/>
    <w:rsid w:val="00236113"/>
    <w:rsid w:val="00245E02"/>
    <w:rsid w:val="002975C8"/>
    <w:rsid w:val="002B3C5E"/>
    <w:rsid w:val="00302675"/>
    <w:rsid w:val="00313929"/>
    <w:rsid w:val="003234FA"/>
    <w:rsid w:val="00351271"/>
    <w:rsid w:val="00353B66"/>
    <w:rsid w:val="00361205"/>
    <w:rsid w:val="003D7982"/>
    <w:rsid w:val="003F0F8C"/>
    <w:rsid w:val="004154AB"/>
    <w:rsid w:val="00426C25"/>
    <w:rsid w:val="004543A2"/>
    <w:rsid w:val="0047758C"/>
    <w:rsid w:val="00482F19"/>
    <w:rsid w:val="004A2675"/>
    <w:rsid w:val="004B58A3"/>
    <w:rsid w:val="004B5F78"/>
    <w:rsid w:val="004C1984"/>
    <w:rsid w:val="004F7139"/>
    <w:rsid w:val="00504166"/>
    <w:rsid w:val="0051455F"/>
    <w:rsid w:val="00517E05"/>
    <w:rsid w:val="00577518"/>
    <w:rsid w:val="00596510"/>
    <w:rsid w:val="00616ABD"/>
    <w:rsid w:val="00672149"/>
    <w:rsid w:val="00691EC1"/>
    <w:rsid w:val="006A0C20"/>
    <w:rsid w:val="006C6520"/>
    <w:rsid w:val="006E25A5"/>
    <w:rsid w:val="00712645"/>
    <w:rsid w:val="00774DD1"/>
    <w:rsid w:val="00791328"/>
    <w:rsid w:val="007C53FB"/>
    <w:rsid w:val="007D1DC5"/>
    <w:rsid w:val="007E07AE"/>
    <w:rsid w:val="008124BC"/>
    <w:rsid w:val="00833B64"/>
    <w:rsid w:val="0088691E"/>
    <w:rsid w:val="008A1A69"/>
    <w:rsid w:val="008B4747"/>
    <w:rsid w:val="008B7D18"/>
    <w:rsid w:val="008C0E27"/>
    <w:rsid w:val="008F1F97"/>
    <w:rsid w:val="008F4052"/>
    <w:rsid w:val="00920A29"/>
    <w:rsid w:val="0092630C"/>
    <w:rsid w:val="00927712"/>
    <w:rsid w:val="00950967"/>
    <w:rsid w:val="009515AD"/>
    <w:rsid w:val="0095181C"/>
    <w:rsid w:val="009801C0"/>
    <w:rsid w:val="00993370"/>
    <w:rsid w:val="009B02A4"/>
    <w:rsid w:val="009C2BB6"/>
    <w:rsid w:val="009D4EB3"/>
    <w:rsid w:val="009E1C25"/>
    <w:rsid w:val="009E4C0D"/>
    <w:rsid w:val="00A44162"/>
    <w:rsid w:val="00A441AB"/>
    <w:rsid w:val="00A5091C"/>
    <w:rsid w:val="00A740C1"/>
    <w:rsid w:val="00A77820"/>
    <w:rsid w:val="00AF56B3"/>
    <w:rsid w:val="00AF5877"/>
    <w:rsid w:val="00B02F67"/>
    <w:rsid w:val="00B0659A"/>
    <w:rsid w:val="00B13D1B"/>
    <w:rsid w:val="00B75489"/>
    <w:rsid w:val="00B818DF"/>
    <w:rsid w:val="00BC62A2"/>
    <w:rsid w:val="00C10C3A"/>
    <w:rsid w:val="00C35B01"/>
    <w:rsid w:val="00C92330"/>
    <w:rsid w:val="00CA7B16"/>
    <w:rsid w:val="00CF01EF"/>
    <w:rsid w:val="00D14CB8"/>
    <w:rsid w:val="00D52117"/>
    <w:rsid w:val="00D85255"/>
    <w:rsid w:val="00DB0D39"/>
    <w:rsid w:val="00E11289"/>
    <w:rsid w:val="00E14005"/>
    <w:rsid w:val="00E17D17"/>
    <w:rsid w:val="00E43A9E"/>
    <w:rsid w:val="00E447AD"/>
    <w:rsid w:val="00E614DD"/>
    <w:rsid w:val="00E768B1"/>
    <w:rsid w:val="00E830A6"/>
    <w:rsid w:val="00ED69D4"/>
    <w:rsid w:val="00ED6CCE"/>
    <w:rsid w:val="00F547A6"/>
    <w:rsid w:val="00F65F15"/>
    <w:rsid w:val="00F83DED"/>
    <w:rsid w:val="00F9444C"/>
    <w:rsid w:val="00FB0E4C"/>
    <w:rsid w:val="00FB2B9B"/>
    <w:rsid w:val="00FF0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77204"/>
  <w15:chartTrackingRefBased/>
  <w15:docId w15:val="{32CA77BF-A204-4D26-9C88-851ADE98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link w:val="NoSpacingChar"/>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4C1984"/>
    <w:pPr>
      <w:ind w:left="720"/>
      <w:contextualSpacing/>
    </w:pPr>
  </w:style>
  <w:style w:type="character" w:customStyle="1" w:styleId="NoSpacingChar">
    <w:name w:val="No Spacing Char"/>
    <w:aliases w:val="No Indent Char"/>
    <w:basedOn w:val="DefaultParagraphFont"/>
    <w:link w:val="NoSpacing"/>
    <w:uiPriority w:val="1"/>
    <w:rsid w:val="00361205"/>
  </w:style>
  <w:style w:type="character" w:styleId="Hyperlink">
    <w:name w:val="Hyperlink"/>
    <w:basedOn w:val="DefaultParagraphFont"/>
    <w:uiPriority w:val="99"/>
    <w:unhideWhenUsed/>
    <w:rsid w:val="004154AB"/>
    <w:rPr>
      <w:color w:val="5F5F5F" w:themeColor="hyperlink"/>
      <w:u w:val="single"/>
    </w:rPr>
  </w:style>
  <w:style w:type="character" w:styleId="UnresolvedMention">
    <w:name w:val="Unresolved Mention"/>
    <w:basedOn w:val="DefaultParagraphFont"/>
    <w:uiPriority w:val="99"/>
    <w:semiHidden/>
    <w:unhideWhenUsed/>
    <w:rsid w:val="004154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715100">
      <w:bodyDiv w:val="1"/>
      <w:marLeft w:val="0"/>
      <w:marRight w:val="0"/>
      <w:marTop w:val="0"/>
      <w:marBottom w:val="0"/>
      <w:divBdr>
        <w:top w:val="none" w:sz="0" w:space="0" w:color="auto"/>
        <w:left w:val="none" w:sz="0" w:space="0" w:color="auto"/>
        <w:bottom w:val="none" w:sz="0" w:space="0" w:color="auto"/>
        <w:right w:val="none" w:sz="0" w:space="0" w:color="auto"/>
      </w:divBdr>
      <w:divsChild>
        <w:div w:id="62915174">
          <w:marLeft w:val="0"/>
          <w:marRight w:val="-11115"/>
          <w:marTop w:val="0"/>
          <w:marBottom w:val="0"/>
          <w:divBdr>
            <w:top w:val="none" w:sz="0" w:space="0" w:color="auto"/>
            <w:left w:val="none" w:sz="0" w:space="0" w:color="auto"/>
            <w:bottom w:val="none" w:sz="0" w:space="0" w:color="auto"/>
            <w:right w:val="none" w:sz="0" w:space="0" w:color="auto"/>
          </w:divBdr>
        </w:div>
        <w:div w:id="2037804875">
          <w:marLeft w:val="0"/>
          <w:marRight w:val="-11115"/>
          <w:marTop w:val="0"/>
          <w:marBottom w:val="0"/>
          <w:divBdr>
            <w:top w:val="none" w:sz="0" w:space="0" w:color="auto"/>
            <w:left w:val="none" w:sz="0" w:space="0" w:color="auto"/>
            <w:bottom w:val="none" w:sz="0" w:space="0" w:color="auto"/>
            <w:right w:val="none" w:sz="0" w:space="0" w:color="auto"/>
          </w:divBdr>
        </w:div>
        <w:div w:id="1208029720">
          <w:marLeft w:val="0"/>
          <w:marRight w:val="-11115"/>
          <w:marTop w:val="0"/>
          <w:marBottom w:val="0"/>
          <w:divBdr>
            <w:top w:val="none" w:sz="0" w:space="0" w:color="auto"/>
            <w:left w:val="none" w:sz="0" w:space="0" w:color="auto"/>
            <w:bottom w:val="none" w:sz="0" w:space="0" w:color="auto"/>
            <w:right w:val="none" w:sz="0" w:space="0" w:color="auto"/>
          </w:divBdr>
        </w:div>
        <w:div w:id="678117718">
          <w:marLeft w:val="0"/>
          <w:marRight w:val="-11115"/>
          <w:marTop w:val="0"/>
          <w:marBottom w:val="0"/>
          <w:divBdr>
            <w:top w:val="none" w:sz="0" w:space="0" w:color="auto"/>
            <w:left w:val="none" w:sz="0" w:space="0" w:color="auto"/>
            <w:bottom w:val="none" w:sz="0" w:space="0" w:color="auto"/>
            <w:right w:val="none" w:sz="0" w:space="0" w:color="auto"/>
          </w:divBdr>
        </w:div>
        <w:div w:id="499586752">
          <w:marLeft w:val="0"/>
          <w:marRight w:val="-11115"/>
          <w:marTop w:val="0"/>
          <w:marBottom w:val="0"/>
          <w:divBdr>
            <w:top w:val="none" w:sz="0" w:space="0" w:color="auto"/>
            <w:left w:val="none" w:sz="0" w:space="0" w:color="auto"/>
            <w:bottom w:val="none" w:sz="0" w:space="0" w:color="auto"/>
            <w:right w:val="none" w:sz="0" w:space="0" w:color="auto"/>
          </w:divBdr>
        </w:div>
        <w:div w:id="1137990718">
          <w:marLeft w:val="0"/>
          <w:marRight w:val="-11115"/>
          <w:marTop w:val="0"/>
          <w:marBottom w:val="0"/>
          <w:divBdr>
            <w:top w:val="none" w:sz="0" w:space="0" w:color="auto"/>
            <w:left w:val="none" w:sz="0" w:space="0" w:color="auto"/>
            <w:bottom w:val="none" w:sz="0" w:space="0" w:color="auto"/>
            <w:right w:val="none" w:sz="0" w:space="0" w:color="auto"/>
          </w:divBdr>
        </w:div>
        <w:div w:id="1730837318">
          <w:marLeft w:val="0"/>
          <w:marRight w:val="-11115"/>
          <w:marTop w:val="0"/>
          <w:marBottom w:val="0"/>
          <w:divBdr>
            <w:top w:val="none" w:sz="0" w:space="0" w:color="auto"/>
            <w:left w:val="none" w:sz="0" w:space="0" w:color="auto"/>
            <w:bottom w:val="none" w:sz="0" w:space="0" w:color="auto"/>
            <w:right w:val="none" w:sz="0" w:space="0" w:color="auto"/>
          </w:divBdr>
        </w:div>
        <w:div w:id="1536230658">
          <w:marLeft w:val="0"/>
          <w:marRight w:val="-11115"/>
          <w:marTop w:val="0"/>
          <w:marBottom w:val="0"/>
          <w:divBdr>
            <w:top w:val="none" w:sz="0" w:space="0" w:color="auto"/>
            <w:left w:val="none" w:sz="0" w:space="0" w:color="auto"/>
            <w:bottom w:val="none" w:sz="0" w:space="0" w:color="auto"/>
            <w:right w:val="none" w:sz="0" w:space="0" w:color="auto"/>
          </w:divBdr>
        </w:div>
        <w:div w:id="449470298">
          <w:marLeft w:val="0"/>
          <w:marRight w:val="-11115"/>
          <w:marTop w:val="0"/>
          <w:marBottom w:val="0"/>
          <w:divBdr>
            <w:top w:val="none" w:sz="0" w:space="0" w:color="auto"/>
            <w:left w:val="none" w:sz="0" w:space="0" w:color="auto"/>
            <w:bottom w:val="none" w:sz="0" w:space="0" w:color="auto"/>
            <w:right w:val="none" w:sz="0" w:space="0" w:color="auto"/>
          </w:divBdr>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598564109">
      <w:bodyDiv w:val="1"/>
      <w:marLeft w:val="0"/>
      <w:marRight w:val="0"/>
      <w:marTop w:val="0"/>
      <w:marBottom w:val="0"/>
      <w:divBdr>
        <w:top w:val="none" w:sz="0" w:space="0" w:color="auto"/>
        <w:left w:val="none" w:sz="0" w:space="0" w:color="auto"/>
        <w:bottom w:val="none" w:sz="0" w:space="0" w:color="auto"/>
        <w:right w:val="none" w:sz="0" w:space="0" w:color="auto"/>
      </w:divBdr>
      <w:divsChild>
        <w:div w:id="1745879424">
          <w:marLeft w:val="0"/>
          <w:marRight w:val="-11475"/>
          <w:marTop w:val="0"/>
          <w:marBottom w:val="0"/>
          <w:divBdr>
            <w:top w:val="none" w:sz="0" w:space="0" w:color="auto"/>
            <w:left w:val="none" w:sz="0" w:space="0" w:color="auto"/>
            <w:bottom w:val="none" w:sz="0" w:space="0" w:color="auto"/>
            <w:right w:val="none" w:sz="0" w:space="0" w:color="auto"/>
          </w:divBdr>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7477485">
      <w:bodyDiv w:val="1"/>
      <w:marLeft w:val="0"/>
      <w:marRight w:val="0"/>
      <w:marTop w:val="0"/>
      <w:marBottom w:val="0"/>
      <w:divBdr>
        <w:top w:val="none" w:sz="0" w:space="0" w:color="auto"/>
        <w:left w:val="none" w:sz="0" w:space="0" w:color="auto"/>
        <w:bottom w:val="none" w:sz="0" w:space="0" w:color="auto"/>
        <w:right w:val="none" w:sz="0" w:space="0" w:color="auto"/>
      </w:divBdr>
      <w:divsChild>
        <w:div w:id="1768576299">
          <w:marLeft w:val="0"/>
          <w:marRight w:val="-11115"/>
          <w:marTop w:val="0"/>
          <w:marBottom w:val="0"/>
          <w:divBdr>
            <w:top w:val="none" w:sz="0" w:space="0" w:color="auto"/>
            <w:left w:val="none" w:sz="0" w:space="0" w:color="auto"/>
            <w:bottom w:val="none" w:sz="0" w:space="0" w:color="auto"/>
            <w:right w:val="none" w:sz="0" w:space="0" w:color="auto"/>
          </w:divBdr>
        </w:div>
        <w:div w:id="2009941166">
          <w:marLeft w:val="0"/>
          <w:marRight w:val="-11115"/>
          <w:marTop w:val="0"/>
          <w:marBottom w:val="0"/>
          <w:divBdr>
            <w:top w:val="none" w:sz="0" w:space="0" w:color="auto"/>
            <w:left w:val="none" w:sz="0" w:space="0" w:color="auto"/>
            <w:bottom w:val="none" w:sz="0" w:space="0" w:color="auto"/>
            <w:right w:val="none" w:sz="0" w:space="0" w:color="auto"/>
          </w:divBdr>
        </w:div>
        <w:div w:id="1356036013">
          <w:marLeft w:val="0"/>
          <w:marRight w:val="-11115"/>
          <w:marTop w:val="0"/>
          <w:marBottom w:val="0"/>
          <w:divBdr>
            <w:top w:val="none" w:sz="0" w:space="0" w:color="auto"/>
            <w:left w:val="none" w:sz="0" w:space="0" w:color="auto"/>
            <w:bottom w:val="none" w:sz="0" w:space="0" w:color="auto"/>
            <w:right w:val="none" w:sz="0" w:space="0" w:color="auto"/>
          </w:divBdr>
        </w:div>
        <w:div w:id="1693528501">
          <w:marLeft w:val="0"/>
          <w:marRight w:val="-11115"/>
          <w:marTop w:val="0"/>
          <w:marBottom w:val="0"/>
          <w:divBdr>
            <w:top w:val="none" w:sz="0" w:space="0" w:color="auto"/>
            <w:left w:val="none" w:sz="0" w:space="0" w:color="auto"/>
            <w:bottom w:val="none" w:sz="0" w:space="0" w:color="auto"/>
            <w:right w:val="none" w:sz="0" w:space="0" w:color="auto"/>
          </w:divBdr>
        </w:div>
        <w:div w:id="223956042">
          <w:marLeft w:val="0"/>
          <w:marRight w:val="-11115"/>
          <w:marTop w:val="0"/>
          <w:marBottom w:val="0"/>
          <w:divBdr>
            <w:top w:val="none" w:sz="0" w:space="0" w:color="auto"/>
            <w:left w:val="none" w:sz="0" w:space="0" w:color="auto"/>
            <w:bottom w:val="none" w:sz="0" w:space="0" w:color="auto"/>
            <w:right w:val="none" w:sz="0" w:space="0" w:color="auto"/>
          </w:divBdr>
        </w:div>
        <w:div w:id="1484466190">
          <w:marLeft w:val="0"/>
          <w:marRight w:val="-11115"/>
          <w:marTop w:val="0"/>
          <w:marBottom w:val="0"/>
          <w:divBdr>
            <w:top w:val="none" w:sz="0" w:space="0" w:color="auto"/>
            <w:left w:val="none" w:sz="0" w:space="0" w:color="auto"/>
            <w:bottom w:val="none" w:sz="0" w:space="0" w:color="auto"/>
            <w:right w:val="none" w:sz="0" w:space="0" w:color="auto"/>
          </w:divBdr>
        </w:div>
        <w:div w:id="897208428">
          <w:marLeft w:val="0"/>
          <w:marRight w:val="-11115"/>
          <w:marTop w:val="0"/>
          <w:marBottom w:val="0"/>
          <w:divBdr>
            <w:top w:val="none" w:sz="0" w:space="0" w:color="auto"/>
            <w:left w:val="none" w:sz="0" w:space="0" w:color="auto"/>
            <w:bottom w:val="none" w:sz="0" w:space="0" w:color="auto"/>
            <w:right w:val="none" w:sz="0" w:space="0" w:color="auto"/>
          </w:divBdr>
        </w:div>
        <w:div w:id="1725787547">
          <w:marLeft w:val="0"/>
          <w:marRight w:val="-11115"/>
          <w:marTop w:val="0"/>
          <w:marBottom w:val="0"/>
          <w:divBdr>
            <w:top w:val="none" w:sz="0" w:space="0" w:color="auto"/>
            <w:left w:val="none" w:sz="0" w:space="0" w:color="auto"/>
            <w:bottom w:val="none" w:sz="0" w:space="0" w:color="auto"/>
            <w:right w:val="none" w:sz="0" w:space="0" w:color="auto"/>
          </w:divBdr>
        </w:div>
        <w:div w:id="226034906">
          <w:marLeft w:val="0"/>
          <w:marRight w:val="-11115"/>
          <w:marTop w:val="0"/>
          <w:marBottom w:val="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3699761">
      <w:bodyDiv w:val="1"/>
      <w:marLeft w:val="0"/>
      <w:marRight w:val="0"/>
      <w:marTop w:val="0"/>
      <w:marBottom w:val="0"/>
      <w:divBdr>
        <w:top w:val="none" w:sz="0" w:space="0" w:color="auto"/>
        <w:left w:val="none" w:sz="0" w:space="0" w:color="auto"/>
        <w:bottom w:val="none" w:sz="0" w:space="0" w:color="auto"/>
        <w:right w:val="none" w:sz="0" w:space="0" w:color="auto"/>
      </w:divBdr>
      <w:divsChild>
        <w:div w:id="60447837">
          <w:marLeft w:val="0"/>
          <w:marRight w:val="-11115"/>
          <w:marTop w:val="0"/>
          <w:marBottom w:val="0"/>
          <w:divBdr>
            <w:top w:val="none" w:sz="0" w:space="0" w:color="auto"/>
            <w:left w:val="none" w:sz="0" w:space="0" w:color="auto"/>
            <w:bottom w:val="none" w:sz="0" w:space="0" w:color="auto"/>
            <w:right w:val="none" w:sz="0" w:space="0" w:color="auto"/>
          </w:divBdr>
        </w:div>
        <w:div w:id="1965037625">
          <w:marLeft w:val="0"/>
          <w:marRight w:val="-11115"/>
          <w:marTop w:val="0"/>
          <w:marBottom w:val="0"/>
          <w:divBdr>
            <w:top w:val="none" w:sz="0" w:space="0" w:color="auto"/>
            <w:left w:val="none" w:sz="0" w:space="0" w:color="auto"/>
            <w:bottom w:val="none" w:sz="0" w:space="0" w:color="auto"/>
            <w:right w:val="none" w:sz="0" w:space="0" w:color="auto"/>
          </w:divBdr>
        </w:div>
        <w:div w:id="1678920001">
          <w:marLeft w:val="0"/>
          <w:marRight w:val="-11115"/>
          <w:marTop w:val="0"/>
          <w:marBottom w:val="0"/>
          <w:divBdr>
            <w:top w:val="none" w:sz="0" w:space="0" w:color="auto"/>
            <w:left w:val="none" w:sz="0" w:space="0" w:color="auto"/>
            <w:bottom w:val="none" w:sz="0" w:space="0" w:color="auto"/>
            <w:right w:val="none" w:sz="0" w:space="0" w:color="auto"/>
          </w:divBdr>
        </w:div>
        <w:div w:id="1648581914">
          <w:marLeft w:val="0"/>
          <w:marRight w:val="-11115"/>
          <w:marTop w:val="0"/>
          <w:marBottom w:val="0"/>
          <w:divBdr>
            <w:top w:val="none" w:sz="0" w:space="0" w:color="auto"/>
            <w:left w:val="none" w:sz="0" w:space="0" w:color="auto"/>
            <w:bottom w:val="none" w:sz="0" w:space="0" w:color="auto"/>
            <w:right w:val="none" w:sz="0" w:space="0" w:color="auto"/>
          </w:divBdr>
        </w:div>
        <w:div w:id="1252087733">
          <w:marLeft w:val="0"/>
          <w:marRight w:val="-11115"/>
          <w:marTop w:val="0"/>
          <w:marBottom w:val="0"/>
          <w:divBdr>
            <w:top w:val="none" w:sz="0" w:space="0" w:color="auto"/>
            <w:left w:val="none" w:sz="0" w:space="0" w:color="auto"/>
            <w:bottom w:val="none" w:sz="0" w:space="0" w:color="auto"/>
            <w:right w:val="none" w:sz="0" w:space="0" w:color="auto"/>
          </w:divBdr>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arber2016@fau.edu" TargetMode="External"/><Relationship Id="rId13" Type="http://schemas.openxmlformats.org/officeDocument/2006/relationships/hyperlink" Target="http://lamp.cse.fau.edu/~eortiz2018/Minibb/index.php?action=vtopic&amp;forum=4"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youtu.be/c2TDHGIJvBc?t=29" TargetMode="External"/><Relationship Id="rId7" Type="http://schemas.openxmlformats.org/officeDocument/2006/relationships/endnotes" Target="endnotes.xml"/><Relationship Id="rId12" Type="http://schemas.openxmlformats.org/officeDocument/2006/relationships/hyperlink" Target="http://lamp.cse.fau.edu/~eortiz2018/Minibb/index.php?action=vtopic&amp;forum=3"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amp.cse.fau.edu/~eortiz2018/Minib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umbs.dreamstime.com/z/portrait-happy-senior-man-thumb-up-16276754.jpg" TargetMode="External"/><Relationship Id="rId23"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tbarber2016@fau.edu" TargetMode="External"/><Relationship Id="rId14" Type="http://schemas.openxmlformats.org/officeDocument/2006/relationships/hyperlink" Target="http://lamp.cse.fau.edu/~eortiz2018/Minibb/index.php?action=vtopic&amp;forum=5"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n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147</TotalTime>
  <Pages>9</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dc:creator>
  <cp:keywords/>
  <dc:description/>
  <cp:lastModifiedBy>Enmanuel Ortiz</cp:lastModifiedBy>
  <cp:revision>10</cp:revision>
  <dcterms:created xsi:type="dcterms:W3CDTF">2019-11-17T22:41:00Z</dcterms:created>
  <dcterms:modified xsi:type="dcterms:W3CDTF">2019-11-18T18:28:00Z</dcterms:modified>
  <cp:version/>
</cp:coreProperties>
</file>