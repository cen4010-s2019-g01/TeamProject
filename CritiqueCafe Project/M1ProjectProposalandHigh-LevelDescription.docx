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proofErr w:type="spellStart"/>
                            <w:r>
                              <w:t>Enmanuel</w:t>
                            </w:r>
                            <w:proofErr w:type="spellEnd"/>
                            <w:r>
                              <w:t xml:space="preserve">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proofErr w:type="spellStart"/>
                      <w:r>
                        <w:t>Enmanuel</w:t>
                      </w:r>
                      <w:proofErr w:type="spellEnd"/>
                      <w:r>
                        <w:t xml:space="preserve">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6E6AD74" w:rsidR="00C92330" w:rsidRPr="00C92330" w:rsidRDefault="00C92330">
                            <w:pPr>
                              <w:rPr>
                                <w:b/>
                                <w:bCs/>
                                <w:color w:val="FFFFFF" w:themeColor="background1"/>
                                <w:sz w:val="40"/>
                                <w:szCs w:val="40"/>
                              </w:rPr>
                            </w:pPr>
                            <w:r w:rsidRPr="00C92330">
                              <w:rPr>
                                <w:b/>
                                <w:bCs/>
                                <w:color w:val="FFFFFF" w:themeColor="background1"/>
                                <w:sz w:val="40"/>
                                <w:szCs w:val="40"/>
                              </w:rPr>
                              <w:t>September 23,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6E6AD74" w:rsidR="00C92330" w:rsidRPr="00C92330" w:rsidRDefault="00C92330">
                      <w:pPr>
                        <w:rPr>
                          <w:b/>
                          <w:bCs/>
                          <w:color w:val="FFFFFF" w:themeColor="background1"/>
                          <w:sz w:val="40"/>
                          <w:szCs w:val="40"/>
                        </w:rPr>
                      </w:pPr>
                      <w:r w:rsidRPr="00C92330">
                        <w:rPr>
                          <w:b/>
                          <w:bCs/>
                          <w:color w:val="FFFFFF" w:themeColor="background1"/>
                          <w:sz w:val="40"/>
                          <w:szCs w:val="40"/>
                        </w:rPr>
                        <w:t>September 23,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30955C28" w:rsidR="00C92330" w:rsidRPr="00C92330" w:rsidRDefault="00C92330">
                            <w:pPr>
                              <w:rPr>
                                <w:b/>
                                <w:bCs/>
                              </w:rPr>
                            </w:pPr>
                            <w:r w:rsidRPr="00C92330">
                              <w:rPr>
                                <w:b/>
                                <w:bCs/>
                                <w:sz w:val="32"/>
                                <w:szCs w:val="32"/>
                              </w:rPr>
                              <w:t>Milestone 1 Project Proposal and High-leve</w:t>
                            </w:r>
                            <w:r w:rsidRPr="00C92330">
                              <w:rPr>
                                <w:b/>
                                <w:bCs/>
                                <w:sz w:val="32"/>
                                <w:szCs w:val="32"/>
                              </w:rPr>
                              <w:t>l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30955C28" w:rsidR="00C92330" w:rsidRPr="00C92330" w:rsidRDefault="00C92330">
                      <w:pPr>
                        <w:rPr>
                          <w:b/>
                          <w:bCs/>
                        </w:rPr>
                      </w:pPr>
                      <w:r w:rsidRPr="00C92330">
                        <w:rPr>
                          <w:b/>
                          <w:bCs/>
                          <w:sz w:val="32"/>
                          <w:szCs w:val="32"/>
                        </w:rPr>
                        <w:t>Milestone 1 Project Proposal and High-leve</w:t>
                      </w:r>
                      <w:r w:rsidRPr="00C92330">
                        <w:rPr>
                          <w:b/>
                          <w:bCs/>
                          <w:sz w:val="32"/>
                          <w:szCs w:val="32"/>
                        </w:rPr>
                        <w:t>l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pPr>
        <w:pStyle w:val="Title"/>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77777777" w:rsidR="00065966" w:rsidRPr="00065966" w:rsidRDefault="00065966" w:rsidP="00065966">
            <w:pPr>
              <w:pStyle w:val="Title"/>
              <w:rPr>
                <w:b/>
                <w:bCs/>
              </w:rPr>
            </w:pPr>
          </w:p>
        </w:tc>
      </w:tr>
      <w:tr w:rsidR="00065966" w:rsidRPr="00065966" w14:paraId="6389CED9" w14:textId="77777777" w:rsidTr="008423E3">
        <w:tc>
          <w:tcPr>
            <w:tcW w:w="9350" w:type="dxa"/>
          </w:tcPr>
          <w:p w14:paraId="6C9321EF" w14:textId="77777777" w:rsidR="00065966" w:rsidRPr="00065966" w:rsidRDefault="00065966" w:rsidP="00065966">
            <w:pPr>
              <w:pStyle w:val="Title"/>
              <w:rPr>
                <w:b/>
                <w:bCs/>
              </w:rPr>
            </w:pP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42143CD" w14:textId="76EC2D02" w:rsidR="00AF56B3" w:rsidRPr="00CF01EF" w:rsidRDefault="006C6520" w:rsidP="00CF01EF">
      <w:pPr>
        <w:pStyle w:val="Title"/>
        <w:rPr>
          <w:b/>
          <w:bCs/>
        </w:rPr>
      </w:pPr>
      <w:r w:rsidRPr="006C6520">
        <w:rPr>
          <w:b/>
          <w:bCs/>
        </w:rPr>
        <w:t>Data Definition</w:t>
      </w:r>
    </w:p>
    <w:p w14:paraId="61B5E1CD" w14:textId="5C2EB951" w:rsidR="000D07C8" w:rsidRDefault="000D07C8" w:rsidP="006C6520">
      <w:pPr>
        <w:pStyle w:val="NoSpacing"/>
      </w:pPr>
      <w:r w:rsidRPr="00FF0A5F">
        <w:rPr>
          <w:b/>
          <w:bCs/>
        </w:rPr>
        <w:lastRenderedPageBreak/>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0CAFA554"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32FB5497" w14:textId="77777777" w:rsidR="00CF01EF" w:rsidRDefault="00CF01EF" w:rsidP="006C6520">
      <w:pPr>
        <w:pStyle w:val="NoSpacing"/>
      </w:pP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333F82AF" w14:textId="77777777" w:rsidR="00AF5877" w:rsidRDefault="00AF5877" w:rsidP="004C1984">
      <w:pPr>
        <w:pStyle w:val="Title"/>
        <w:rPr>
          <w:b/>
          <w:bCs/>
        </w:rPr>
      </w:pPr>
    </w:p>
    <w:p w14:paraId="635688E9" w14:textId="77777777" w:rsidR="00AF5877" w:rsidRDefault="00AF5877" w:rsidP="004C1984">
      <w:pPr>
        <w:pStyle w:val="Title"/>
        <w:rPr>
          <w:b/>
          <w:bCs/>
        </w:rPr>
      </w:pPr>
    </w:p>
    <w:p w14:paraId="6E76E55C" w14:textId="77777777" w:rsidR="00AF5877" w:rsidRDefault="00AF5877" w:rsidP="004C1984">
      <w:pPr>
        <w:pStyle w:val="Title"/>
        <w:rPr>
          <w:b/>
          <w:bCs/>
        </w:rPr>
      </w:pPr>
    </w:p>
    <w:p w14:paraId="48D9180D" w14:textId="77777777" w:rsidR="00AF5877" w:rsidRDefault="00AF5877" w:rsidP="004C1984">
      <w:pPr>
        <w:pStyle w:val="Title"/>
        <w:rPr>
          <w:b/>
          <w:bCs/>
        </w:rPr>
      </w:pPr>
    </w:p>
    <w:p w14:paraId="01C88791" w14:textId="77777777" w:rsidR="00AF5877" w:rsidRDefault="00AF5877" w:rsidP="004C1984">
      <w:pPr>
        <w:pStyle w:val="Title"/>
        <w:rPr>
          <w:b/>
          <w:bCs/>
        </w:rPr>
      </w:pPr>
    </w:p>
    <w:p w14:paraId="3F8F6D20" w14:textId="77777777" w:rsidR="00AF5877" w:rsidRDefault="00AF5877" w:rsidP="004C1984">
      <w:pPr>
        <w:pStyle w:val="Title"/>
        <w:rPr>
          <w:b/>
          <w:bCs/>
        </w:rPr>
      </w:pPr>
    </w:p>
    <w:p w14:paraId="2C5D196D" w14:textId="77777777" w:rsidR="00AF5877" w:rsidRDefault="00AF5877" w:rsidP="004C1984">
      <w:pPr>
        <w:pStyle w:val="Title"/>
        <w:rPr>
          <w:b/>
          <w:bCs/>
        </w:rPr>
      </w:pPr>
    </w:p>
    <w:p w14:paraId="0161CCD0" w14:textId="77777777" w:rsidR="00AF5877" w:rsidRDefault="00AF5877" w:rsidP="004C1984">
      <w:pPr>
        <w:pStyle w:val="Title"/>
        <w:rPr>
          <w:b/>
          <w:bCs/>
        </w:rPr>
      </w:pPr>
    </w:p>
    <w:p w14:paraId="78C2D438" w14:textId="77777777" w:rsidR="00AF5877" w:rsidRDefault="00AF5877" w:rsidP="004C1984">
      <w:pPr>
        <w:pStyle w:val="Title"/>
        <w:rPr>
          <w:b/>
          <w:bCs/>
        </w:rPr>
      </w:pPr>
    </w:p>
    <w:p w14:paraId="53A7AE55" w14:textId="1FFAEF80" w:rsidR="004C1984" w:rsidRDefault="004C1984" w:rsidP="004C1984">
      <w:pPr>
        <w:pStyle w:val="Title"/>
        <w:rPr>
          <w:b/>
          <w:bCs/>
        </w:rPr>
      </w:pPr>
      <w:r>
        <w:rPr>
          <w:b/>
          <w:bCs/>
        </w:rPr>
        <w:t>List of high-level functional requirements</w:t>
      </w:r>
    </w:p>
    <w:p w14:paraId="0D3BB57F" w14:textId="460E68D4" w:rsidR="004C1984" w:rsidRDefault="004C1984" w:rsidP="004C1984">
      <w:pPr>
        <w:pStyle w:val="ListParagraph"/>
        <w:numPr>
          <w:ilvl w:val="0"/>
          <w:numId w:val="23"/>
        </w:numPr>
      </w:pPr>
      <w:r>
        <w:t xml:space="preserve">  </w:t>
      </w:r>
      <w:r w:rsidR="00B0659A">
        <w:t>Ability to Login/User access</w:t>
      </w:r>
    </w:p>
    <w:p w14:paraId="31D87A43" w14:textId="064551B7"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58CDA5EA" w14:textId="58D72FBC" w:rsidR="004C1984" w:rsidRDefault="004C1984" w:rsidP="004C1984">
      <w:pPr>
        <w:pStyle w:val="ListParagraph"/>
        <w:numPr>
          <w:ilvl w:val="0"/>
          <w:numId w:val="23"/>
        </w:numPr>
      </w:pPr>
      <w:r>
        <w:t xml:space="preserve"> </w:t>
      </w:r>
      <w:r w:rsidR="002245C3">
        <w:t>Database Functionality for forums posts (initial posts and replies)</w:t>
      </w:r>
    </w:p>
    <w:p w14:paraId="524F1F81" w14:textId="49FCB52C"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p>
    <w:p w14:paraId="5A90D40E" w14:textId="279296BF" w:rsidR="004C1984" w:rsidRDefault="004C1984" w:rsidP="00A740C1">
      <w:pPr>
        <w:pStyle w:val="ListParagraph"/>
        <w:numPr>
          <w:ilvl w:val="0"/>
          <w:numId w:val="23"/>
        </w:numPr>
      </w:pPr>
      <w:r>
        <w:t xml:space="preserve"> </w:t>
      </w:r>
      <w:r w:rsidR="00A740C1">
        <w:t>Search Capabilities</w:t>
      </w:r>
    </w:p>
    <w:p w14:paraId="3DADD788" w14:textId="0B4AE5AC"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 xml:space="preserve">Available </w:t>
      </w:r>
      <w:proofErr w:type="gramStart"/>
      <w:r w:rsidR="00E43A9E">
        <w:t>at all times</w:t>
      </w:r>
      <w:proofErr w:type="gramEnd"/>
      <w:r w:rsidR="00E43A9E">
        <w:t xml:space="preserve"> of the day</w:t>
      </w:r>
    </w:p>
    <w:p w14:paraId="7A4F9DF6" w14:textId="0AC78635" w:rsidR="00482F19" w:rsidRDefault="00AF5877" w:rsidP="00482F19">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4377CA13" w14:textId="5B6BE046" w:rsidR="004C1984" w:rsidRDefault="004C1984" w:rsidP="004C1984">
      <w:pPr>
        <w:pStyle w:val="ListParagraph"/>
        <w:numPr>
          <w:ilvl w:val="0"/>
          <w:numId w:val="25"/>
        </w:numPr>
      </w:pPr>
      <w:r>
        <w:lastRenderedPageBreak/>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34600A0B" w:rsidR="00A740C1" w:rsidRPr="00AF5877" w:rsidRDefault="00AF5877" w:rsidP="00AF5877">
      <w:pPr>
        <w:pStyle w:val="ListParagraph"/>
        <w:numPr>
          <w:ilvl w:val="1"/>
          <w:numId w:val="25"/>
        </w:numPr>
      </w:pPr>
      <w:r>
        <w:t>Comments and replies should not take over a few seconds to process, no delay to posting an initial comment or replying to a comment.</w:t>
      </w:r>
    </w:p>
    <w:p w14:paraId="1537A4E5" w14:textId="53789F47" w:rsidR="004C1984" w:rsidRDefault="004C1984" w:rsidP="004C1984">
      <w:pPr>
        <w:pStyle w:val="Title"/>
        <w:rPr>
          <w:b/>
          <w:bCs/>
        </w:rPr>
      </w:pPr>
      <w:r>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1696998D" w:rsidR="002245C3" w:rsidRDefault="00F65F15" w:rsidP="002245C3">
      <w:pPr>
        <w:pStyle w:val="ListParagraph"/>
        <w:numPr>
          <w:ilvl w:val="0"/>
          <w:numId w:val="28"/>
        </w:numPr>
      </w:pPr>
      <w:r>
        <w:t>Scrum</w:t>
      </w:r>
    </w:p>
    <w:p w14:paraId="02ABAF5E" w14:textId="00832B8E" w:rsidR="004C1984" w:rsidRDefault="004C1984" w:rsidP="004C1984"/>
    <w:p w14:paraId="79654580" w14:textId="77777777" w:rsidR="00482F19" w:rsidRDefault="00482F19" w:rsidP="000606B1">
      <w:pPr>
        <w:ind w:firstLine="0"/>
      </w:pPr>
    </w:p>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75EC1BFB" w:rsidR="004C1984" w:rsidRDefault="004C1984" w:rsidP="004C1984">
      <w:pPr>
        <w:pStyle w:val="ListParagraph"/>
        <w:numPr>
          <w:ilvl w:val="0"/>
          <w:numId w:val="26"/>
        </w:numPr>
      </w:pPr>
      <w:r>
        <w:t xml:space="preserve"> </w:t>
      </w:r>
      <w:proofErr w:type="spellStart"/>
      <w:r w:rsidR="002245C3">
        <w:t>Enmanuel</w:t>
      </w:r>
      <w:proofErr w:type="spellEnd"/>
      <w:r w:rsidR="002245C3">
        <w:t xml:space="preserve"> Ortiz – Back-end dev</w:t>
      </w:r>
      <w:r w:rsidR="000D287E">
        <w:t xml:space="preserve"> (</w:t>
      </w:r>
      <w:proofErr w:type="spellStart"/>
      <w:r w:rsidR="000D287E">
        <w:t>Github</w:t>
      </w:r>
      <w:proofErr w:type="spellEnd"/>
      <w:r w:rsidR="000D287E">
        <w:t xml:space="preserve">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lastRenderedPageBreak/>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1" w:name="_Hlk20157426"/>
      <w:r>
        <w:t xml:space="preserve">Teri-Ann Barber – Back-end dev </w:t>
      </w:r>
      <w:r w:rsidR="004B5F78">
        <w:t>(Development Team)</w:t>
      </w:r>
      <w:hyperlink r:id="rId11" w:history="1">
        <w:r w:rsidRPr="00DA02F5">
          <w:rPr>
            <w:rStyle w:val="Hyperlink"/>
          </w:rPr>
          <w:t>tbarber2016@fau.edu</w:t>
        </w:r>
      </w:hyperlink>
      <w:r>
        <w:t xml:space="preserve"> </w:t>
      </w:r>
    </w:p>
    <w:bookmarkEnd w:id="1"/>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DA67F11" w:rsidR="00482F19" w:rsidRPr="00482F19"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bookmarkStart w:id="2" w:name="_GoBack"/>
      <w:bookmarkEnd w:id="2"/>
    </w:p>
    <w:sectPr w:rsidR="00482F19" w:rsidRPr="00482F19" w:rsidSect="00A740C1">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32DFC" w14:textId="77777777" w:rsidR="0051455F" w:rsidRDefault="0051455F">
      <w:pPr>
        <w:spacing w:line="240" w:lineRule="auto"/>
      </w:pPr>
      <w:r>
        <w:separator/>
      </w:r>
    </w:p>
  </w:endnote>
  <w:endnote w:type="continuationSeparator" w:id="0">
    <w:p w14:paraId="32125030" w14:textId="77777777" w:rsidR="0051455F" w:rsidRDefault="00514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C641" w14:textId="77777777" w:rsidR="0051455F" w:rsidRDefault="0051455F">
      <w:pPr>
        <w:spacing w:line="240" w:lineRule="auto"/>
      </w:pPr>
      <w:r>
        <w:separator/>
      </w:r>
    </w:p>
  </w:footnote>
  <w:footnote w:type="continuationSeparator" w:id="0">
    <w:p w14:paraId="6AD3DEEF" w14:textId="77777777" w:rsidR="0051455F" w:rsidRDefault="00514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606B1"/>
    <w:rsid w:val="00065966"/>
    <w:rsid w:val="000B54AD"/>
    <w:rsid w:val="000B78C8"/>
    <w:rsid w:val="000D07C8"/>
    <w:rsid w:val="000D287E"/>
    <w:rsid w:val="00115E7B"/>
    <w:rsid w:val="001463B2"/>
    <w:rsid w:val="001F62C0"/>
    <w:rsid w:val="002245C3"/>
    <w:rsid w:val="00245E02"/>
    <w:rsid w:val="002975C8"/>
    <w:rsid w:val="00353B66"/>
    <w:rsid w:val="00361205"/>
    <w:rsid w:val="003D7982"/>
    <w:rsid w:val="004154AB"/>
    <w:rsid w:val="0047758C"/>
    <w:rsid w:val="00482F19"/>
    <w:rsid w:val="004A2675"/>
    <w:rsid w:val="004B5F78"/>
    <w:rsid w:val="004C1984"/>
    <w:rsid w:val="004F7139"/>
    <w:rsid w:val="00504166"/>
    <w:rsid w:val="0051455F"/>
    <w:rsid w:val="00517E05"/>
    <w:rsid w:val="00616ABD"/>
    <w:rsid w:val="00691EC1"/>
    <w:rsid w:val="006A0C20"/>
    <w:rsid w:val="006C6520"/>
    <w:rsid w:val="00712645"/>
    <w:rsid w:val="00774DD1"/>
    <w:rsid w:val="00791328"/>
    <w:rsid w:val="007C53FB"/>
    <w:rsid w:val="00833B64"/>
    <w:rsid w:val="008B7D18"/>
    <w:rsid w:val="008C0E27"/>
    <w:rsid w:val="008F1F97"/>
    <w:rsid w:val="008F4052"/>
    <w:rsid w:val="009515AD"/>
    <w:rsid w:val="009801C0"/>
    <w:rsid w:val="00993370"/>
    <w:rsid w:val="009D4EB3"/>
    <w:rsid w:val="009E4C0D"/>
    <w:rsid w:val="00A441AB"/>
    <w:rsid w:val="00A5091C"/>
    <w:rsid w:val="00A740C1"/>
    <w:rsid w:val="00A77820"/>
    <w:rsid w:val="00AF56B3"/>
    <w:rsid w:val="00AF5877"/>
    <w:rsid w:val="00B0659A"/>
    <w:rsid w:val="00B13D1B"/>
    <w:rsid w:val="00B818DF"/>
    <w:rsid w:val="00C92330"/>
    <w:rsid w:val="00CF01EF"/>
    <w:rsid w:val="00D52117"/>
    <w:rsid w:val="00DB0D39"/>
    <w:rsid w:val="00E14005"/>
    <w:rsid w:val="00E43A9E"/>
    <w:rsid w:val="00E614DD"/>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7</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Teri-Ann Barber</cp:lastModifiedBy>
  <cp:revision>2</cp:revision>
  <dcterms:created xsi:type="dcterms:W3CDTF">2019-09-29T16:40:00Z</dcterms:created>
  <dcterms:modified xsi:type="dcterms:W3CDTF">2019-09-29T16:40:00Z</dcterms:modified>
  <cp:version/>
</cp:coreProperties>
</file>