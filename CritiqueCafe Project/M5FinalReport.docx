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A84BE" w14:textId="263C5876" w:rsidR="000C2821" w:rsidRDefault="001C6196" w:rsidP="00E17825">
      <w:pPr>
        <w:suppressAutoHyphens w:val="0"/>
      </w:pPr>
      <w:r>
        <w:rPr>
          <w:noProof/>
        </w:rPr>
        <mc:AlternateContent>
          <mc:Choice Requires="wps">
            <w:drawing>
              <wp:anchor distT="45720" distB="45720" distL="114300" distR="114300" simplePos="0" relativeHeight="251671552" behindDoc="0" locked="0" layoutInCell="1" allowOverlap="1" wp14:anchorId="78D4C186" wp14:editId="155318B8">
                <wp:simplePos x="0" y="0"/>
                <wp:positionH relativeFrom="page">
                  <wp:align>left</wp:align>
                </wp:positionH>
                <wp:positionV relativeFrom="paragraph">
                  <wp:posOffset>6581479</wp:posOffset>
                </wp:positionV>
                <wp:extent cx="4189095" cy="512445"/>
                <wp:effectExtent l="0" t="0" r="0" b="19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9228" cy="512445"/>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4D2AEF92" w14:textId="11104426" w:rsidR="001C6196" w:rsidRDefault="005E594F">
                            <w:r>
                              <w:t xml:space="preserve">Website: </w:t>
                            </w:r>
                            <w:hyperlink r:id="rId8" w:history="1">
                              <w:r w:rsidRPr="002210AD">
                                <w:rPr>
                                  <w:rStyle w:val="Hyperlink"/>
                                </w:rPr>
                                <w:t>http://lamp.cse.fau.edu/~eortiz2018/Minibb/</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D4C186" id="_x0000_t202" coordsize="21600,21600" o:spt="202" path="m,l,21600r21600,l21600,xe">
                <v:stroke joinstyle="miter"/>
                <v:path gradientshapeok="t" o:connecttype="rect"/>
              </v:shapetype>
              <v:shape id="Text Box 2" o:spid="_x0000_s1026" type="#_x0000_t202" style="position:absolute;left:0;text-align:left;margin-left:0;margin-top:518.25pt;width:329.85pt;height:40.35pt;z-index:25167155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" filled="f" stroked="f" strokeweight="1pt">
                <v:textbox>
                  <w:txbxContent>
                    <w:p w14:paraId="4D2AEF92" w14:textId="11104426" w:rsidR="001C6196" w:rsidRDefault="005E594F">
                      <w:r>
                        <w:t xml:space="preserve">Website: </w:t>
                      </w:r>
                      <w:hyperlink r:id="rId9" w:history="1">
                        <w:r w:rsidRPr="002210AD">
                          <w:rPr>
                            <w:rStyle w:val="Hyperlink"/>
                          </w:rPr>
                          <w:t>http://lamp.cse.fau.edu/~eortiz2018/Minibb/</w:t>
                        </w:r>
                      </w:hyperlink>
                    </w:p>
                  </w:txbxContent>
                </v:textbox>
                <w10:wrap type="square" anchorx="page"/>
              </v:shape>
            </w:pict>
          </mc:Fallback>
        </mc:AlternateContent>
      </w:r>
      <w:r w:rsidR="00C92330">
        <w:rPr>
          <w:noProof/>
        </w:rPr>
        <mc:AlternateContent>
          <mc:Choice Requires="wps">
            <w:drawing>
              <wp:anchor distT="0" distB="0" distL="114300" distR="114300" simplePos="0" relativeHeight="251669504" behindDoc="0" locked="0" layoutInCell="1" allowOverlap="1" wp14:anchorId="75334E8C" wp14:editId="0B2C3302">
                <wp:simplePos x="0" y="0"/>
                <wp:positionH relativeFrom="column">
                  <wp:posOffset>3495675</wp:posOffset>
                </wp:positionH>
                <wp:positionV relativeFrom="paragraph">
                  <wp:posOffset>6362700</wp:posOffset>
                </wp:positionV>
                <wp:extent cx="5981700" cy="1409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81700" cy="1409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3FFE8" w14:textId="3FB469CF" w:rsidR="00C92330" w:rsidRDefault="00C92330">
                            <w:r>
                              <w:t xml:space="preserve">Teri-Ann Barber </w:t>
                            </w:r>
                            <w:hyperlink r:id="rId10" w:history="1">
                              <w:r w:rsidRPr="003D43C7">
                                <w:rPr>
                                  <w:rStyle w:val="Hyperlink"/>
                                </w:rPr>
                                <w:t>tbarber2016@fau.edu</w:t>
                              </w:r>
                            </w:hyperlink>
                          </w:p>
                          <w:p w14:paraId="07D4015F" w14:textId="7C82708F" w:rsidR="00C92330" w:rsidRPr="00C50216" w:rsidRDefault="00C92330" w:rsidP="00C92330">
                            <w:pPr>
                              <w:rPr>
                                <w:lang w:val="es-PR"/>
                              </w:rPr>
                            </w:pPr>
                            <w:r w:rsidRPr="00C50216">
                              <w:rPr>
                                <w:lang w:val="es-PR"/>
                              </w:rPr>
                              <w:t>Enmanuel Ortiz eortiz2018@fau.edu</w:t>
                            </w:r>
                          </w:p>
                          <w:p w14:paraId="6B455873" w14:textId="30258834" w:rsidR="00C92330" w:rsidRPr="00C50216" w:rsidRDefault="00C92330" w:rsidP="00065966">
                            <w:pPr>
                              <w:rPr>
                                <w:lang w:val="es-PR"/>
                              </w:rPr>
                            </w:pPr>
                            <w:r w:rsidRPr="00C50216">
                              <w:rPr>
                                <w:lang w:val="es-PR"/>
                              </w:rP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34E8C" id="Text Box 7" o:spid="_x0000_s1027" type="#_x0000_t202" style="position:absolute;left:0;text-align:left;margin-left:275.25pt;margin-top:501pt;width:471pt;height:1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" filled="f" stroked="f">
                <v:textbox>
                  <w:txbxContent>
                    <w:p w14:paraId="0A13FFE8" w14:textId="3FB469CF" w:rsidR="00C92330" w:rsidRDefault="00C92330">
                      <w:r>
                        <w:t xml:space="preserve">Teri-Ann Barber </w:t>
                      </w:r>
                      <w:hyperlink r:id="rId11" w:history="1">
                        <w:r w:rsidRPr="003D43C7">
                          <w:rPr>
                            <w:rStyle w:val="Hyperlink"/>
                          </w:rPr>
                          <w:t>tbarber2016@fau.edu</w:t>
                        </w:r>
                      </w:hyperlink>
                    </w:p>
                    <w:p w14:paraId="07D4015F" w14:textId="7C82708F" w:rsidR="00C92330" w:rsidRPr="00C50216" w:rsidRDefault="00C92330" w:rsidP="00C92330">
                      <w:pPr>
                        <w:rPr>
                          <w:lang w:val="es-PR"/>
                        </w:rPr>
                      </w:pPr>
                      <w:r w:rsidRPr="00C50216">
                        <w:rPr>
                          <w:lang w:val="es-PR"/>
                        </w:rPr>
                        <w:t>Enmanuel Ortiz eortiz2018@fau.edu</w:t>
                      </w:r>
                    </w:p>
                    <w:p w14:paraId="6B455873" w14:textId="30258834" w:rsidR="00C92330" w:rsidRPr="00C50216" w:rsidRDefault="00C92330" w:rsidP="00065966">
                      <w:pPr>
                        <w:rPr>
                          <w:lang w:val="es-PR"/>
                        </w:rPr>
                      </w:pPr>
                      <w:r w:rsidRPr="00C50216">
                        <w:rPr>
                          <w:lang w:val="es-PR"/>
                        </w:rP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v:textbox>
              </v:shape>
            </w:pict>
          </mc:Fallback>
        </mc:AlternateContent>
      </w:r>
      <w:r w:rsidR="00C92330">
        <w:rPr>
          <w:noProof/>
        </w:rPr>
        <mc:AlternateContent>
          <mc:Choice Requires="wps">
            <w:drawing>
              <wp:anchor distT="45720" distB="45720" distL="114300" distR="114300" simplePos="0" relativeHeight="251668480" behindDoc="0" locked="0" layoutInCell="1" allowOverlap="1" wp14:anchorId="26F20A68" wp14:editId="5E187EF1">
                <wp:simplePos x="0" y="0"/>
                <wp:positionH relativeFrom="column">
                  <wp:posOffset>-771525</wp:posOffset>
                </wp:positionH>
                <wp:positionV relativeFrom="paragraph">
                  <wp:posOffset>2409825</wp:posOffset>
                </wp:positionV>
                <wp:extent cx="3162300" cy="4286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162A35" w14:textId="473458B2"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sidR="00E17825">
                              <w:rPr>
                                <w:b/>
                                <w:bCs/>
                                <w:color w:val="FFFFFF" w:themeColor="background1"/>
                                <w:sz w:val="40"/>
                                <w:szCs w:val="40"/>
                              </w:rPr>
                              <w:t>2</w:t>
                            </w:r>
                            <w:r w:rsidR="000C2821">
                              <w:rPr>
                                <w:b/>
                                <w:bCs/>
                                <w:color w:val="FFFFFF" w:themeColor="background1"/>
                                <w:sz w:val="40"/>
                                <w:szCs w:val="40"/>
                              </w:rPr>
                              <w:t>7</w:t>
                            </w:r>
                            <w:r w:rsidR="00C92330" w:rsidRPr="00C92330">
                              <w:rPr>
                                <w:b/>
                                <w:bCs/>
                                <w:color w:val="FFFFFF" w:themeColor="background1"/>
                                <w:sz w:val="40"/>
                                <w:szCs w:val="40"/>
                              </w:rPr>
                              <w:t>, 2019</w:t>
                            </w:r>
                          </w:p>
                          <w:p w14:paraId="61E18B01" w14:textId="77777777" w:rsidR="00C92330" w:rsidRDefault="00C923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20A68" id="_x0000_s1028" type="#_x0000_t202" style="position:absolute;left:0;text-align:left;margin-left:-60.75pt;margin-top:189.75pt;width:249pt;height:33.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" filled="f" stroked="f">
                <v:textbox>
                  <w:txbxContent>
                    <w:p w14:paraId="3C162A35" w14:textId="473458B2"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sidR="00E17825">
                        <w:rPr>
                          <w:b/>
                          <w:bCs/>
                          <w:color w:val="FFFFFF" w:themeColor="background1"/>
                          <w:sz w:val="40"/>
                          <w:szCs w:val="40"/>
                        </w:rPr>
                        <w:t>2</w:t>
                      </w:r>
                      <w:r w:rsidR="000C2821">
                        <w:rPr>
                          <w:b/>
                          <w:bCs/>
                          <w:color w:val="FFFFFF" w:themeColor="background1"/>
                          <w:sz w:val="40"/>
                          <w:szCs w:val="40"/>
                        </w:rPr>
                        <w:t>7</w:t>
                      </w:r>
                      <w:r w:rsidR="00C92330" w:rsidRPr="00C92330">
                        <w:rPr>
                          <w:b/>
                          <w:bCs/>
                          <w:color w:val="FFFFFF" w:themeColor="background1"/>
                          <w:sz w:val="40"/>
                          <w:szCs w:val="40"/>
                        </w:rPr>
                        <w:t>, 2019</w:t>
                      </w:r>
                    </w:p>
                    <w:p w14:paraId="61E18B01" w14:textId="77777777" w:rsidR="00C92330" w:rsidRDefault="00C92330"/>
                  </w:txbxContent>
                </v:textbox>
                <w10:wrap type="square"/>
              </v:shape>
            </w:pict>
          </mc:Fallback>
        </mc:AlternateContent>
      </w:r>
      <w:r w:rsidR="00C92330">
        <w:rPr>
          <w:noProof/>
        </w:rPr>
        <mc:AlternateContent>
          <mc:Choice Requires="wps">
            <w:drawing>
              <wp:anchor distT="45720" distB="45720" distL="114300" distR="114300" simplePos="0" relativeHeight="251666432" behindDoc="0" locked="0" layoutInCell="1" allowOverlap="1" wp14:anchorId="400DD8B8" wp14:editId="6B957708">
                <wp:simplePos x="0" y="0"/>
                <wp:positionH relativeFrom="margin">
                  <wp:align>right</wp:align>
                </wp:positionH>
                <wp:positionV relativeFrom="paragraph">
                  <wp:posOffset>5972175</wp:posOffset>
                </wp:positionV>
                <wp:extent cx="5610225"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EC9D1" w14:textId="7C82CC79" w:rsidR="00C92330" w:rsidRPr="00C92330" w:rsidRDefault="00ED6CCE">
                            <w:pPr>
                              <w:rPr>
                                <w:b/>
                                <w:bCs/>
                              </w:rPr>
                            </w:pPr>
                            <w:r>
                              <w:rPr>
                                <w:b/>
                                <w:bCs/>
                                <w:sz w:val="32"/>
                                <w:szCs w:val="32"/>
                              </w:rPr>
                              <w:t xml:space="preserve">          </w:t>
                            </w:r>
                            <w:r w:rsidR="00C92330" w:rsidRPr="00C92330">
                              <w:rPr>
                                <w:b/>
                                <w:bCs/>
                                <w:sz w:val="32"/>
                                <w:szCs w:val="32"/>
                              </w:rPr>
                              <w:t xml:space="preserve">Milestone </w:t>
                            </w:r>
                            <w:r w:rsidR="003E00FF">
                              <w:rPr>
                                <w:b/>
                                <w:bCs/>
                                <w:sz w:val="32"/>
                                <w:szCs w:val="32"/>
                              </w:rPr>
                              <w:t>5</w:t>
                            </w:r>
                            <w:r w:rsidR="00C92330" w:rsidRPr="00C92330">
                              <w:rPr>
                                <w:b/>
                                <w:bCs/>
                                <w:sz w:val="32"/>
                                <w:szCs w:val="32"/>
                              </w:rPr>
                              <w:t xml:space="preserve"> </w:t>
                            </w:r>
                            <w:r w:rsidR="003E00FF">
                              <w:rPr>
                                <w:b/>
                                <w:bCs/>
                                <w:sz w:val="32"/>
                                <w:szCs w:val="32"/>
                              </w:rPr>
                              <w:t>Final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DD8B8" id="_x0000_s1029" type="#_x0000_t202" style="position:absolute;left:0;text-align:left;margin-left:390.55pt;margin-top:470.25pt;width:441.75pt;height:39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" filled="f" stroked="f">
                <v:textbox>
                  <w:txbxContent>
                    <w:p w14:paraId="2A8EC9D1" w14:textId="7C82CC79" w:rsidR="00C92330" w:rsidRPr="00C92330" w:rsidRDefault="00ED6CCE">
                      <w:pPr>
                        <w:rPr>
                          <w:b/>
                          <w:bCs/>
                        </w:rPr>
                      </w:pPr>
                      <w:r>
                        <w:rPr>
                          <w:b/>
                          <w:bCs/>
                          <w:sz w:val="32"/>
                          <w:szCs w:val="32"/>
                        </w:rPr>
                        <w:t xml:space="preserve">          </w:t>
                      </w:r>
                      <w:r w:rsidR="00C92330" w:rsidRPr="00C92330">
                        <w:rPr>
                          <w:b/>
                          <w:bCs/>
                          <w:sz w:val="32"/>
                          <w:szCs w:val="32"/>
                        </w:rPr>
                        <w:t xml:space="preserve">Milestone </w:t>
                      </w:r>
                      <w:r w:rsidR="003E00FF">
                        <w:rPr>
                          <w:b/>
                          <w:bCs/>
                          <w:sz w:val="32"/>
                          <w:szCs w:val="32"/>
                        </w:rPr>
                        <w:t>5</w:t>
                      </w:r>
                      <w:r w:rsidR="00C92330" w:rsidRPr="00C92330">
                        <w:rPr>
                          <w:b/>
                          <w:bCs/>
                          <w:sz w:val="32"/>
                          <w:szCs w:val="32"/>
                        </w:rPr>
                        <w:t xml:space="preserve"> </w:t>
                      </w:r>
                      <w:r w:rsidR="003E00FF">
                        <w:rPr>
                          <w:b/>
                          <w:bCs/>
                          <w:sz w:val="32"/>
                          <w:szCs w:val="32"/>
                        </w:rPr>
                        <w:t>Final Project Report</w:t>
                      </w:r>
                    </w:p>
                  </w:txbxContent>
                </v:textbox>
                <w10:wrap type="square" anchorx="margin"/>
              </v:shape>
            </w:pict>
          </mc:Fallback>
        </mc:AlternateContent>
      </w:r>
      <w:sdt>
        <w:sdtPr>
          <w:id w:val="836123276"/>
          <w:docPartObj>
            <w:docPartGallery w:val="Cover Pages"/>
            <w:docPartUnique/>
          </w:docPartObj>
        </w:sdtPr>
        <w:sdtEndPr/>
        <w:sdtContent>
          <w:r w:rsidR="00A740C1">
            <w:rPr>
              <w:noProof/>
            </w:rPr>
            <mc:AlternateContent>
              <mc:Choice Requires="wps">
                <w:drawing>
                  <wp:anchor distT="45720" distB="45720" distL="114300" distR="114300" simplePos="0" relativeHeight="251660288" behindDoc="0" locked="0" layoutInCell="1" allowOverlap="1" wp14:anchorId="636ABDFD" wp14:editId="7D8AE1A3">
                    <wp:simplePos x="0" y="0"/>
                    <wp:positionH relativeFrom="column">
                      <wp:posOffset>1628775</wp:posOffset>
                    </wp:positionH>
                    <wp:positionV relativeFrom="paragraph">
                      <wp:posOffset>4038600</wp:posOffset>
                    </wp:positionV>
                    <wp:extent cx="2214245" cy="101219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01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36ABDFD" id="_x0000_s1030" type="#_x0000_t202" style="position:absolute;left:0;text-align:left;margin-left:128.25pt;margin-top:318pt;width:174.35pt;height:7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" filled="f" stroked="f">
                    <v:textbox style="mso-fit-shape-to-text:t">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v:textbox>
                    <w10:wrap type="square"/>
                  </v:shape>
                </w:pict>
              </mc:Fallback>
            </mc:AlternateContent>
          </w:r>
          <w:r w:rsidR="00A740C1">
            <w:rPr>
              <w:noProof/>
            </w:rPr>
            <mc:AlternateContent>
              <mc:Choice Requires="wps">
                <w:drawing>
                  <wp:anchor distT="0" distB="0" distL="114300" distR="114300" simplePos="0" relativeHeight="251664384" behindDoc="0" locked="0" layoutInCell="1" allowOverlap="1" wp14:anchorId="79794DB2" wp14:editId="3107C5D5">
                    <wp:simplePos x="0" y="0"/>
                    <wp:positionH relativeFrom="margin">
                      <wp:posOffset>4962525</wp:posOffset>
                    </wp:positionH>
                    <wp:positionV relativeFrom="paragraph">
                      <wp:posOffset>8677275</wp:posOffset>
                    </wp:positionV>
                    <wp:extent cx="2428875" cy="3619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B9D4" w14:textId="18FD775E" w:rsidR="00A740C1" w:rsidRDefault="00A740C1" w:rsidP="00A740C1">
                                <w:r>
                                  <w:t xml:space="preserve">Project group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94DB2" id="Text Box 11" o:spid="_x0000_s1031" type="#_x0000_t202" style="position:absolute;left:0;text-align:left;margin-left:390.75pt;margin-top:683.25pt;width:191.2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" filled="f" stroked="f">
                    <v:textbox>
                      <w:txbxContent>
                        <w:p w14:paraId="17A9B9D4" w14:textId="18FD775E" w:rsidR="00A740C1" w:rsidRDefault="00A740C1" w:rsidP="00A740C1">
                          <w:r>
                            <w:t xml:space="preserve">Project group #1 </w:t>
                          </w:r>
                        </w:p>
                      </w:txbxContent>
                    </v:textbox>
                    <w10:wrap anchorx="margin"/>
                  </v:shape>
                </w:pict>
              </mc:Fallback>
            </mc:AlternateContent>
          </w:r>
          <w:r w:rsidR="00A740C1">
            <w:rPr>
              <w:noProof/>
            </w:rPr>
            <mc:AlternateContent>
              <mc:Choice Requires="wps">
                <w:drawing>
                  <wp:anchor distT="0" distB="0" distL="114300" distR="114300" simplePos="0" relativeHeight="251663360" behindDoc="0" locked="0" layoutInCell="1" allowOverlap="1" wp14:anchorId="7D0756FD" wp14:editId="246FE696">
                    <wp:simplePos x="0" y="0"/>
                    <wp:positionH relativeFrom="page">
                      <wp:align>left</wp:align>
                    </wp:positionH>
                    <wp:positionV relativeFrom="paragraph">
                      <wp:posOffset>8005445</wp:posOffset>
                    </wp:positionV>
                    <wp:extent cx="4051300" cy="653415"/>
                    <wp:effectExtent l="0" t="0" r="635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56FD" id="Text Box 6" o:spid="_x0000_s1032" type="#_x0000_t202" style="position:absolute;left:0;text-align:left;margin-left:0;margin-top:630.35pt;width:319pt;height:51.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" filled="f" stroked="f">
                    <v:textbox inset="0,0,0,0">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v:textbox>
                    <w10:wrap anchorx="page"/>
                  </v:shape>
                </w:pict>
              </mc:Fallback>
            </mc:AlternateContent>
          </w:r>
          <w:r w:rsidR="00A740C1">
            <w:rPr>
              <w:noProof/>
            </w:rPr>
            <mc:AlternateContent>
              <mc:Choice Requires="wps">
                <w:drawing>
                  <wp:anchor distT="0" distB="0" distL="114300" distR="114300" simplePos="0" relativeHeight="251662336" behindDoc="0" locked="0" layoutInCell="1" allowOverlap="1" wp14:anchorId="1DA12977" wp14:editId="3696D911">
                    <wp:simplePos x="0" y="0"/>
                    <wp:positionH relativeFrom="margin">
                      <wp:align>center</wp:align>
                    </wp:positionH>
                    <wp:positionV relativeFrom="paragraph">
                      <wp:posOffset>5553710</wp:posOffset>
                    </wp:positionV>
                    <wp:extent cx="6747510" cy="824230"/>
                    <wp:effectExtent l="0" t="0" r="1524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751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2977" id="Text Box 5" o:spid="_x0000_s1033" type="#_x0000_t202" style="position:absolute;left:0;text-align:left;margin-left:0;margin-top:437.3pt;width:531.3pt;height:64.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" filled="f" stroked="f">
                    <v:textbox inset="0,0,0,0">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v:textbox>
                    <w10:wrap anchorx="margin"/>
                  </v:shape>
                </w:pict>
              </mc:Fallback>
            </mc:AlternateContent>
          </w:r>
          <w:r w:rsidR="00A740C1">
            <w:rPr>
              <w:noProof/>
            </w:rPr>
            <mc:AlternateContent>
              <mc:Choice Requires="wps">
                <w:drawing>
                  <wp:anchor distT="0" distB="0" distL="114300" distR="114300" simplePos="0" relativeHeight="251661312" behindDoc="0" locked="0" layoutInCell="1" allowOverlap="1" wp14:anchorId="6749CCD7" wp14:editId="220EC102">
                    <wp:simplePos x="0" y="0"/>
                    <wp:positionH relativeFrom="margin">
                      <wp:align>center</wp:align>
                    </wp:positionH>
                    <wp:positionV relativeFrom="paragraph">
                      <wp:posOffset>4573270</wp:posOffset>
                    </wp:positionV>
                    <wp:extent cx="6886575" cy="760095"/>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60095"/>
                            </a:xfrm>
                            <a:prstGeom prst="rect">
                              <a:avLst/>
                            </a:prstGeom>
                            <a:solidFill>
                              <a:srgbClr val="92374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CCD7" id="Text Box 4" o:spid="_x0000_s1034" type="#_x0000_t202" style="position:absolute;left:0;text-align:left;margin-left:0;margin-top:360.1pt;width:542.25pt;height:59.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" fillcolor="#923743" stroked="f">
                    <v:textbox inset="0,0,0,0">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v:textbox>
                    <w10:wrap anchorx="margin"/>
                  </v:shape>
                </w:pict>
              </mc:Fallback>
            </mc:AlternateContent>
          </w:r>
          <w:r w:rsidR="00A740C1">
            <w:rPr>
              <w:noProof/>
            </w:rPr>
            <w:drawing>
              <wp:anchor distT="0" distB="0" distL="114300" distR="114300" simplePos="0" relativeHeight="251659264" behindDoc="1" locked="0" layoutInCell="1" allowOverlap="1" wp14:anchorId="153266F8" wp14:editId="52994E5E">
                <wp:simplePos x="0" y="0"/>
                <wp:positionH relativeFrom="page">
                  <wp:align>left</wp:align>
                </wp:positionH>
                <wp:positionV relativeFrom="paragraph">
                  <wp:posOffset>-914400</wp:posOffset>
                </wp:positionV>
                <wp:extent cx="8686165" cy="10972800"/>
                <wp:effectExtent l="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12" cstate="print"/>
                        <a:stretch>
                          <a:fillRect/>
                        </a:stretch>
                      </pic:blipFill>
                      <pic:spPr>
                        <a:xfrm>
                          <a:off x="0" y="0"/>
                          <a:ext cx="8686165" cy="109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0C1">
            <w:br w:type="page"/>
          </w:r>
        </w:sdtContent>
      </w:sdt>
    </w:p>
    <w:tbl>
      <w:tblPr>
        <w:tblStyle w:val="TableGrid"/>
        <w:tblW w:w="0" w:type="auto"/>
        <w:tblLook w:val="04A0" w:firstRow="1" w:lastRow="0" w:firstColumn="1" w:lastColumn="0" w:noHBand="0" w:noVBand="1"/>
      </w:tblPr>
      <w:tblGrid>
        <w:gridCol w:w="9350"/>
      </w:tblGrid>
      <w:tr w:rsidR="003C2ED1" w:rsidRPr="00065966" w14:paraId="4B10ABDE" w14:textId="77777777" w:rsidTr="00F80CB2">
        <w:tc>
          <w:tcPr>
            <w:tcW w:w="9350" w:type="dxa"/>
          </w:tcPr>
          <w:p w14:paraId="3AAE4819" w14:textId="77777777" w:rsidR="003C2ED1" w:rsidRPr="00065966" w:rsidRDefault="003C2ED1" w:rsidP="00F80CB2">
            <w:pPr>
              <w:pStyle w:val="Title"/>
              <w:rPr>
                <w:b/>
                <w:bCs/>
              </w:rPr>
            </w:pPr>
            <w:r w:rsidRPr="00065966">
              <w:rPr>
                <w:b/>
                <w:bCs/>
              </w:rPr>
              <w:lastRenderedPageBreak/>
              <w:t>Revision Dates</w:t>
            </w:r>
          </w:p>
        </w:tc>
      </w:tr>
      <w:tr w:rsidR="003C2ED1" w:rsidRPr="00065966" w14:paraId="253406E5" w14:textId="77777777" w:rsidTr="00F80CB2">
        <w:tc>
          <w:tcPr>
            <w:tcW w:w="9350" w:type="dxa"/>
          </w:tcPr>
          <w:p w14:paraId="599E33BF" w14:textId="5802D612" w:rsidR="003C2ED1" w:rsidRPr="00065966" w:rsidRDefault="003C2ED1" w:rsidP="00F80CB2">
            <w:pPr>
              <w:pStyle w:val="Title"/>
              <w:rPr>
                <w:b/>
                <w:bCs/>
              </w:rPr>
            </w:pPr>
            <w:r w:rsidRPr="00065966">
              <w:rPr>
                <w:b/>
                <w:bCs/>
              </w:rPr>
              <w:t>1</w:t>
            </w:r>
            <w:r w:rsidRPr="00065966">
              <w:rPr>
                <w:b/>
                <w:bCs/>
                <w:vertAlign w:val="superscript"/>
              </w:rPr>
              <w:t>st</w:t>
            </w:r>
            <w:r w:rsidRPr="00065966">
              <w:rPr>
                <w:b/>
                <w:bCs/>
              </w:rPr>
              <w:t xml:space="preserve"> Submission Date: </w:t>
            </w:r>
            <w:r>
              <w:rPr>
                <w:b/>
                <w:bCs/>
              </w:rPr>
              <w:t>12/01/2019</w:t>
            </w:r>
          </w:p>
        </w:tc>
      </w:tr>
      <w:tr w:rsidR="003C2ED1" w:rsidRPr="00065966" w14:paraId="13945CAF" w14:textId="77777777" w:rsidTr="00F80CB2">
        <w:tc>
          <w:tcPr>
            <w:tcW w:w="9350" w:type="dxa"/>
          </w:tcPr>
          <w:p w14:paraId="57F9573B" w14:textId="77777777" w:rsidR="003C2ED1" w:rsidRPr="00065966" w:rsidRDefault="003C2ED1" w:rsidP="00F80CB2">
            <w:pPr>
              <w:pStyle w:val="Title"/>
              <w:rPr>
                <w:b/>
                <w:bCs/>
              </w:rPr>
            </w:pPr>
          </w:p>
        </w:tc>
      </w:tr>
      <w:tr w:rsidR="003C2ED1" w:rsidRPr="00065966" w14:paraId="4E0AB3E4" w14:textId="77777777" w:rsidTr="00F80CB2">
        <w:tc>
          <w:tcPr>
            <w:tcW w:w="9350" w:type="dxa"/>
          </w:tcPr>
          <w:p w14:paraId="3DB46EC8" w14:textId="77777777" w:rsidR="003C2ED1" w:rsidRPr="00065966" w:rsidRDefault="003C2ED1" w:rsidP="00F80CB2">
            <w:pPr>
              <w:pStyle w:val="Title"/>
              <w:rPr>
                <w:b/>
                <w:bCs/>
              </w:rPr>
            </w:pPr>
          </w:p>
        </w:tc>
      </w:tr>
      <w:tr w:rsidR="003C2ED1" w:rsidRPr="00065966" w14:paraId="2E6EFBA8" w14:textId="77777777" w:rsidTr="00F80CB2">
        <w:tc>
          <w:tcPr>
            <w:tcW w:w="9350" w:type="dxa"/>
          </w:tcPr>
          <w:p w14:paraId="0BA40560" w14:textId="77777777" w:rsidR="003C2ED1" w:rsidRPr="00065966" w:rsidRDefault="003C2ED1" w:rsidP="00F80CB2">
            <w:pPr>
              <w:pStyle w:val="Title"/>
              <w:rPr>
                <w:b/>
                <w:bCs/>
              </w:rPr>
            </w:pPr>
          </w:p>
        </w:tc>
      </w:tr>
      <w:tr w:rsidR="003C2ED1" w:rsidRPr="00065966" w14:paraId="4665BCE8" w14:textId="77777777" w:rsidTr="00F80CB2">
        <w:tc>
          <w:tcPr>
            <w:tcW w:w="9350" w:type="dxa"/>
          </w:tcPr>
          <w:p w14:paraId="72B93651" w14:textId="77777777" w:rsidR="003C2ED1" w:rsidRPr="00065966" w:rsidRDefault="003C2ED1" w:rsidP="00F80CB2">
            <w:pPr>
              <w:pStyle w:val="Title"/>
              <w:rPr>
                <w:b/>
                <w:bCs/>
              </w:rPr>
            </w:pPr>
          </w:p>
        </w:tc>
      </w:tr>
    </w:tbl>
    <w:p w14:paraId="7AF0F4EE" w14:textId="77777777" w:rsidR="003C2ED1" w:rsidRDefault="003C2ED1" w:rsidP="003C2ED1">
      <w:pPr>
        <w:ind w:firstLine="0"/>
        <w:rPr>
          <w:b/>
          <w:bCs/>
        </w:rPr>
      </w:pPr>
    </w:p>
    <w:p w14:paraId="744ABD40" w14:textId="7E075912" w:rsidR="000C2821" w:rsidRDefault="000C2821" w:rsidP="000C2821">
      <w:pPr>
        <w:jc w:val="center"/>
        <w:rPr>
          <w:b/>
          <w:bCs/>
        </w:rPr>
      </w:pPr>
      <w:r>
        <w:rPr>
          <w:b/>
          <w:bCs/>
        </w:rPr>
        <w:t>Product Summary</w:t>
      </w:r>
    </w:p>
    <w:p w14:paraId="5D4DBF14" w14:textId="639736A5" w:rsidR="000C2821" w:rsidRDefault="009C2BB6" w:rsidP="009C2BB6">
      <w:r>
        <w:t xml:space="preserve">Our project is called </w:t>
      </w:r>
      <w:proofErr w:type="spellStart"/>
      <w:r>
        <w:t>CritiqueCafe</w:t>
      </w:r>
      <w:proofErr w:type="spellEnd"/>
      <w:r>
        <w:t>, a quick and accessible website for posting your opinions and replying to others. This website will be a great place to rest a community upon, either if you are into movies, games, books, etc. many media forums are available for you to browse. If you need to find a book on the fly, you can use our search function and quickly find any specific reviews on the subject. If you need to tell the world your takeaway from a breathtaking movie, you can easily visit on of our forums and write till your hearts content.</w:t>
      </w:r>
    </w:p>
    <w:p w14:paraId="3B1843FD" w14:textId="6B203E5C" w:rsidR="009C2BB6" w:rsidRDefault="009C2BB6" w:rsidP="009C2BB6">
      <w:r>
        <w:t>Our Priority functions are:</w:t>
      </w:r>
    </w:p>
    <w:p w14:paraId="4F05400A" w14:textId="6B680137" w:rsidR="009C2BB6" w:rsidRDefault="009C2BB6" w:rsidP="009C2BB6">
      <w:pPr>
        <w:pStyle w:val="ListParagraph"/>
        <w:numPr>
          <w:ilvl w:val="0"/>
          <w:numId w:val="32"/>
        </w:numPr>
      </w:pPr>
      <w:r>
        <w:t>Search Function – Ability to search through any of the forums and quickly find what you need</w:t>
      </w:r>
    </w:p>
    <w:p w14:paraId="0F9A9D72" w14:textId="7333D487" w:rsidR="009C2BB6" w:rsidRDefault="009C2BB6" w:rsidP="009C2BB6">
      <w:pPr>
        <w:pStyle w:val="ListParagraph"/>
        <w:numPr>
          <w:ilvl w:val="0"/>
          <w:numId w:val="32"/>
        </w:numPr>
      </w:pPr>
      <w:r>
        <w:t xml:space="preserve">Post/Reply Function – Ability to post your opinions in forums and reply to </w:t>
      </w:r>
      <w:r w:rsidR="005E594F">
        <w:t>other</w:t>
      </w:r>
      <w:r>
        <w:t xml:space="preserve"> opinions</w:t>
      </w:r>
    </w:p>
    <w:p w14:paraId="1CD6D2B9" w14:textId="4F8AF19A" w:rsidR="009C2BB6" w:rsidRDefault="009C2BB6" w:rsidP="009C2BB6">
      <w:pPr>
        <w:pStyle w:val="ListParagraph"/>
        <w:numPr>
          <w:ilvl w:val="0"/>
          <w:numId w:val="32"/>
        </w:numPr>
      </w:pPr>
      <w:r>
        <w:t>User login/Registration – Ability to keep user information and post on that account</w:t>
      </w:r>
    </w:p>
    <w:p w14:paraId="20637D7C" w14:textId="082E63F9" w:rsidR="00E17825" w:rsidRDefault="00E17825" w:rsidP="00E17825">
      <w:r>
        <w:t>Unique Features are:</w:t>
      </w:r>
    </w:p>
    <w:p w14:paraId="22BA09FE" w14:textId="005D2010" w:rsidR="009C2BB6" w:rsidRDefault="009C2BB6" w:rsidP="009C2BB6">
      <w:pPr>
        <w:pStyle w:val="ListParagraph"/>
        <w:numPr>
          <w:ilvl w:val="0"/>
          <w:numId w:val="32"/>
        </w:numPr>
      </w:pPr>
      <w:r>
        <w:t>User Profile – Ability to flesh out your profile, identifying yourself.</w:t>
      </w:r>
    </w:p>
    <w:p w14:paraId="678753C2" w14:textId="751550DD" w:rsidR="00E17825" w:rsidRDefault="00E17825" w:rsidP="003C2ED1">
      <w:pPr>
        <w:pStyle w:val="ListParagraph"/>
        <w:numPr>
          <w:ilvl w:val="0"/>
          <w:numId w:val="32"/>
        </w:numPr>
      </w:pPr>
      <w:r>
        <w:t>Guest login – Ability to quickly login to post without logging into an account</w:t>
      </w:r>
    </w:p>
    <w:p w14:paraId="1D548BFC" w14:textId="77777777" w:rsidR="00E17825" w:rsidRDefault="00E17825" w:rsidP="00E17825">
      <w:pPr>
        <w:pStyle w:val="ListParagraph"/>
        <w:ind w:left="1440" w:firstLine="0"/>
      </w:pPr>
    </w:p>
    <w:p w14:paraId="306D4A37" w14:textId="43D31110" w:rsidR="009C2BB6" w:rsidRDefault="009C2BB6" w:rsidP="009C2BB6">
      <w:pPr>
        <w:ind w:firstLine="0"/>
        <w:rPr>
          <w:rStyle w:val="Hyperlink"/>
        </w:rPr>
      </w:pPr>
      <w:r>
        <w:t xml:space="preserve">Website Link: </w:t>
      </w:r>
      <w:hyperlink r:id="rId13" w:history="1">
        <w:r>
          <w:rPr>
            <w:rStyle w:val="Hyperlink"/>
          </w:rPr>
          <w:t>http://lamp.cse.fau.edu/~eortiz2018/Minibb/</w:t>
        </w:r>
      </w:hyperlink>
    </w:p>
    <w:p w14:paraId="13427C51" w14:textId="30064BF2" w:rsidR="00E17825" w:rsidRPr="003E00FF" w:rsidRDefault="003E00FF" w:rsidP="003E00FF">
      <w:pPr>
        <w:ind w:firstLine="0"/>
        <w:jc w:val="center"/>
        <w:rPr>
          <w:rStyle w:val="Hyperlink"/>
          <w:b/>
          <w:bCs/>
          <w:color w:val="000000" w:themeColor="text1"/>
          <w:u w:val="none"/>
        </w:rPr>
      </w:pPr>
      <w:r w:rsidRPr="003E00FF">
        <w:rPr>
          <w:rStyle w:val="Hyperlink"/>
          <w:b/>
          <w:bCs/>
          <w:color w:val="000000" w:themeColor="text1"/>
          <w:u w:val="none"/>
        </w:rPr>
        <w:lastRenderedPageBreak/>
        <w:t>Milestone Documents</w:t>
      </w:r>
    </w:p>
    <w:p w14:paraId="398D0FCF" w14:textId="283CAB06" w:rsidR="003E00FF" w:rsidRDefault="003E00FF" w:rsidP="003E00FF">
      <w:pPr>
        <w:pStyle w:val="Title"/>
        <w:rPr>
          <w:b/>
          <w:bCs/>
        </w:rPr>
      </w:pPr>
      <w:r w:rsidRPr="006C6520">
        <w:rPr>
          <w:b/>
          <w:bCs/>
        </w:rPr>
        <w:t>M</w:t>
      </w:r>
      <w:r>
        <w:rPr>
          <w:b/>
          <w:bCs/>
        </w:rPr>
        <w:t>3</w:t>
      </w:r>
      <w:r w:rsidRPr="006C6520">
        <w:rPr>
          <w:b/>
          <w:bCs/>
        </w:rPr>
        <w:t xml:space="preserve"> Project Proposal: </w:t>
      </w:r>
      <w:bookmarkStart w:id="0" w:name="_Hlk20076012"/>
      <w:proofErr w:type="spellStart"/>
      <w:r>
        <w:rPr>
          <w:b/>
          <w:bCs/>
        </w:rPr>
        <w:t>CritiqueCafé</w:t>
      </w:r>
      <w:bookmarkEnd w:id="0"/>
      <w:proofErr w:type="spellEnd"/>
    </w:p>
    <w:p w14:paraId="73A440CD" w14:textId="77777777" w:rsidR="003E00FF" w:rsidRPr="00AF56B3" w:rsidRDefault="003E00FF" w:rsidP="003E00FF"/>
    <w:p w14:paraId="7F56F90C" w14:textId="77777777" w:rsidR="003E00FF" w:rsidRDefault="003E00FF" w:rsidP="003E00FF">
      <w:r>
        <w:tab/>
        <w:t>In the entertainment world there are plenty of ways to get your reviews to be small and concise for the end-users who need a quick summary/opinion on what they’re buying. There are sites like Rotten tomatoes which gives you a rating not only based on critics but also a rating based on the opinions of the consumer, quickly giving the end-user gratification on whether they enjoyed or hated the product or ignored it because of the reviews. Another site like IGN which gives you a rating on Videogames, doesn’t allow the consumer to report opinions, but gives you a quick and concise summary on the product. Our website wants to combine multiple media review sites into one, one that allows critics and consumers to join in conversation quickly and easily, either through username or anonymity.</w:t>
      </w:r>
    </w:p>
    <w:p w14:paraId="469D35DF" w14:textId="77777777" w:rsidR="003E00FF" w:rsidRDefault="003E00FF" w:rsidP="003E00FF"/>
    <w:p w14:paraId="1828973D" w14:textId="77777777" w:rsidR="003E00FF" w:rsidRDefault="003E00FF" w:rsidP="003E00FF">
      <w:r>
        <w:t xml:space="preserve">We want our website to not only go over one type of entertainment, but multiple genres of entertainment decided by the end-users who visit the website. We give reign to the end-users so they can create their subjects and post their personal reviews of the product, mostly like an imageboard or forum, where people can freely speak their mind on whether it was exceptional, mediocre, or unpleasant (of course rules will have to be implemented and if enough end-users visit a moderator/administrator would need to watch recent posts). We would want the opinions of music-enthusiasts, gamers, all movie-goers and book addicts to be shared on one specific website for quick access. </w:t>
      </w:r>
    </w:p>
    <w:p w14:paraId="683EAFDD" w14:textId="77777777" w:rsidR="003E00FF" w:rsidRDefault="003E00FF" w:rsidP="003E00FF"/>
    <w:p w14:paraId="47ED8DAC" w14:textId="77777777" w:rsidR="003E00FF" w:rsidRDefault="003E00FF" w:rsidP="003E00FF"/>
    <w:p w14:paraId="7F60D7E5" w14:textId="77777777" w:rsidR="003E00FF" w:rsidRPr="006C6520" w:rsidRDefault="003E00FF" w:rsidP="003E00FF"/>
    <w:p w14:paraId="41477948" w14:textId="77777777" w:rsidR="003E00FF" w:rsidRPr="006C6520" w:rsidRDefault="003E00FF" w:rsidP="003E00FF">
      <w:pPr>
        <w:pStyle w:val="Title"/>
        <w:rPr>
          <w:b/>
          <w:bCs/>
        </w:rPr>
      </w:pPr>
      <w:r w:rsidRPr="006C6520">
        <w:rPr>
          <w:b/>
          <w:bCs/>
        </w:rPr>
        <w:t>Competitive Analysis</w:t>
      </w:r>
    </w:p>
    <w:p w14:paraId="6E049A31" w14:textId="77777777" w:rsidR="003E00FF" w:rsidRDefault="003E00FF" w:rsidP="003E00FF">
      <w:pPr>
        <w:pStyle w:val="TableTitle"/>
        <w:ind w:left="0" w:firstLine="0"/>
      </w:pPr>
    </w:p>
    <w:tbl>
      <w:tblPr>
        <w:tblStyle w:val="MLAresearchpapertable"/>
        <w:tblW w:w="2498" w:type="pct"/>
        <w:tblInd w:w="2347" w:type="dxa"/>
        <w:tblLook w:val="04A0" w:firstRow="1" w:lastRow="0" w:firstColumn="1" w:lastColumn="0" w:noHBand="0" w:noVBand="1"/>
        <w:tblDescription w:val="Sample table with 4 column and 3 row headings. Replace the dummy heading text with yours and fill in the table data."/>
      </w:tblPr>
      <w:tblGrid>
        <w:gridCol w:w="2337"/>
        <w:gridCol w:w="2339"/>
      </w:tblGrid>
      <w:tr w:rsidR="003E00FF" w14:paraId="56C33391" w14:textId="77777777" w:rsidTr="00BD7366">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419C3E3D" w14:textId="77777777" w:rsidR="003E00FF" w:rsidRDefault="003E00FF" w:rsidP="00BD7366">
            <w:pPr>
              <w:pStyle w:val="NoSpacing"/>
              <w:spacing w:before="0"/>
              <w:ind w:left="0" w:right="0"/>
            </w:pPr>
            <w:proofErr w:type="spellStart"/>
            <w:r>
              <w:t>CritiqueCafe</w:t>
            </w:r>
            <w:proofErr w:type="spellEnd"/>
          </w:p>
        </w:tc>
        <w:tc>
          <w:tcPr>
            <w:tcW w:w="2339" w:type="dxa"/>
            <w:vAlign w:val="bottom"/>
          </w:tcPr>
          <w:p w14:paraId="220C8E7E" w14:textId="77777777" w:rsidR="003E00FF" w:rsidRDefault="003E00FF" w:rsidP="00BD7366">
            <w:pPr>
              <w:pStyle w:val="NoSpacing"/>
            </w:pPr>
            <w:proofErr w:type="spellStart"/>
            <w:r>
              <w:t>PluggedIn</w:t>
            </w:r>
            <w:proofErr w:type="spellEnd"/>
          </w:p>
        </w:tc>
      </w:tr>
      <w:tr w:rsidR="003E00FF" w14:paraId="159DDA5C" w14:textId="77777777" w:rsidTr="00BD7366">
        <w:tc>
          <w:tcPr>
            <w:tcW w:w="2337" w:type="dxa"/>
          </w:tcPr>
          <w:p w14:paraId="199E1992" w14:textId="77777777" w:rsidR="003E00FF" w:rsidRDefault="003E00FF" w:rsidP="00BD7366">
            <w:pPr>
              <w:pStyle w:val="NoSpacing"/>
              <w:numPr>
                <w:ilvl w:val="0"/>
                <w:numId w:val="29"/>
              </w:numPr>
            </w:pPr>
            <w:r>
              <w:t>User Login</w:t>
            </w:r>
          </w:p>
        </w:tc>
        <w:tc>
          <w:tcPr>
            <w:tcW w:w="2339" w:type="dxa"/>
          </w:tcPr>
          <w:p w14:paraId="6147ABFC" w14:textId="77777777" w:rsidR="003E00FF" w:rsidRDefault="003E00FF" w:rsidP="00BD7366">
            <w:pPr>
              <w:pStyle w:val="NoSpacing"/>
              <w:numPr>
                <w:ilvl w:val="0"/>
                <w:numId w:val="29"/>
              </w:numPr>
            </w:pPr>
            <w:r>
              <w:t>No User Login</w:t>
            </w:r>
          </w:p>
        </w:tc>
      </w:tr>
      <w:tr w:rsidR="003E00FF" w14:paraId="04CE9B3D" w14:textId="77777777" w:rsidTr="00BD7366">
        <w:tc>
          <w:tcPr>
            <w:tcW w:w="2337" w:type="dxa"/>
          </w:tcPr>
          <w:p w14:paraId="63CEBFE8" w14:textId="77777777" w:rsidR="003E00FF" w:rsidRDefault="003E00FF" w:rsidP="00BD7366">
            <w:pPr>
              <w:pStyle w:val="NoSpacing"/>
              <w:numPr>
                <w:ilvl w:val="0"/>
                <w:numId w:val="29"/>
              </w:numPr>
              <w:rPr>
                <w:vertAlign w:val="superscript"/>
              </w:rPr>
            </w:pPr>
            <w:r>
              <w:t>Quick access to subjects through navbar</w:t>
            </w:r>
          </w:p>
          <w:p w14:paraId="0DA501DF" w14:textId="77777777" w:rsidR="003E00FF" w:rsidRPr="006C6520" w:rsidRDefault="003E00FF" w:rsidP="00BD7366">
            <w:pPr>
              <w:pStyle w:val="ListParagraph"/>
              <w:numPr>
                <w:ilvl w:val="0"/>
                <w:numId w:val="29"/>
              </w:numPr>
            </w:pPr>
            <w:r>
              <w:t>Ability to reply</w:t>
            </w:r>
          </w:p>
        </w:tc>
        <w:tc>
          <w:tcPr>
            <w:tcW w:w="2339" w:type="dxa"/>
          </w:tcPr>
          <w:p w14:paraId="0E4592A5" w14:textId="77777777" w:rsidR="003E00FF" w:rsidRDefault="003E00FF" w:rsidP="00BD7366">
            <w:pPr>
              <w:pStyle w:val="NoSpacing"/>
              <w:numPr>
                <w:ilvl w:val="0"/>
                <w:numId w:val="29"/>
              </w:numPr>
            </w:pPr>
            <w:r>
              <w:t>Quick access to subjects through navbar</w:t>
            </w:r>
          </w:p>
          <w:p w14:paraId="1E17741F" w14:textId="77777777" w:rsidR="003E00FF" w:rsidRDefault="003E00FF" w:rsidP="00BD7366">
            <w:pPr>
              <w:pStyle w:val="NoSpacing"/>
              <w:numPr>
                <w:ilvl w:val="0"/>
                <w:numId w:val="29"/>
              </w:numPr>
            </w:pPr>
            <w:r>
              <w:t>No reply ability</w:t>
            </w:r>
          </w:p>
        </w:tc>
      </w:tr>
      <w:tr w:rsidR="003E00FF" w14:paraId="542A9AE6" w14:textId="77777777" w:rsidTr="00BD7366">
        <w:tc>
          <w:tcPr>
            <w:tcW w:w="2337" w:type="dxa"/>
          </w:tcPr>
          <w:p w14:paraId="05261BB3" w14:textId="77777777" w:rsidR="003E00FF" w:rsidRDefault="003E00FF" w:rsidP="00BD7366">
            <w:pPr>
              <w:pStyle w:val="NoSpacing"/>
              <w:numPr>
                <w:ilvl w:val="0"/>
                <w:numId w:val="29"/>
              </w:numPr>
            </w:pPr>
            <w:r>
              <w:t>Ability to create initial post</w:t>
            </w:r>
          </w:p>
          <w:p w14:paraId="22015FC5" w14:textId="77777777" w:rsidR="003E00FF" w:rsidRDefault="003E00FF" w:rsidP="00BD7366">
            <w:pPr>
              <w:pStyle w:val="NoSpacing"/>
              <w:numPr>
                <w:ilvl w:val="0"/>
                <w:numId w:val="29"/>
              </w:numPr>
            </w:pPr>
            <w:r>
              <w:t xml:space="preserve"> Search Function</w:t>
            </w:r>
          </w:p>
        </w:tc>
        <w:tc>
          <w:tcPr>
            <w:tcW w:w="2339" w:type="dxa"/>
          </w:tcPr>
          <w:p w14:paraId="29C3D5D2" w14:textId="77777777" w:rsidR="003E00FF" w:rsidRDefault="003E00FF" w:rsidP="00BD7366">
            <w:pPr>
              <w:pStyle w:val="NoSpacing"/>
              <w:numPr>
                <w:ilvl w:val="0"/>
                <w:numId w:val="29"/>
              </w:numPr>
            </w:pPr>
            <w:r>
              <w:t>No ability to create initial post</w:t>
            </w:r>
          </w:p>
          <w:p w14:paraId="58EE972E" w14:textId="77777777" w:rsidR="003E00FF" w:rsidRPr="006C6520" w:rsidRDefault="003E00FF" w:rsidP="00BD7366">
            <w:pPr>
              <w:pStyle w:val="ListParagraph"/>
              <w:numPr>
                <w:ilvl w:val="0"/>
                <w:numId w:val="29"/>
              </w:numPr>
            </w:pPr>
            <w:r>
              <w:t xml:space="preserve"> Search Function</w:t>
            </w:r>
          </w:p>
        </w:tc>
      </w:tr>
    </w:tbl>
    <w:p w14:paraId="01854592" w14:textId="77777777" w:rsidR="003E00FF" w:rsidRDefault="003E00FF" w:rsidP="003E00FF">
      <w:pPr>
        <w:pStyle w:val="NoSpacing"/>
      </w:pPr>
    </w:p>
    <w:p w14:paraId="70CAA79C" w14:textId="77777777" w:rsidR="003E00FF" w:rsidRDefault="003E00FF" w:rsidP="003E00FF">
      <w:pPr>
        <w:pStyle w:val="Title"/>
        <w:rPr>
          <w:b/>
          <w:bCs/>
        </w:rPr>
      </w:pPr>
    </w:p>
    <w:p w14:paraId="298D0702" w14:textId="77777777" w:rsidR="003E00FF" w:rsidRDefault="003E00FF" w:rsidP="003E00FF"/>
    <w:p w14:paraId="225295FE" w14:textId="77777777" w:rsidR="003E00FF" w:rsidRPr="00774DD1" w:rsidRDefault="003E00FF" w:rsidP="003E00FF"/>
    <w:p w14:paraId="555108F0" w14:textId="77777777" w:rsidR="003E00FF" w:rsidRPr="00CF01EF" w:rsidRDefault="003E00FF" w:rsidP="003E00FF">
      <w:pPr>
        <w:pStyle w:val="Title"/>
        <w:rPr>
          <w:b/>
          <w:bCs/>
        </w:rPr>
      </w:pPr>
      <w:r w:rsidRPr="006C6520">
        <w:rPr>
          <w:b/>
          <w:bCs/>
        </w:rPr>
        <w:t>Data Definition</w:t>
      </w:r>
    </w:p>
    <w:p w14:paraId="20D0CCF6" w14:textId="77777777" w:rsidR="003E00FF" w:rsidRDefault="003E00FF" w:rsidP="003E00FF">
      <w:pPr>
        <w:pStyle w:val="NoSpacing"/>
      </w:pPr>
      <w:r w:rsidRPr="00FF0A5F">
        <w:rPr>
          <w:b/>
          <w:bCs/>
        </w:rPr>
        <w:t xml:space="preserve">PHP </w:t>
      </w:r>
      <w:r>
        <w:t xml:space="preserve">– Hypertext Preprocessor, Web scripting language (going to be mainly used in this project for databasing our information.) PHP will construct the connection to the database and be one of the main pillars of our forum. Allowing End-users to input forum data or login data into our </w:t>
      </w:r>
      <w:r>
        <w:lastRenderedPageBreak/>
        <w:t>database without direct use of the database. PHP can also relay information to create our forum website.</w:t>
      </w:r>
    </w:p>
    <w:p w14:paraId="0553B0D1" w14:textId="77777777" w:rsidR="003E00FF" w:rsidRDefault="003E00FF" w:rsidP="003E00FF">
      <w:pPr>
        <w:pStyle w:val="NoSpacing"/>
      </w:pPr>
      <w:r w:rsidRPr="00FF0A5F">
        <w:rPr>
          <w:b/>
          <w:bCs/>
        </w:rPr>
        <w:t xml:space="preserve">SQL </w:t>
      </w:r>
      <w:r>
        <w:rPr>
          <w:b/>
          <w:bCs/>
        </w:rPr>
        <w:t>Server</w:t>
      </w:r>
      <w:r>
        <w:t xml:space="preserve"> – Structured Query Language Server, going to be where our data is held and easily accessed by database managers. Allows easy changes to information/entities using SQL. This is where our information on emails, usernames, passwords, forums, topics, etc. is held. The PHP can parse through this information and allow our End-users to do a multitude of tasks.</w:t>
      </w:r>
    </w:p>
    <w:p w14:paraId="76B30549" w14:textId="77777777" w:rsidR="003E00FF" w:rsidRDefault="003E00FF" w:rsidP="003E00FF">
      <w:pPr>
        <w:pStyle w:val="NoSpacing"/>
      </w:pPr>
      <w:r w:rsidRPr="00FF0A5F">
        <w:rPr>
          <w:b/>
          <w:bCs/>
        </w:rPr>
        <w:t>End-user</w:t>
      </w:r>
      <w:r>
        <w:t xml:space="preserve"> – Main consumer; Anyone that uses our product. Primarily for the website we are creating, these are people who want to hear other opinions and respond with their own. Creating a community of End-users would be our goal.</w:t>
      </w:r>
    </w:p>
    <w:p w14:paraId="4CDEA6AC" w14:textId="77777777" w:rsidR="003E00FF" w:rsidRPr="008A1A69" w:rsidRDefault="003E00FF" w:rsidP="003E00FF">
      <w:pPr>
        <w:pStyle w:val="NoSpacing"/>
      </w:pPr>
      <w:r w:rsidRPr="00ED6CCE">
        <w:rPr>
          <w:b/>
          <w:bCs/>
        </w:rPr>
        <w:t>IP</w:t>
      </w:r>
      <w:r>
        <w:rPr>
          <w:b/>
          <w:bCs/>
        </w:rPr>
        <w:t xml:space="preserve"> – </w:t>
      </w:r>
      <w:r>
        <w:t xml:space="preserve">Internet Protocol, usually given an address which is mainly used for communication, can be used to identify a specific network. IP will mostly be used for administrative means, handling either </w:t>
      </w:r>
      <w:proofErr w:type="spellStart"/>
      <w:r>
        <w:t>IPbans</w:t>
      </w:r>
      <w:proofErr w:type="spellEnd"/>
      <w:r>
        <w:t xml:space="preserve"> or used for a specific search for a user with multiple accounts.</w:t>
      </w:r>
    </w:p>
    <w:p w14:paraId="14ACF6B8" w14:textId="77777777" w:rsidR="003E00FF" w:rsidRDefault="003E00FF" w:rsidP="003E00FF">
      <w:pPr>
        <w:pStyle w:val="NoSpacing"/>
      </w:pPr>
      <w:r w:rsidRPr="008A1A69">
        <w:rPr>
          <w:b/>
          <w:bCs/>
        </w:rPr>
        <w:t>Data</w:t>
      </w:r>
      <w:r>
        <w:rPr>
          <w:b/>
          <w:bCs/>
        </w:rPr>
        <w:t>base</w:t>
      </w:r>
      <w:r w:rsidRPr="008A1A69">
        <w:rPr>
          <w:b/>
          <w:bCs/>
        </w:rPr>
        <w:t xml:space="preserve"> Tables</w:t>
      </w:r>
      <w:r>
        <w:t xml:space="preserve"> – A table with a set of data elements/values that are related. (For example: Posts in our database are separated by vertical columns that keep information such as </w:t>
      </w:r>
      <w:proofErr w:type="spellStart"/>
      <w:r>
        <w:t>poster_id</w:t>
      </w:r>
      <w:proofErr w:type="spellEnd"/>
      <w:r>
        <w:t xml:space="preserve"> and </w:t>
      </w:r>
      <w:proofErr w:type="spellStart"/>
      <w:r>
        <w:t>post_text</w:t>
      </w:r>
      <w:proofErr w:type="spellEnd"/>
      <w:r>
        <w:t xml:space="preserve">. These can hold either integers or strings, </w:t>
      </w:r>
      <w:proofErr w:type="spellStart"/>
      <w:r>
        <w:t>post_text</w:t>
      </w:r>
      <w:proofErr w:type="spellEnd"/>
      <w:r>
        <w:t xml:space="preserve"> can hold a text value which can either be held as text or hold a formatted embedded video. (425x344))</w:t>
      </w:r>
    </w:p>
    <w:p w14:paraId="4A81A957" w14:textId="71BE6F85" w:rsidR="003E00FF" w:rsidRDefault="00C86F4A" w:rsidP="003E00FF">
      <w:pPr>
        <w:pStyle w:val="NoSpacing"/>
      </w:pPr>
      <w:r>
        <w:rPr>
          <w:b/>
          <w:bCs/>
        </w:rPr>
        <w:t xml:space="preserve">Admin - </w:t>
      </w:r>
      <w:r w:rsidRPr="00C86F4A">
        <w:t>Short</w:t>
      </w:r>
      <w:r>
        <w:t xml:space="preserve"> for administrator, mainly used in this document to define a person who monitors/organizes/manages the forum pages. Has the ability to ban a user/</w:t>
      </w:r>
      <w:proofErr w:type="spellStart"/>
      <w:r>
        <w:t>banip</w:t>
      </w:r>
      <w:proofErr w:type="spellEnd"/>
      <w:r>
        <w:t xml:space="preserve"> a user, create new forums, delete replies/initial posts.</w:t>
      </w:r>
    </w:p>
    <w:p w14:paraId="31C923A0" w14:textId="0E9406D0" w:rsidR="00C86F4A" w:rsidRPr="00C86F4A" w:rsidRDefault="00C86F4A" w:rsidP="003E00FF">
      <w:pPr>
        <w:pStyle w:val="NoSpacing"/>
      </w:pPr>
      <w:r>
        <w:rPr>
          <w:b/>
          <w:bCs/>
        </w:rPr>
        <w:t xml:space="preserve">CSS – </w:t>
      </w:r>
      <w:r>
        <w:t>(Cascading style sheet) This is used to create a layout for websites, to define certain constraints of the look (e.g. colors, font, and a lot of effects that affect the website)</w:t>
      </w:r>
    </w:p>
    <w:p w14:paraId="11521BD4" w14:textId="16025E1F" w:rsidR="0082622D" w:rsidRDefault="0082622D" w:rsidP="003E00FF">
      <w:pPr>
        <w:pStyle w:val="NoSpacing"/>
      </w:pPr>
    </w:p>
    <w:p w14:paraId="1B8AD1EF" w14:textId="77777777" w:rsidR="003E00FF" w:rsidRDefault="003E00FF" w:rsidP="003E00FF">
      <w:pPr>
        <w:pStyle w:val="NoSpacing"/>
      </w:pPr>
    </w:p>
    <w:p w14:paraId="37A47ECA" w14:textId="77777777" w:rsidR="003E00FF" w:rsidRDefault="003E00FF" w:rsidP="003E00FF">
      <w:pPr>
        <w:pStyle w:val="Title"/>
        <w:rPr>
          <w:b/>
          <w:bCs/>
        </w:rPr>
      </w:pPr>
      <w:r w:rsidRPr="006C6520">
        <w:rPr>
          <w:b/>
          <w:bCs/>
        </w:rPr>
        <w:lastRenderedPageBreak/>
        <w:t>Overview</w:t>
      </w:r>
    </w:p>
    <w:p w14:paraId="3CA0D15E" w14:textId="77777777" w:rsidR="003E00FF" w:rsidRPr="006C6520" w:rsidRDefault="003E00FF" w:rsidP="003E00FF">
      <w:r>
        <w:t>This website is mainly going to be used for a streamlined approach of reading reviews. Giving the end-users quick availability to the specific review they want to read about, either by users of the website or critics from the website, also allowing them to reply to reviews to show a differing opinion or agreeing with the initial review.</w:t>
      </w:r>
    </w:p>
    <w:p w14:paraId="008CCFA8" w14:textId="77777777" w:rsidR="003E00FF" w:rsidRDefault="003E00FF" w:rsidP="003E00FF">
      <w:pPr>
        <w:pStyle w:val="NoSpacing"/>
        <w:numPr>
          <w:ilvl w:val="0"/>
          <w:numId w:val="29"/>
        </w:numPr>
      </w:pPr>
      <w:r>
        <w:t xml:space="preserve">Imagine the user going out to the movie theaters to watch a movie that was inspired by a book and he has read reviews of the movie being not great. He needs a quick source on whether the movie would be worth watching over the book. He then goes to </w:t>
      </w:r>
      <w:proofErr w:type="spellStart"/>
      <w:r>
        <w:t>CritiqueCafé</w:t>
      </w:r>
      <w:proofErr w:type="spellEnd"/>
      <w:r>
        <w:t xml:space="preserve"> and either goes through the subjects or searches for the specific movie threads. He then reads the movie is nowhere near as good as the book, he then has the ability to (on the same website) go to the book section and search for the book for reviews and whether or not to buy it later to read, rather than watching the movie. Saved time on searching for other websites for book reviews and not wasting money on the movie.</w:t>
      </w:r>
    </w:p>
    <w:p w14:paraId="3506FE9A" w14:textId="77777777" w:rsidR="003E00FF" w:rsidRDefault="003E00FF" w:rsidP="003E00FF">
      <w:pPr>
        <w:pStyle w:val="Title"/>
        <w:jc w:val="left"/>
        <w:rPr>
          <w:b/>
          <w:bCs/>
        </w:rPr>
      </w:pPr>
    </w:p>
    <w:p w14:paraId="686237FB" w14:textId="77777777" w:rsidR="003E00FF" w:rsidRDefault="003E00FF" w:rsidP="003E00FF">
      <w:pPr>
        <w:pStyle w:val="Title"/>
        <w:rPr>
          <w:b/>
          <w:bCs/>
        </w:rPr>
      </w:pPr>
      <w:r>
        <w:rPr>
          <w:b/>
          <w:bCs/>
        </w:rPr>
        <w:t>List of high-level functional requirements</w:t>
      </w:r>
    </w:p>
    <w:p w14:paraId="1B0A7BF4" w14:textId="77777777" w:rsidR="003E00FF" w:rsidRDefault="003E00FF" w:rsidP="003E00FF">
      <w:pPr>
        <w:pStyle w:val="ListParagraph"/>
        <w:numPr>
          <w:ilvl w:val="0"/>
          <w:numId w:val="23"/>
        </w:numPr>
      </w:pPr>
      <w:r>
        <w:t xml:space="preserve">  Ability to Login/User access (1 – must have)</w:t>
      </w:r>
    </w:p>
    <w:p w14:paraId="7C4200AD" w14:textId="77777777" w:rsidR="003E00FF" w:rsidRDefault="003E00FF" w:rsidP="003E00FF">
      <w:pPr>
        <w:pStyle w:val="ListParagraph"/>
        <w:numPr>
          <w:ilvl w:val="1"/>
          <w:numId w:val="23"/>
        </w:numPr>
      </w:pPr>
      <w:r>
        <w:t>Saving the user information through a PHP file to an SQL server for quick access to their account. Allows them to be recognized by other posters/commenters.</w:t>
      </w:r>
    </w:p>
    <w:p w14:paraId="0B20E02A" w14:textId="77777777" w:rsidR="003E00FF" w:rsidRDefault="003E00FF" w:rsidP="003E00FF">
      <w:pPr>
        <w:pStyle w:val="ListParagraph"/>
        <w:numPr>
          <w:ilvl w:val="1"/>
          <w:numId w:val="23"/>
        </w:numPr>
      </w:pPr>
      <w:r>
        <w:t>Don’t need to immediately have an account to post a reply, allows the user to post Anonymously with a guest name.</w:t>
      </w:r>
    </w:p>
    <w:p w14:paraId="074473B8" w14:textId="77777777" w:rsidR="003E00FF" w:rsidRDefault="003E00FF" w:rsidP="003E00FF">
      <w:pPr>
        <w:pStyle w:val="ListParagraph"/>
        <w:numPr>
          <w:ilvl w:val="1"/>
          <w:numId w:val="23"/>
        </w:numPr>
      </w:pPr>
      <w:r>
        <w:t>Moderator capabilities, allowing bans and deletion of posts not following guidelines.</w:t>
      </w:r>
    </w:p>
    <w:p w14:paraId="6817FFC1" w14:textId="77777777" w:rsidR="003E00FF" w:rsidRDefault="003E00FF" w:rsidP="003E00FF">
      <w:pPr>
        <w:pStyle w:val="ListParagraph"/>
        <w:numPr>
          <w:ilvl w:val="0"/>
          <w:numId w:val="23"/>
        </w:numPr>
      </w:pPr>
      <w:r>
        <w:lastRenderedPageBreak/>
        <w:t xml:space="preserve"> Database Functionality for forums posts (initial posts and replies) (1 – must have)</w:t>
      </w:r>
    </w:p>
    <w:p w14:paraId="7BBB8BDE" w14:textId="77777777" w:rsidR="003E00FF" w:rsidRDefault="003E00FF" w:rsidP="003E00FF">
      <w:pPr>
        <w:pStyle w:val="ListParagraph"/>
        <w:numPr>
          <w:ilvl w:val="1"/>
          <w:numId w:val="23"/>
        </w:numPr>
      </w:pPr>
      <w:r>
        <w:t>Initial posts should be available to access by Database managers which can choose to accept or delete the post. End-user will also be able to delete post that they posted.</w:t>
      </w:r>
    </w:p>
    <w:p w14:paraId="64F1AE0B" w14:textId="77777777" w:rsidR="003E00FF" w:rsidRDefault="003E00FF" w:rsidP="003E00FF">
      <w:pPr>
        <w:pStyle w:val="ListParagraph"/>
        <w:numPr>
          <w:ilvl w:val="1"/>
          <w:numId w:val="23"/>
        </w:numPr>
      </w:pPr>
      <w:r>
        <w:t>Ability to post images/videos to accompany replies/initial posts.</w:t>
      </w:r>
    </w:p>
    <w:p w14:paraId="26AED981" w14:textId="77777777" w:rsidR="003E00FF" w:rsidRDefault="003E00FF" w:rsidP="003E00FF">
      <w:pPr>
        <w:pStyle w:val="ListParagraph"/>
        <w:numPr>
          <w:ilvl w:val="0"/>
          <w:numId w:val="23"/>
        </w:numPr>
      </w:pPr>
      <w:r>
        <w:t xml:space="preserve"> Search Capabilities (2 – desired)</w:t>
      </w:r>
    </w:p>
    <w:p w14:paraId="1CDAE6DB" w14:textId="77777777" w:rsidR="003E00FF" w:rsidRDefault="003E00FF" w:rsidP="003E00FF">
      <w:pPr>
        <w:pStyle w:val="ListParagraph"/>
        <w:numPr>
          <w:ilvl w:val="1"/>
          <w:numId w:val="23"/>
        </w:numPr>
      </w:pPr>
      <w:r>
        <w:t>Quick search through subject, should search through all subjects; Allows end-user to save time by finding his/her item immediately.</w:t>
      </w:r>
    </w:p>
    <w:p w14:paraId="14D733DB" w14:textId="77777777" w:rsidR="003E00FF" w:rsidRDefault="003E00FF" w:rsidP="003E00FF">
      <w:pPr>
        <w:pStyle w:val="ListParagraph"/>
        <w:numPr>
          <w:ilvl w:val="1"/>
          <w:numId w:val="23"/>
        </w:numPr>
      </w:pPr>
      <w:r>
        <w:t>Able to set boundaries for search, such as using date created or searching by username.</w:t>
      </w:r>
    </w:p>
    <w:p w14:paraId="1EED194D" w14:textId="77777777" w:rsidR="003E00FF" w:rsidRDefault="003E00FF" w:rsidP="003E00FF">
      <w:pPr>
        <w:ind w:firstLine="0"/>
      </w:pPr>
    </w:p>
    <w:p w14:paraId="08F0500E" w14:textId="77777777" w:rsidR="003E00FF" w:rsidRDefault="003E00FF" w:rsidP="003E00FF">
      <w:pPr>
        <w:ind w:firstLine="0"/>
      </w:pPr>
    </w:p>
    <w:p w14:paraId="063BDB97" w14:textId="77777777" w:rsidR="003E00FF" w:rsidRDefault="003E00FF" w:rsidP="003E00FF">
      <w:pPr>
        <w:pStyle w:val="Title"/>
        <w:rPr>
          <w:b/>
          <w:bCs/>
        </w:rPr>
      </w:pPr>
      <w:r>
        <w:rPr>
          <w:b/>
          <w:bCs/>
        </w:rPr>
        <w:t>List of non-functional requirements</w:t>
      </w:r>
    </w:p>
    <w:p w14:paraId="4163F3AA" w14:textId="77777777" w:rsidR="003E00FF" w:rsidRDefault="003E00FF" w:rsidP="003E00FF">
      <w:pPr>
        <w:pStyle w:val="ListParagraph"/>
        <w:numPr>
          <w:ilvl w:val="0"/>
          <w:numId w:val="25"/>
        </w:numPr>
      </w:pPr>
      <w:r>
        <w:t xml:space="preserve"> Available at all times of the day</w:t>
      </w:r>
    </w:p>
    <w:p w14:paraId="3287A95C" w14:textId="77777777" w:rsidR="003E00FF" w:rsidRDefault="003E00FF" w:rsidP="003E00FF">
      <w:pPr>
        <w:pStyle w:val="ListParagraph"/>
        <w:numPr>
          <w:ilvl w:val="1"/>
          <w:numId w:val="25"/>
        </w:numPr>
      </w:pPr>
      <w:r>
        <w:t>Downtime should be very minimal; website should be active for the whole day unless server is shut down for an unknown reason.</w:t>
      </w:r>
    </w:p>
    <w:p w14:paraId="1978F7C8" w14:textId="77777777" w:rsidR="003E00FF" w:rsidRDefault="003E00FF" w:rsidP="003E00FF">
      <w:pPr>
        <w:pStyle w:val="ListParagraph"/>
        <w:numPr>
          <w:ilvl w:val="0"/>
          <w:numId w:val="25"/>
        </w:numPr>
      </w:pPr>
      <w:r>
        <w:t xml:space="preserve"> Ease of us</w:t>
      </w:r>
    </w:p>
    <w:p w14:paraId="50C66076" w14:textId="77777777" w:rsidR="003E00FF" w:rsidRDefault="003E00FF" w:rsidP="003E00FF">
      <w:pPr>
        <w:pStyle w:val="ListParagraph"/>
        <w:numPr>
          <w:ilvl w:val="1"/>
          <w:numId w:val="25"/>
        </w:numPr>
      </w:pPr>
      <w:r>
        <w:t>Quick access to all subjects given to the end-user; Easy and accessible for any skill level.</w:t>
      </w:r>
    </w:p>
    <w:p w14:paraId="656F8088" w14:textId="77777777" w:rsidR="003E00FF" w:rsidRDefault="003E00FF" w:rsidP="003E00FF">
      <w:pPr>
        <w:pStyle w:val="ListParagraph"/>
        <w:numPr>
          <w:ilvl w:val="0"/>
          <w:numId w:val="25"/>
        </w:numPr>
      </w:pPr>
      <w:r>
        <w:t xml:space="preserve"> Search should be immediate, as well as comments/replies</w:t>
      </w:r>
    </w:p>
    <w:p w14:paraId="01A2D04E" w14:textId="77777777" w:rsidR="003E00FF" w:rsidRDefault="003E00FF" w:rsidP="003E00FF">
      <w:pPr>
        <w:pStyle w:val="ListParagraph"/>
        <w:numPr>
          <w:ilvl w:val="1"/>
          <w:numId w:val="25"/>
        </w:numPr>
      </w:pPr>
      <w:r>
        <w:t>Comments and replies should not take over a few seconds to process, no delay to posting an initial comment or replying to a comment.</w:t>
      </w:r>
    </w:p>
    <w:p w14:paraId="5E1DED37" w14:textId="77777777" w:rsidR="003E00FF" w:rsidRPr="00AF5877" w:rsidRDefault="003E00FF" w:rsidP="003E00FF">
      <w:pPr>
        <w:pStyle w:val="ListParagraph"/>
        <w:ind w:left="2160" w:firstLine="0"/>
      </w:pPr>
    </w:p>
    <w:p w14:paraId="3D224F9E" w14:textId="77777777" w:rsidR="003E00FF" w:rsidRDefault="003E00FF" w:rsidP="003E00FF">
      <w:pPr>
        <w:pStyle w:val="Title"/>
        <w:rPr>
          <w:b/>
          <w:bCs/>
        </w:rPr>
      </w:pPr>
      <w:r>
        <w:rPr>
          <w:b/>
          <w:bCs/>
        </w:rPr>
        <w:lastRenderedPageBreak/>
        <w:t xml:space="preserve">                  High-level system architecture</w:t>
      </w:r>
    </w:p>
    <w:p w14:paraId="68553045" w14:textId="77777777" w:rsidR="003E00FF" w:rsidRPr="000D287E" w:rsidRDefault="003E00FF" w:rsidP="003E00FF">
      <w:pPr>
        <w:rPr>
          <w:u w:val="single"/>
        </w:rPr>
      </w:pPr>
      <w:r>
        <w:t xml:space="preserve">            </w:t>
      </w:r>
      <w:r w:rsidRPr="000D287E">
        <w:rPr>
          <w:u w:val="single"/>
        </w:rPr>
        <w:t>Languages</w:t>
      </w:r>
    </w:p>
    <w:p w14:paraId="2729B909" w14:textId="77777777" w:rsidR="003E00FF" w:rsidRDefault="003E00FF" w:rsidP="003E00FF">
      <w:pPr>
        <w:pStyle w:val="ListParagraph"/>
        <w:numPr>
          <w:ilvl w:val="0"/>
          <w:numId w:val="28"/>
        </w:numPr>
      </w:pPr>
      <w:r>
        <w:t>CSS</w:t>
      </w:r>
    </w:p>
    <w:p w14:paraId="06AC4C50" w14:textId="77777777" w:rsidR="003E00FF" w:rsidRDefault="003E00FF" w:rsidP="003E00FF">
      <w:pPr>
        <w:pStyle w:val="ListParagraph"/>
        <w:numPr>
          <w:ilvl w:val="0"/>
          <w:numId w:val="28"/>
        </w:numPr>
      </w:pPr>
      <w:r>
        <w:t>HTML</w:t>
      </w:r>
    </w:p>
    <w:p w14:paraId="1AF85BD4" w14:textId="77777777" w:rsidR="003E00FF" w:rsidRDefault="003E00FF" w:rsidP="003E00FF">
      <w:pPr>
        <w:pStyle w:val="ListParagraph"/>
        <w:numPr>
          <w:ilvl w:val="0"/>
          <w:numId w:val="28"/>
        </w:numPr>
      </w:pPr>
      <w:r>
        <w:t>PHP</w:t>
      </w:r>
    </w:p>
    <w:p w14:paraId="44E7816C" w14:textId="77777777" w:rsidR="003E00FF" w:rsidRPr="000D287E" w:rsidRDefault="003E00FF" w:rsidP="003E00FF">
      <w:pPr>
        <w:pStyle w:val="ListParagraph"/>
        <w:ind w:left="1440" w:firstLine="0"/>
        <w:rPr>
          <w:u w:val="single"/>
        </w:rPr>
      </w:pPr>
      <w:r w:rsidRPr="000D287E">
        <w:rPr>
          <w:u w:val="single"/>
        </w:rPr>
        <w:t>Supported Browsers</w:t>
      </w:r>
    </w:p>
    <w:p w14:paraId="005CE8ED" w14:textId="77777777" w:rsidR="003E00FF" w:rsidRDefault="003E00FF" w:rsidP="003E00FF">
      <w:pPr>
        <w:pStyle w:val="ListParagraph"/>
        <w:numPr>
          <w:ilvl w:val="0"/>
          <w:numId w:val="28"/>
        </w:numPr>
      </w:pPr>
      <w:r>
        <w:t>Google Chrome</w:t>
      </w:r>
    </w:p>
    <w:p w14:paraId="076073AA" w14:textId="77777777" w:rsidR="003E00FF" w:rsidRDefault="003E00FF" w:rsidP="003E00FF">
      <w:pPr>
        <w:pStyle w:val="ListParagraph"/>
        <w:numPr>
          <w:ilvl w:val="0"/>
          <w:numId w:val="28"/>
        </w:numPr>
      </w:pPr>
      <w:r>
        <w:t>Mozilla Firefox</w:t>
      </w:r>
    </w:p>
    <w:p w14:paraId="1A41F0A4" w14:textId="77777777" w:rsidR="003E00FF" w:rsidRDefault="003E00FF" w:rsidP="003E00FF">
      <w:pPr>
        <w:pStyle w:val="ListParagraph"/>
        <w:numPr>
          <w:ilvl w:val="0"/>
          <w:numId w:val="28"/>
        </w:numPr>
      </w:pPr>
      <w:r>
        <w:t>Opera Browser</w:t>
      </w:r>
    </w:p>
    <w:p w14:paraId="6EB9880D" w14:textId="77777777" w:rsidR="003E00FF" w:rsidRPr="000D287E" w:rsidRDefault="003E00FF" w:rsidP="003E00FF">
      <w:pPr>
        <w:pStyle w:val="ListParagraph"/>
        <w:ind w:left="1440" w:firstLine="0"/>
        <w:rPr>
          <w:u w:val="single"/>
        </w:rPr>
      </w:pPr>
      <w:r w:rsidRPr="000D287E">
        <w:rPr>
          <w:u w:val="single"/>
        </w:rPr>
        <w:t>Framework</w:t>
      </w:r>
    </w:p>
    <w:p w14:paraId="5EA54C6D" w14:textId="77777777" w:rsidR="003E00FF" w:rsidRDefault="003E00FF" w:rsidP="003E00FF">
      <w:pPr>
        <w:pStyle w:val="ListParagraph"/>
        <w:numPr>
          <w:ilvl w:val="0"/>
          <w:numId w:val="28"/>
        </w:numPr>
      </w:pPr>
      <w:r>
        <w:t>Scrum</w:t>
      </w:r>
    </w:p>
    <w:p w14:paraId="0671D0D6" w14:textId="77777777" w:rsidR="003E00FF" w:rsidRDefault="003E00FF" w:rsidP="003E00FF">
      <w:pPr>
        <w:ind w:firstLine="0"/>
        <w:rPr>
          <w:b/>
          <w:bCs/>
        </w:rPr>
      </w:pPr>
    </w:p>
    <w:p w14:paraId="5765500C" w14:textId="77777777" w:rsidR="003E00FF" w:rsidRPr="00236113" w:rsidRDefault="003E00FF" w:rsidP="003E00FF">
      <w:pPr>
        <w:jc w:val="center"/>
        <w:rPr>
          <w:b/>
          <w:bCs/>
        </w:rPr>
      </w:pPr>
      <w:r w:rsidRPr="00236113">
        <w:rPr>
          <w:b/>
          <w:bCs/>
        </w:rPr>
        <w:t>Database organization</w:t>
      </w:r>
    </w:p>
    <w:p w14:paraId="64BCBFF0" w14:textId="77777777" w:rsidR="003E00FF" w:rsidRDefault="003E00FF" w:rsidP="003E00FF">
      <w:r>
        <w:t>DB Tables:</w:t>
      </w:r>
    </w:p>
    <w:p w14:paraId="381C4363" w14:textId="77777777" w:rsidR="003E00FF" w:rsidRDefault="003E00FF" w:rsidP="003E00FF">
      <w:pPr>
        <w:pStyle w:val="ListParagraph"/>
        <w:numPr>
          <w:ilvl w:val="0"/>
          <w:numId w:val="28"/>
        </w:numPr>
      </w:pPr>
      <w:r>
        <w:t>banned</w:t>
      </w:r>
    </w:p>
    <w:p w14:paraId="2F5207B4" w14:textId="77777777" w:rsidR="003E00FF" w:rsidRDefault="003E00FF" w:rsidP="003E00FF">
      <w:pPr>
        <w:pStyle w:val="ListParagraph"/>
        <w:numPr>
          <w:ilvl w:val="1"/>
          <w:numId w:val="28"/>
        </w:numPr>
      </w:pPr>
      <w:r>
        <w:t>ID</w:t>
      </w:r>
    </w:p>
    <w:p w14:paraId="78FE5CF4" w14:textId="77777777" w:rsidR="003E00FF" w:rsidRDefault="003E00FF" w:rsidP="003E00FF">
      <w:pPr>
        <w:pStyle w:val="ListParagraph"/>
        <w:numPr>
          <w:ilvl w:val="1"/>
          <w:numId w:val="28"/>
        </w:numPr>
      </w:pPr>
      <w:proofErr w:type="spellStart"/>
      <w:r>
        <w:t>Banip</w:t>
      </w:r>
      <w:proofErr w:type="spellEnd"/>
    </w:p>
    <w:p w14:paraId="5140F14E" w14:textId="77777777" w:rsidR="003E00FF" w:rsidRDefault="003E00FF" w:rsidP="003E00FF">
      <w:pPr>
        <w:pStyle w:val="ListParagraph"/>
        <w:numPr>
          <w:ilvl w:val="1"/>
          <w:numId w:val="28"/>
        </w:numPr>
      </w:pPr>
      <w:proofErr w:type="spellStart"/>
      <w:r>
        <w:t>Banreason</w:t>
      </w:r>
      <w:proofErr w:type="spellEnd"/>
    </w:p>
    <w:p w14:paraId="43761022" w14:textId="77777777" w:rsidR="003E00FF" w:rsidRDefault="003E00FF" w:rsidP="003E00FF">
      <w:pPr>
        <w:pStyle w:val="ListParagraph"/>
        <w:numPr>
          <w:ilvl w:val="0"/>
          <w:numId w:val="28"/>
        </w:numPr>
      </w:pPr>
      <w:r>
        <w:t>Forums</w:t>
      </w:r>
    </w:p>
    <w:p w14:paraId="2355B72E" w14:textId="77777777" w:rsidR="003E00FF" w:rsidRDefault="003E00FF" w:rsidP="003E00FF">
      <w:pPr>
        <w:pStyle w:val="ListParagraph"/>
        <w:numPr>
          <w:ilvl w:val="1"/>
          <w:numId w:val="28"/>
        </w:numPr>
      </w:pPr>
      <w:r>
        <w:t>Music</w:t>
      </w:r>
    </w:p>
    <w:p w14:paraId="2A61167C" w14:textId="77777777" w:rsidR="003E00FF" w:rsidRDefault="003E00FF" w:rsidP="003E00FF">
      <w:pPr>
        <w:pStyle w:val="ListParagraph"/>
        <w:numPr>
          <w:ilvl w:val="1"/>
          <w:numId w:val="28"/>
        </w:numPr>
      </w:pPr>
      <w:r>
        <w:t>Books</w:t>
      </w:r>
    </w:p>
    <w:p w14:paraId="69A8646B" w14:textId="77777777" w:rsidR="003E00FF" w:rsidRDefault="003E00FF" w:rsidP="003E00FF">
      <w:pPr>
        <w:pStyle w:val="ListParagraph"/>
        <w:numPr>
          <w:ilvl w:val="1"/>
          <w:numId w:val="28"/>
        </w:numPr>
      </w:pPr>
      <w:r>
        <w:t>Movies</w:t>
      </w:r>
    </w:p>
    <w:p w14:paraId="7C2140BF" w14:textId="77777777" w:rsidR="003E00FF" w:rsidRDefault="003E00FF" w:rsidP="003E00FF">
      <w:pPr>
        <w:pStyle w:val="ListParagraph"/>
        <w:numPr>
          <w:ilvl w:val="1"/>
          <w:numId w:val="28"/>
        </w:numPr>
      </w:pPr>
      <w:r>
        <w:t>Games</w:t>
      </w:r>
    </w:p>
    <w:p w14:paraId="22BDE476" w14:textId="77777777" w:rsidR="003E00FF" w:rsidRDefault="003E00FF" w:rsidP="003E00FF">
      <w:pPr>
        <w:pStyle w:val="ListParagraph"/>
        <w:numPr>
          <w:ilvl w:val="0"/>
          <w:numId w:val="28"/>
        </w:numPr>
      </w:pPr>
      <w:r>
        <w:lastRenderedPageBreak/>
        <w:t>Posts</w:t>
      </w:r>
    </w:p>
    <w:p w14:paraId="69F24D1E" w14:textId="77777777" w:rsidR="003E00FF" w:rsidRDefault="003E00FF" w:rsidP="003E00FF">
      <w:pPr>
        <w:pStyle w:val="ListParagraph"/>
        <w:numPr>
          <w:ilvl w:val="0"/>
          <w:numId w:val="28"/>
        </w:numPr>
      </w:pPr>
      <w:r>
        <w:t>Topics</w:t>
      </w:r>
    </w:p>
    <w:p w14:paraId="0F857854" w14:textId="77777777" w:rsidR="003E00FF" w:rsidRDefault="003E00FF" w:rsidP="003E00FF">
      <w:pPr>
        <w:pStyle w:val="ListParagraph"/>
        <w:numPr>
          <w:ilvl w:val="1"/>
          <w:numId w:val="28"/>
        </w:numPr>
      </w:pPr>
      <w:r>
        <w:t>Live on Ice</w:t>
      </w:r>
    </w:p>
    <w:p w14:paraId="0E65EEBC" w14:textId="77777777" w:rsidR="003E00FF" w:rsidRDefault="003E00FF" w:rsidP="003E00FF">
      <w:pPr>
        <w:pStyle w:val="ListParagraph"/>
        <w:numPr>
          <w:ilvl w:val="0"/>
          <w:numId w:val="28"/>
        </w:numPr>
      </w:pPr>
      <w:r>
        <w:t>Users</w:t>
      </w:r>
    </w:p>
    <w:p w14:paraId="778448F5" w14:textId="77777777" w:rsidR="003E00FF" w:rsidRDefault="003E00FF" w:rsidP="003E00FF">
      <w:pPr>
        <w:pStyle w:val="ListParagraph"/>
        <w:numPr>
          <w:ilvl w:val="1"/>
          <w:numId w:val="28"/>
        </w:numPr>
      </w:pPr>
      <w:r>
        <w:t>Manny</w:t>
      </w:r>
    </w:p>
    <w:p w14:paraId="28EFD4B8" w14:textId="77777777" w:rsidR="003E00FF" w:rsidRDefault="003E00FF" w:rsidP="003E00FF"/>
    <w:p w14:paraId="13C0581C" w14:textId="77777777" w:rsidR="003E00FF" w:rsidRDefault="003E00FF" w:rsidP="003E00FF">
      <w:r>
        <w:t>Media Storage:</w:t>
      </w:r>
    </w:p>
    <w:p w14:paraId="5500E5AA" w14:textId="77777777" w:rsidR="003E00FF" w:rsidRDefault="003E00FF" w:rsidP="003E00FF">
      <w:pPr>
        <w:pStyle w:val="ListParagraph"/>
        <w:numPr>
          <w:ilvl w:val="0"/>
          <w:numId w:val="30"/>
        </w:numPr>
      </w:pPr>
      <w:r>
        <w:t>Image links will be stored in the DB under posts (mainly storing the link to the image), same with any hyperlinks or videos. (Embedded)</w:t>
      </w:r>
    </w:p>
    <w:p w14:paraId="1E778D24" w14:textId="77777777" w:rsidR="003E00FF" w:rsidRDefault="003E00FF" w:rsidP="003E00FF">
      <w:pPr>
        <w:ind w:left="720" w:firstLine="0"/>
      </w:pPr>
    </w:p>
    <w:p w14:paraId="6B6E6482" w14:textId="77777777" w:rsidR="003E00FF" w:rsidRDefault="003E00FF" w:rsidP="003E00FF">
      <w:pPr>
        <w:ind w:left="720" w:firstLine="0"/>
      </w:pPr>
      <w:r>
        <w:t>Search architecture:</w:t>
      </w:r>
    </w:p>
    <w:p w14:paraId="0512C58B" w14:textId="77777777" w:rsidR="003E00FF" w:rsidRDefault="003E00FF" w:rsidP="003E00FF">
      <w:pPr>
        <w:pStyle w:val="ListParagraph"/>
        <w:numPr>
          <w:ilvl w:val="0"/>
          <w:numId w:val="30"/>
        </w:numPr>
      </w:pPr>
      <w:r>
        <w:t>Look for any characters that need to be cut</w:t>
      </w:r>
    </w:p>
    <w:p w14:paraId="3C3111C7" w14:textId="77777777" w:rsidR="003E00FF" w:rsidRDefault="003E00FF" w:rsidP="003E00FF">
      <w:pPr>
        <w:pStyle w:val="ListParagraph"/>
        <w:numPr>
          <w:ilvl w:val="0"/>
          <w:numId w:val="30"/>
        </w:numPr>
      </w:pPr>
      <w:r>
        <w:t xml:space="preserve">Setup search for each array, such as looking at </w:t>
      </w:r>
      <w:proofErr w:type="spellStart"/>
      <w:r>
        <w:t>posterName</w:t>
      </w:r>
      <w:proofErr w:type="spellEnd"/>
      <w:r>
        <w:t xml:space="preserve"> and then $_GET[‘</w:t>
      </w:r>
      <w:proofErr w:type="spellStart"/>
      <w:r>
        <w:t>posterName</w:t>
      </w:r>
      <w:proofErr w:type="spellEnd"/>
      <w:r>
        <w:t xml:space="preserve">’] (Can limit search with </w:t>
      </w:r>
      <w:proofErr w:type="spellStart"/>
      <w:r>
        <w:t>Topic_ids</w:t>
      </w:r>
      <w:proofErr w:type="spellEnd"/>
      <w:r>
        <w:t xml:space="preserve"> or dates (Listed in the PHP as where, </w:t>
      </w:r>
      <w:proofErr w:type="spellStart"/>
      <w:r>
        <w:t>searchtype</w:t>
      </w:r>
      <w:proofErr w:type="spellEnd"/>
      <w:r>
        <w:t>, forum, etc.))</w:t>
      </w:r>
    </w:p>
    <w:p w14:paraId="4183E68B" w14:textId="77777777" w:rsidR="003E00FF" w:rsidRDefault="003E00FF" w:rsidP="003E00FF">
      <w:pPr>
        <w:pStyle w:val="ListParagraph"/>
        <w:numPr>
          <w:ilvl w:val="0"/>
          <w:numId w:val="30"/>
        </w:numPr>
      </w:pPr>
      <w:r>
        <w:t>Make sure variables cannot be empty arrays</w:t>
      </w:r>
    </w:p>
    <w:p w14:paraId="7C3047DF" w14:textId="77777777" w:rsidR="003E00FF" w:rsidRDefault="003E00FF" w:rsidP="003E00FF">
      <w:pPr>
        <w:pStyle w:val="ListParagraph"/>
        <w:numPr>
          <w:ilvl w:val="0"/>
          <w:numId w:val="30"/>
        </w:numPr>
      </w:pPr>
      <w:r>
        <w:t>Output any relevant DB information pertaining to the search boundaries</w:t>
      </w:r>
    </w:p>
    <w:p w14:paraId="63422CFF" w14:textId="77777777" w:rsidR="003E00FF" w:rsidRDefault="003E00FF" w:rsidP="003E00FF"/>
    <w:p w14:paraId="7CC51D8E" w14:textId="77777777" w:rsidR="003E00FF" w:rsidRDefault="003E00FF" w:rsidP="003E00FF">
      <w:r>
        <w:t>APIs:</w:t>
      </w:r>
    </w:p>
    <w:p w14:paraId="310BD882" w14:textId="77777777" w:rsidR="003E00FF" w:rsidRDefault="003E00FF" w:rsidP="003E00FF">
      <w:pPr>
        <w:pStyle w:val="ListParagraph"/>
        <w:numPr>
          <w:ilvl w:val="0"/>
          <w:numId w:val="31"/>
        </w:numPr>
      </w:pPr>
      <w:r>
        <w:t>Applying any playable video APIs, allowing content to be hyperlinked into a forum and be playable. (Most likely a YouTube API)</w:t>
      </w:r>
    </w:p>
    <w:p w14:paraId="2E7DB9E3" w14:textId="77777777" w:rsidR="003E00FF" w:rsidRDefault="003E00FF" w:rsidP="003E00FF"/>
    <w:p w14:paraId="2850F7F5" w14:textId="77777777" w:rsidR="003E00FF" w:rsidRDefault="003E00FF" w:rsidP="003E00FF"/>
    <w:p w14:paraId="45453836" w14:textId="77777777" w:rsidR="003E00FF" w:rsidRDefault="003E00FF" w:rsidP="003E00FF">
      <w:r>
        <w:lastRenderedPageBreak/>
        <w:t>Non-trivial algorithms:</w:t>
      </w:r>
    </w:p>
    <w:p w14:paraId="0B8A5107" w14:textId="77777777" w:rsidR="003E00FF" w:rsidRDefault="003E00FF" w:rsidP="003E00FF">
      <w:pPr>
        <w:pStyle w:val="ListParagraph"/>
        <w:numPr>
          <w:ilvl w:val="0"/>
          <w:numId w:val="31"/>
        </w:numPr>
      </w:pPr>
      <w:r>
        <w:t xml:space="preserve">Admin Capabilities: Setting up an admin login .html page that can only be logged into with data kept within a .php file. Example of deleting a forum, search by </w:t>
      </w:r>
      <w:proofErr w:type="spellStart"/>
      <w:r>
        <w:t>forum_id</w:t>
      </w:r>
      <w:proofErr w:type="spellEnd"/>
      <w:r>
        <w:t xml:space="preserve"> and using a function </w:t>
      </w:r>
      <w:proofErr w:type="spellStart"/>
      <w:r>
        <w:t>db_delete</w:t>
      </w:r>
      <w:proofErr w:type="spellEnd"/>
      <w:r>
        <w:t xml:space="preserve">() to delete the accompanying forum from the database (works the same for deleting other database data such as using </w:t>
      </w:r>
      <w:proofErr w:type="spellStart"/>
      <w:r>
        <w:t>user_id</w:t>
      </w:r>
      <w:proofErr w:type="spellEnd"/>
      <w:r>
        <w:t xml:space="preserve">). Using other .php files that contain functions such as </w:t>
      </w:r>
      <w:proofErr w:type="spellStart"/>
      <w:r>
        <w:t>banip</w:t>
      </w:r>
      <w:proofErr w:type="spellEnd"/>
      <w:r>
        <w:t xml:space="preserve"> which saves the IP of the banned user to the database, so they can have no access to the website.</w:t>
      </w:r>
    </w:p>
    <w:p w14:paraId="5453321D" w14:textId="77777777" w:rsidR="003E00FF" w:rsidRPr="00FB2B9B" w:rsidRDefault="003E00FF" w:rsidP="003E00FF">
      <w:pPr>
        <w:pStyle w:val="ListParagraph"/>
        <w:ind w:left="1440" w:firstLine="0"/>
      </w:pPr>
    </w:p>
    <w:p w14:paraId="16B661B2" w14:textId="77777777" w:rsidR="003E00FF" w:rsidRDefault="003E00FF" w:rsidP="003E00FF">
      <w:pPr>
        <w:jc w:val="center"/>
        <w:rPr>
          <w:b/>
          <w:bCs/>
        </w:rPr>
      </w:pPr>
      <w:r w:rsidRPr="00236113">
        <w:rPr>
          <w:b/>
          <w:bCs/>
        </w:rPr>
        <w:t>High-Level UML diagrams</w:t>
      </w:r>
    </w:p>
    <w:p w14:paraId="6DCEB75D" w14:textId="77777777" w:rsidR="003E00FF" w:rsidRDefault="003E00FF" w:rsidP="003E00FF">
      <w:pPr>
        <w:jc w:val="center"/>
        <w:rPr>
          <w:b/>
          <w:bCs/>
        </w:rPr>
      </w:pPr>
      <w:r>
        <w:rPr>
          <w:b/>
          <w:bCs/>
          <w:noProof/>
        </w:rPr>
        <w:drawing>
          <wp:inline distT="0" distB="0" distL="0" distR="0" wp14:anchorId="136F5DE7" wp14:editId="327219CC">
            <wp:extent cx="5762625" cy="447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4476750"/>
                    </a:xfrm>
                    <a:prstGeom prst="rect">
                      <a:avLst/>
                    </a:prstGeom>
                    <a:noFill/>
                    <a:ln>
                      <a:noFill/>
                    </a:ln>
                  </pic:spPr>
                </pic:pic>
              </a:graphicData>
            </a:graphic>
          </wp:inline>
        </w:drawing>
      </w:r>
    </w:p>
    <w:p w14:paraId="2E5D527D" w14:textId="77777777" w:rsidR="003E00FF" w:rsidRPr="00236113" w:rsidRDefault="003E00FF" w:rsidP="003E00FF">
      <w:pPr>
        <w:jc w:val="center"/>
        <w:rPr>
          <w:b/>
          <w:bCs/>
        </w:rPr>
      </w:pPr>
      <w:r>
        <w:rPr>
          <w:b/>
          <w:bCs/>
          <w:noProof/>
        </w:rPr>
        <w:lastRenderedPageBreak/>
        <w:drawing>
          <wp:inline distT="0" distB="0" distL="0" distR="0" wp14:anchorId="5E546765" wp14:editId="670F880C">
            <wp:extent cx="5943600" cy="3028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4D3247DF" w14:textId="77777777" w:rsidR="003E00FF" w:rsidRDefault="003E00FF" w:rsidP="003E00FF">
      <w:pPr>
        <w:ind w:firstLine="0"/>
        <w:jc w:val="center"/>
        <w:rPr>
          <w:b/>
          <w:bCs/>
        </w:rPr>
      </w:pPr>
      <w:r w:rsidRPr="00ED6CCE">
        <w:rPr>
          <w:b/>
          <w:bCs/>
        </w:rPr>
        <w:t>Actual key risks</w:t>
      </w:r>
    </w:p>
    <w:p w14:paraId="1CFC1446" w14:textId="77777777" w:rsidR="003E00FF" w:rsidRPr="00ED6CCE" w:rsidRDefault="003E00FF" w:rsidP="003E00FF">
      <w:pPr>
        <w:pStyle w:val="ListParagraph"/>
        <w:numPr>
          <w:ilvl w:val="0"/>
          <w:numId w:val="31"/>
        </w:numPr>
        <w:rPr>
          <w:b/>
          <w:bCs/>
        </w:rPr>
      </w:pPr>
      <w:r>
        <w:t>Time/schedule restraints</w:t>
      </w:r>
    </w:p>
    <w:p w14:paraId="0DA2883E" w14:textId="77777777" w:rsidR="003E00FF" w:rsidRPr="00950967" w:rsidRDefault="003E00FF" w:rsidP="003E00FF">
      <w:pPr>
        <w:pStyle w:val="ListParagraph"/>
        <w:numPr>
          <w:ilvl w:val="1"/>
          <w:numId w:val="31"/>
        </w:numPr>
        <w:rPr>
          <w:b/>
          <w:bCs/>
        </w:rPr>
      </w:pPr>
      <w:r>
        <w:t>Due to some of the team having a job or having full time classes or living far away there are sometimes when we can’t fully communicate with the team when needed through a group meeting. To alleviate this, we created a group on WhatsApp to discuss any problems that came up during development or if any help is needed. We can now discuss either through text or through group phone calls.</w:t>
      </w:r>
    </w:p>
    <w:p w14:paraId="2F515897" w14:textId="77777777" w:rsidR="003E00FF" w:rsidRDefault="003E00FF" w:rsidP="003E00FF">
      <w:pPr>
        <w:pStyle w:val="ListParagraph"/>
        <w:numPr>
          <w:ilvl w:val="0"/>
          <w:numId w:val="31"/>
        </w:numPr>
      </w:pPr>
      <w:r w:rsidRPr="00950967">
        <w:t>Legal risks</w:t>
      </w:r>
    </w:p>
    <w:p w14:paraId="5EC056D2" w14:textId="77777777" w:rsidR="003E00FF" w:rsidRDefault="003E00FF" w:rsidP="003E00FF">
      <w:pPr>
        <w:pStyle w:val="ListParagraph"/>
        <w:numPr>
          <w:ilvl w:val="1"/>
          <w:numId w:val="31"/>
        </w:numPr>
      </w:pPr>
      <w:r>
        <w:t xml:space="preserve">To avoid any copyright issues, we’ve kept a link at the bottom of the page that will redirect you to the opensource codes website. There are no patents or advertisements running on the website for us to profit off the code. All licensing belongs to the original creators of the opensource code, </w:t>
      </w:r>
      <w:proofErr w:type="spellStart"/>
      <w:r>
        <w:t>Minibb</w:t>
      </w:r>
      <w:proofErr w:type="spellEnd"/>
      <w:r>
        <w:t>.</w:t>
      </w:r>
    </w:p>
    <w:p w14:paraId="13CF9873" w14:textId="77777777" w:rsidR="003E00FF" w:rsidRDefault="003E00FF" w:rsidP="003E00FF">
      <w:pPr>
        <w:pStyle w:val="ListParagraph"/>
        <w:numPr>
          <w:ilvl w:val="0"/>
          <w:numId w:val="31"/>
        </w:numPr>
      </w:pPr>
      <w:r>
        <w:lastRenderedPageBreak/>
        <w:t>Technical Risks</w:t>
      </w:r>
    </w:p>
    <w:p w14:paraId="1E18254F" w14:textId="77777777" w:rsidR="003E00FF" w:rsidRDefault="003E00FF" w:rsidP="003E00FF">
      <w:pPr>
        <w:pStyle w:val="ListParagraph"/>
        <w:numPr>
          <w:ilvl w:val="1"/>
          <w:numId w:val="31"/>
        </w:numPr>
      </w:pPr>
      <w:r>
        <w:t xml:space="preserve">Due to the way </w:t>
      </w:r>
      <w:proofErr w:type="spellStart"/>
      <w:r>
        <w:t>Minibb</w:t>
      </w:r>
      <w:proofErr w:type="spellEnd"/>
      <w:r>
        <w:t xml:space="preserve"> was written mostly in PHP and CSS and supported by HTML templates, it’s a little difficult to modify the pages to a specific need. Changing around certain aspects can only be seen through the original website due to mostly being PHP, so change in design seems to feel extremely limited.</w:t>
      </w:r>
    </w:p>
    <w:p w14:paraId="1F5BFDA6" w14:textId="77777777" w:rsidR="003E00FF" w:rsidRDefault="003E00FF" w:rsidP="003E00FF">
      <w:pPr>
        <w:pStyle w:val="ListParagraph"/>
        <w:numPr>
          <w:ilvl w:val="0"/>
          <w:numId w:val="31"/>
        </w:numPr>
      </w:pPr>
      <w:r>
        <w:t>Teamwork Risks</w:t>
      </w:r>
    </w:p>
    <w:p w14:paraId="271E9AC1" w14:textId="77777777" w:rsidR="003E00FF" w:rsidRDefault="003E00FF" w:rsidP="003E00FF">
      <w:pPr>
        <w:pStyle w:val="ListParagraph"/>
        <w:numPr>
          <w:ilvl w:val="1"/>
          <w:numId w:val="31"/>
        </w:numPr>
      </w:pPr>
      <w:r>
        <w:t>N/A</w:t>
      </w:r>
    </w:p>
    <w:p w14:paraId="5C23A299" w14:textId="77777777" w:rsidR="003E00FF" w:rsidRDefault="003E00FF" w:rsidP="003E00FF">
      <w:pPr>
        <w:pStyle w:val="ListParagraph"/>
        <w:numPr>
          <w:ilvl w:val="0"/>
          <w:numId w:val="31"/>
        </w:numPr>
      </w:pPr>
      <w:r>
        <w:t>Skill Risks</w:t>
      </w:r>
    </w:p>
    <w:p w14:paraId="5E21A22B" w14:textId="77777777" w:rsidR="003E00FF" w:rsidRDefault="003E00FF" w:rsidP="003E00FF">
      <w:pPr>
        <w:pStyle w:val="ListParagraph"/>
        <w:numPr>
          <w:ilvl w:val="1"/>
          <w:numId w:val="31"/>
        </w:numPr>
      </w:pPr>
      <w:r>
        <w:t>Skills aren’t specifically fine-tuned for PHP modification, but our team can make it work.</w:t>
      </w:r>
    </w:p>
    <w:p w14:paraId="4B573C9D" w14:textId="77777777" w:rsidR="003E00FF" w:rsidRPr="00950967" w:rsidRDefault="003E00FF" w:rsidP="003E00FF"/>
    <w:p w14:paraId="6CBD2993" w14:textId="77777777" w:rsidR="003E00FF" w:rsidRPr="00C50216" w:rsidRDefault="003E00FF" w:rsidP="003E00FF">
      <w:pPr>
        <w:ind w:left="3600" w:firstLine="0"/>
        <w:rPr>
          <w:b/>
          <w:bCs/>
          <w:lang w:val="es-PR"/>
        </w:rPr>
      </w:pPr>
      <w:r>
        <w:rPr>
          <w:b/>
          <w:bCs/>
        </w:rPr>
        <w:t xml:space="preserve">    </w:t>
      </w:r>
      <w:r w:rsidRPr="00C50216">
        <w:rPr>
          <w:b/>
          <w:bCs/>
          <w:lang w:val="es-PR"/>
        </w:rPr>
        <w:t xml:space="preserve">Vertical </w:t>
      </w:r>
      <w:r w:rsidRPr="000A5072">
        <w:rPr>
          <w:b/>
          <w:bCs/>
        </w:rPr>
        <w:t>Prototype</w:t>
      </w:r>
    </w:p>
    <w:p w14:paraId="2FF0E4BD" w14:textId="77777777" w:rsidR="003E00FF" w:rsidRPr="00C50216" w:rsidRDefault="000221B9" w:rsidP="003E00FF">
      <w:pPr>
        <w:jc w:val="center"/>
        <w:rPr>
          <w:lang w:val="es-PR"/>
        </w:rPr>
      </w:pPr>
      <w:hyperlink r:id="rId16" w:history="1">
        <w:r w:rsidR="003E00FF" w:rsidRPr="00C50216">
          <w:rPr>
            <w:rStyle w:val="Hyperlink"/>
            <w:lang w:val="es-PR"/>
          </w:rPr>
          <w:t>https://www.youtube.com/watch?v=c2TDHGIJvBc</w:t>
        </w:r>
      </w:hyperlink>
    </w:p>
    <w:p w14:paraId="4783F5B6" w14:textId="77777777" w:rsidR="003E00FF" w:rsidRPr="00C50216" w:rsidRDefault="003E00FF" w:rsidP="003E00FF">
      <w:pPr>
        <w:jc w:val="center"/>
        <w:rPr>
          <w:lang w:val="es-PR"/>
        </w:rPr>
      </w:pPr>
    </w:p>
    <w:p w14:paraId="2C7612CC" w14:textId="77777777" w:rsidR="003E00FF" w:rsidRPr="00C50216" w:rsidRDefault="003E00FF" w:rsidP="003E00FF">
      <w:pPr>
        <w:jc w:val="center"/>
        <w:rPr>
          <w:b/>
          <w:bCs/>
          <w:lang w:val="es-PR"/>
        </w:rPr>
      </w:pPr>
    </w:p>
    <w:p w14:paraId="48BBE11E" w14:textId="77777777" w:rsidR="003E00FF" w:rsidRPr="00C50216" w:rsidRDefault="003E00FF" w:rsidP="003E00FF">
      <w:pPr>
        <w:pStyle w:val="Title"/>
        <w:rPr>
          <w:b/>
          <w:bCs/>
          <w:lang w:val="es-PR"/>
        </w:rPr>
      </w:pPr>
      <w:r w:rsidRPr="00C50216">
        <w:rPr>
          <w:b/>
          <w:bCs/>
          <w:lang w:val="es-PR"/>
        </w:rPr>
        <w:t>Team JavaCup</w:t>
      </w:r>
    </w:p>
    <w:p w14:paraId="6AB820E6" w14:textId="77777777" w:rsidR="003E00FF" w:rsidRDefault="003E00FF" w:rsidP="003E00FF">
      <w:pPr>
        <w:pStyle w:val="ListParagraph"/>
        <w:numPr>
          <w:ilvl w:val="0"/>
          <w:numId w:val="26"/>
        </w:numPr>
      </w:pPr>
      <w:r w:rsidRPr="00C50216">
        <w:rPr>
          <w:lang w:val="es-PR"/>
        </w:rPr>
        <w:t xml:space="preserve"> </w:t>
      </w:r>
      <w:r>
        <w:t>Enmanuel Ortiz – Back-end dev (</w:t>
      </w:r>
      <w:proofErr w:type="spellStart"/>
      <w:r>
        <w:t>Github</w:t>
      </w:r>
      <w:proofErr w:type="spellEnd"/>
      <w:r>
        <w:t xml:space="preserve"> master) eortiz2018@fau.edu</w:t>
      </w:r>
    </w:p>
    <w:p w14:paraId="34D31210" w14:textId="77777777" w:rsidR="003E00FF" w:rsidRDefault="003E00FF" w:rsidP="003E00FF">
      <w:pPr>
        <w:pStyle w:val="ListParagraph"/>
        <w:numPr>
          <w:ilvl w:val="0"/>
          <w:numId w:val="26"/>
        </w:numPr>
      </w:pPr>
      <w:r>
        <w:t xml:space="preserve"> Richard Santiago – Front-end dev/back-end back-up? (Product Owner) rsantiago2018@fau.edu </w:t>
      </w:r>
    </w:p>
    <w:p w14:paraId="2068C8FB" w14:textId="77777777" w:rsidR="003E00FF" w:rsidRDefault="003E00FF" w:rsidP="003E00FF">
      <w:pPr>
        <w:pStyle w:val="ListParagraph"/>
        <w:numPr>
          <w:ilvl w:val="0"/>
          <w:numId w:val="26"/>
        </w:numPr>
      </w:pPr>
      <w:r>
        <w:t xml:space="preserve"> Sadiki Brown – Front-end dev (Development team) sbrown2017@fau.edu</w:t>
      </w:r>
    </w:p>
    <w:p w14:paraId="6EF2FE80" w14:textId="77777777" w:rsidR="003E00FF" w:rsidRDefault="003E00FF" w:rsidP="003E00FF">
      <w:pPr>
        <w:pStyle w:val="ListParagraph"/>
        <w:numPr>
          <w:ilvl w:val="0"/>
          <w:numId w:val="26"/>
        </w:numPr>
      </w:pPr>
      <w:bookmarkStart w:id="1" w:name="_Hlk20157426"/>
      <w:r>
        <w:t>Teri-Ann Barber – Back-end dev (Development Team)</w:t>
      </w:r>
      <w:hyperlink r:id="rId17" w:history="1">
        <w:r w:rsidRPr="00DA02F5">
          <w:rPr>
            <w:rStyle w:val="Hyperlink"/>
          </w:rPr>
          <w:t>tbarber2016@fau.edu</w:t>
        </w:r>
      </w:hyperlink>
      <w:r>
        <w:t xml:space="preserve"> </w:t>
      </w:r>
    </w:p>
    <w:bookmarkEnd w:id="1"/>
    <w:p w14:paraId="7B1A72FA" w14:textId="77777777" w:rsidR="003E00FF" w:rsidRDefault="003E00FF" w:rsidP="003E00FF">
      <w:pPr>
        <w:pStyle w:val="Title"/>
        <w:rPr>
          <w:b/>
          <w:bCs/>
        </w:rPr>
      </w:pPr>
    </w:p>
    <w:p w14:paraId="40B9D20A" w14:textId="77777777" w:rsidR="003E00FF" w:rsidRDefault="003E00FF" w:rsidP="003E00FF">
      <w:pPr>
        <w:pStyle w:val="Title"/>
        <w:rPr>
          <w:b/>
          <w:bCs/>
        </w:rPr>
      </w:pPr>
    </w:p>
    <w:p w14:paraId="33BB8ECB" w14:textId="77777777" w:rsidR="003E00FF" w:rsidRDefault="003E00FF" w:rsidP="003E00FF">
      <w:pPr>
        <w:pStyle w:val="Title"/>
        <w:rPr>
          <w:b/>
          <w:bCs/>
        </w:rPr>
      </w:pPr>
      <w:r>
        <w:rPr>
          <w:b/>
          <w:bCs/>
        </w:rPr>
        <w:t>Checklist</w:t>
      </w:r>
    </w:p>
    <w:p w14:paraId="3D61CE53" w14:textId="77777777" w:rsidR="003E00FF" w:rsidRDefault="003E00FF" w:rsidP="003E00FF">
      <w:pPr>
        <w:pStyle w:val="ListParagraph"/>
        <w:numPr>
          <w:ilvl w:val="0"/>
          <w:numId w:val="27"/>
        </w:numPr>
      </w:pPr>
      <w:r>
        <w:t xml:space="preserve">Team decided on means of communications: </w:t>
      </w:r>
      <w:r w:rsidRPr="00B0659A">
        <w:rPr>
          <w:rFonts w:ascii="Segoe UI Symbol" w:hAnsi="Segoe UI Symbol" w:cs="Segoe UI Symbol"/>
        </w:rPr>
        <w:t>✓</w:t>
      </w:r>
    </w:p>
    <w:p w14:paraId="6C35120D" w14:textId="77777777" w:rsidR="003E00FF" w:rsidRDefault="003E00FF" w:rsidP="003E00FF">
      <w:pPr>
        <w:pStyle w:val="ListParagraph"/>
        <w:numPr>
          <w:ilvl w:val="0"/>
          <w:numId w:val="27"/>
        </w:numPr>
      </w:pPr>
      <w:r>
        <w:t xml:space="preserve">Team found a time slot to meet outside of class: </w:t>
      </w:r>
      <w:r w:rsidRPr="00B0659A">
        <w:rPr>
          <w:rFonts w:ascii="Segoe UI Symbol" w:hAnsi="Segoe UI Symbol" w:cs="Segoe UI Symbol"/>
        </w:rPr>
        <w:t>✓</w:t>
      </w:r>
    </w:p>
    <w:p w14:paraId="4B027D00" w14:textId="77777777" w:rsidR="003E00FF" w:rsidRDefault="003E00FF" w:rsidP="003E00FF">
      <w:pPr>
        <w:pStyle w:val="ListParagraph"/>
        <w:numPr>
          <w:ilvl w:val="0"/>
          <w:numId w:val="27"/>
        </w:numPr>
      </w:pPr>
      <w:r>
        <w:t xml:space="preserve">Front and back end team leads chosen: </w:t>
      </w:r>
      <w:r w:rsidRPr="00B0659A">
        <w:rPr>
          <w:rFonts w:ascii="Segoe UI Symbol" w:hAnsi="Segoe UI Symbol" w:cs="Segoe UI Symbol"/>
        </w:rPr>
        <w:t>✓</w:t>
      </w:r>
    </w:p>
    <w:p w14:paraId="398241A4" w14:textId="77777777" w:rsidR="003E00FF" w:rsidRDefault="003E00FF" w:rsidP="003E00FF">
      <w:pPr>
        <w:pStyle w:val="ListParagraph"/>
        <w:numPr>
          <w:ilvl w:val="0"/>
          <w:numId w:val="27"/>
        </w:numPr>
      </w:pPr>
      <w:proofErr w:type="spellStart"/>
      <w:r>
        <w:t>Github</w:t>
      </w:r>
      <w:proofErr w:type="spellEnd"/>
      <w:r>
        <w:t xml:space="preserve"> master chosen: </w:t>
      </w:r>
      <w:r w:rsidRPr="00B0659A">
        <w:rPr>
          <w:rFonts w:ascii="Segoe UI Symbol" w:hAnsi="Segoe UI Symbol" w:cs="Segoe UI Symbol"/>
        </w:rPr>
        <w:t>✓</w:t>
      </w:r>
    </w:p>
    <w:p w14:paraId="551D05D8" w14:textId="77777777" w:rsidR="003E00FF" w:rsidRDefault="003E00FF" w:rsidP="003E00FF">
      <w:pPr>
        <w:pStyle w:val="ListParagraph"/>
        <w:numPr>
          <w:ilvl w:val="0"/>
          <w:numId w:val="27"/>
        </w:numPr>
      </w:pPr>
      <w:r>
        <w:t xml:space="preserve">Team ready and able to use the chosen back and front-end frameworks: </w:t>
      </w:r>
      <w:r w:rsidRPr="00B0659A">
        <w:rPr>
          <w:rFonts w:ascii="Segoe UI Symbol" w:hAnsi="Segoe UI Symbol" w:cs="Segoe UI Symbol"/>
        </w:rPr>
        <w:t>✓</w:t>
      </w:r>
    </w:p>
    <w:p w14:paraId="5576246E" w14:textId="77777777" w:rsidR="003E00FF" w:rsidRDefault="003E00FF" w:rsidP="003E00FF">
      <w:pPr>
        <w:pStyle w:val="ListParagraph"/>
        <w:numPr>
          <w:ilvl w:val="0"/>
          <w:numId w:val="27"/>
        </w:numPr>
      </w:pPr>
      <w:r>
        <w:t xml:space="preserve">Skills of each team member defined and known to all: </w:t>
      </w:r>
      <w:r w:rsidRPr="00B0659A">
        <w:rPr>
          <w:rFonts w:ascii="Segoe UI Symbol" w:hAnsi="Segoe UI Symbol" w:cs="Segoe UI Symbol"/>
        </w:rPr>
        <w:t>✓</w:t>
      </w:r>
    </w:p>
    <w:p w14:paraId="2A3A7317" w14:textId="1308B696" w:rsidR="003E00FF" w:rsidRPr="003C2ED1" w:rsidRDefault="003E00FF" w:rsidP="003C2ED1">
      <w:pPr>
        <w:pStyle w:val="ListParagraph"/>
        <w:numPr>
          <w:ilvl w:val="0"/>
          <w:numId w:val="27"/>
        </w:numPr>
      </w:pPr>
      <w:r>
        <w:t xml:space="preserve">Team lead ensured that all team members read the final M1 and agree: </w:t>
      </w:r>
      <w:r w:rsidRPr="00B0659A">
        <w:rPr>
          <w:rFonts w:ascii="Segoe UI Symbol" w:hAnsi="Segoe UI Symbol" w:cs="Segoe UI Symbol"/>
        </w:rPr>
        <w:t>✓</w:t>
      </w:r>
    </w:p>
    <w:p w14:paraId="0572706F" w14:textId="77777777" w:rsidR="00030DED" w:rsidRDefault="001C6196" w:rsidP="00030DED">
      <w:pPr>
        <w:ind w:firstLine="0"/>
        <w:jc w:val="center"/>
        <w:rPr>
          <w:b/>
          <w:bCs/>
        </w:rPr>
      </w:pPr>
      <w:r>
        <w:rPr>
          <w:b/>
          <w:bCs/>
        </w:rPr>
        <w:t xml:space="preserve"> </w:t>
      </w:r>
    </w:p>
    <w:p w14:paraId="2303FAC2" w14:textId="77777777" w:rsidR="00030DED" w:rsidRDefault="00030DED" w:rsidP="00030DED">
      <w:pPr>
        <w:ind w:firstLine="0"/>
        <w:jc w:val="center"/>
        <w:rPr>
          <w:b/>
          <w:bCs/>
        </w:rPr>
      </w:pPr>
    </w:p>
    <w:p w14:paraId="2DC65BB7" w14:textId="12500607" w:rsidR="001C6196" w:rsidRDefault="001C6196" w:rsidP="00030DED">
      <w:pPr>
        <w:ind w:firstLine="0"/>
        <w:jc w:val="center"/>
        <w:rPr>
          <w:b/>
          <w:bCs/>
        </w:rPr>
      </w:pPr>
      <w:r>
        <w:rPr>
          <w:b/>
          <w:bCs/>
        </w:rPr>
        <w:t xml:space="preserve">    </w:t>
      </w:r>
    </w:p>
    <w:p w14:paraId="047A3812" w14:textId="23B48585" w:rsidR="001C6196" w:rsidRDefault="001C6196" w:rsidP="003E00FF">
      <w:pPr>
        <w:ind w:firstLine="0"/>
        <w:jc w:val="center"/>
        <w:rPr>
          <w:b/>
          <w:bCs/>
        </w:rPr>
      </w:pPr>
      <w:r>
        <w:rPr>
          <w:b/>
          <w:bCs/>
        </w:rPr>
        <w:t xml:space="preserve">       Instructor feedback:</w:t>
      </w:r>
    </w:p>
    <w:p w14:paraId="5F730C91" w14:textId="42A584A6" w:rsidR="0059478F" w:rsidRDefault="0059478F" w:rsidP="0059478F">
      <w:pPr>
        <w:pStyle w:val="ListParagraph"/>
        <w:numPr>
          <w:ilvl w:val="0"/>
          <w:numId w:val="42"/>
        </w:numPr>
        <w:rPr>
          <w:b/>
          <w:bCs/>
        </w:rPr>
      </w:pPr>
      <w:r>
        <w:rPr>
          <w:b/>
          <w:bCs/>
        </w:rPr>
        <w:t>Missing information</w:t>
      </w:r>
    </w:p>
    <w:p w14:paraId="62DEA5D3" w14:textId="2E1662CE" w:rsidR="0059478F" w:rsidRPr="0059478F" w:rsidRDefault="00030DED" w:rsidP="0059478F">
      <w:pPr>
        <w:pStyle w:val="ListParagraph"/>
        <w:numPr>
          <w:ilvl w:val="1"/>
          <w:numId w:val="42"/>
        </w:numPr>
        <w:rPr>
          <w:b/>
          <w:bCs/>
        </w:rPr>
      </w:pPr>
      <w:r>
        <w:t xml:space="preserve">(M3) </w:t>
      </w:r>
      <w:r w:rsidR="0059478F">
        <w:t>Data definitions didn’t have enough definitions in them, added 2 more to compensate</w:t>
      </w:r>
    </w:p>
    <w:p w14:paraId="3109FDFC" w14:textId="6BDB7F82" w:rsidR="0059478F" w:rsidRDefault="0059478F" w:rsidP="0059478F">
      <w:pPr>
        <w:pStyle w:val="ListParagraph"/>
        <w:numPr>
          <w:ilvl w:val="0"/>
          <w:numId w:val="42"/>
        </w:numPr>
        <w:rPr>
          <w:b/>
          <w:bCs/>
        </w:rPr>
      </w:pPr>
      <w:r>
        <w:rPr>
          <w:b/>
          <w:bCs/>
        </w:rPr>
        <w:t>Lack of understanding</w:t>
      </w:r>
    </w:p>
    <w:p w14:paraId="5EB7A027" w14:textId="16C6C493" w:rsidR="0059478F" w:rsidRPr="0059478F" w:rsidRDefault="00030DED" w:rsidP="0059478F">
      <w:pPr>
        <w:pStyle w:val="ListParagraph"/>
        <w:numPr>
          <w:ilvl w:val="1"/>
          <w:numId w:val="42"/>
        </w:numPr>
        <w:rPr>
          <w:b/>
          <w:bCs/>
        </w:rPr>
      </w:pPr>
      <w:r>
        <w:t xml:space="preserve">(M3) </w:t>
      </w:r>
      <w:r w:rsidR="0059478F">
        <w:t xml:space="preserve">Our UML diagrams needed to be clearer, more aligned with the system architecture </w:t>
      </w:r>
      <w:r>
        <w:t>(This</w:t>
      </w:r>
      <w:r w:rsidR="0059478F">
        <w:t xml:space="preserve"> one is a bit difficult since I can’t really pinpoint what I should add)</w:t>
      </w:r>
      <w:bookmarkStart w:id="2" w:name="_GoBack"/>
      <w:bookmarkEnd w:id="2"/>
    </w:p>
    <w:p w14:paraId="781AD427" w14:textId="4FC3F33B" w:rsidR="00030DED" w:rsidRPr="00030DED" w:rsidRDefault="00030DED" w:rsidP="00030DED">
      <w:pPr>
        <w:pStyle w:val="ListParagraph"/>
        <w:numPr>
          <w:ilvl w:val="1"/>
          <w:numId w:val="42"/>
        </w:numPr>
        <w:rPr>
          <w:b/>
          <w:bCs/>
        </w:rPr>
      </w:pPr>
      <w:r>
        <w:t xml:space="preserve">(M4) </w:t>
      </w:r>
      <w:r w:rsidR="0059478F">
        <w:t>Usability and QA tests weren’t clear enough to be used as their respective tests</w:t>
      </w:r>
      <w:r>
        <w:t>, need to adjust to be less vague and easier to understand.</w:t>
      </w:r>
    </w:p>
    <w:p w14:paraId="733BD4B7" w14:textId="669225EE" w:rsidR="00030DED" w:rsidRDefault="00030DED" w:rsidP="00030DED">
      <w:pPr>
        <w:pStyle w:val="ListParagraph"/>
        <w:numPr>
          <w:ilvl w:val="0"/>
          <w:numId w:val="42"/>
        </w:numPr>
        <w:rPr>
          <w:b/>
          <w:bCs/>
        </w:rPr>
      </w:pPr>
      <w:r>
        <w:rPr>
          <w:b/>
          <w:bCs/>
        </w:rPr>
        <w:lastRenderedPageBreak/>
        <w:t>Unprofessional formatting</w:t>
      </w:r>
    </w:p>
    <w:p w14:paraId="0FC60B7B" w14:textId="657BA0D0" w:rsidR="00030DED" w:rsidRPr="00030DED" w:rsidRDefault="00030DED" w:rsidP="00030DED">
      <w:pPr>
        <w:pStyle w:val="ListParagraph"/>
        <w:numPr>
          <w:ilvl w:val="1"/>
          <w:numId w:val="42"/>
        </w:numPr>
        <w:rPr>
          <w:b/>
          <w:bCs/>
        </w:rPr>
      </w:pPr>
      <w:r>
        <w:t>(M4) Input validation was based on a technical viewpoint – change the wording so it’s more understandable from a consumer’s viewpoint</w:t>
      </w:r>
    </w:p>
    <w:p w14:paraId="5BD9F2A1" w14:textId="4DEE496E" w:rsidR="0059478F" w:rsidRPr="00030DED" w:rsidRDefault="00030DED" w:rsidP="00030DED">
      <w:pPr>
        <w:pStyle w:val="ListParagraph"/>
        <w:numPr>
          <w:ilvl w:val="1"/>
          <w:numId w:val="42"/>
        </w:numPr>
      </w:pPr>
      <w:r>
        <w:t xml:space="preserve">(M4) </w:t>
      </w:r>
      <w:r w:rsidRPr="00030DED">
        <w:t>Accidentally sent with a separate name “M4 More detailed description”. Should’ve been “M4 Beta launch reviews”.</w:t>
      </w:r>
    </w:p>
    <w:p w14:paraId="0A8E8000" w14:textId="3C6DA12E" w:rsidR="001C6196" w:rsidRDefault="00D55792" w:rsidP="009C49FB">
      <w:pPr>
        <w:jc w:val="center"/>
        <w:rPr>
          <w:b/>
          <w:bCs/>
        </w:rPr>
      </w:pPr>
      <w:r>
        <w:rPr>
          <w:b/>
          <w:bCs/>
        </w:rPr>
        <w:t>Product Screenshots</w:t>
      </w:r>
      <w:r w:rsidR="009C49FB">
        <w:rPr>
          <w:b/>
          <w:bCs/>
        </w:rPr>
        <w:t>:</w:t>
      </w:r>
    </w:p>
    <w:p w14:paraId="34814D39" w14:textId="518D2860" w:rsidR="001C6196" w:rsidRDefault="001C6196" w:rsidP="001C6196">
      <w:pPr>
        <w:rPr>
          <w:b/>
          <w:bCs/>
        </w:rPr>
      </w:pPr>
      <w:r>
        <w:rPr>
          <w:b/>
          <w:bCs/>
        </w:rPr>
        <w:t>Registration:</w:t>
      </w:r>
    </w:p>
    <w:p w14:paraId="1499CF10" w14:textId="050ADAC3" w:rsidR="001C6196" w:rsidRDefault="001C6196" w:rsidP="0082622D">
      <w:pPr>
        <w:rPr>
          <w:b/>
          <w:bCs/>
        </w:rPr>
      </w:pPr>
      <w:r>
        <w:rPr>
          <w:b/>
          <w:bCs/>
          <w:noProof/>
        </w:rPr>
        <w:drawing>
          <wp:inline distT="0" distB="0" distL="0" distR="0" wp14:anchorId="4F444CFD" wp14:editId="2C326636">
            <wp:extent cx="6119495"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29198" cy="3052833"/>
                    </a:xfrm>
                    <a:prstGeom prst="rect">
                      <a:avLst/>
                    </a:prstGeom>
                    <a:noFill/>
                    <a:ln>
                      <a:noFill/>
                    </a:ln>
                  </pic:spPr>
                </pic:pic>
              </a:graphicData>
            </a:graphic>
          </wp:inline>
        </w:drawing>
      </w:r>
    </w:p>
    <w:p w14:paraId="2062F4F1" w14:textId="2F69A633" w:rsidR="0082622D" w:rsidRDefault="001C6196" w:rsidP="001C6196">
      <w:pPr>
        <w:rPr>
          <w:b/>
          <w:bCs/>
        </w:rPr>
      </w:pPr>
      <w:r>
        <w:rPr>
          <w:b/>
          <w:bCs/>
        </w:rPr>
        <w:t>Search functionality:</w:t>
      </w:r>
      <w:r w:rsidR="0082622D">
        <w:rPr>
          <w:b/>
          <w:bCs/>
        </w:rPr>
        <w:t xml:space="preserve"> </w:t>
      </w:r>
    </w:p>
    <w:p w14:paraId="4326B965" w14:textId="2E93AFFB" w:rsidR="0082622D" w:rsidRDefault="0082622D" w:rsidP="001C6196">
      <w:pPr>
        <w:rPr>
          <w:b/>
          <w:bCs/>
        </w:rPr>
      </w:pPr>
      <w:r>
        <w:rPr>
          <w:b/>
          <w:bCs/>
          <w:noProof/>
        </w:rPr>
        <w:drawing>
          <wp:anchor distT="0" distB="0" distL="114300" distR="114300" simplePos="0" relativeHeight="251672576" behindDoc="0" locked="0" layoutInCell="1" allowOverlap="1" wp14:anchorId="74C45475" wp14:editId="509E51A6">
            <wp:simplePos x="0" y="0"/>
            <wp:positionH relativeFrom="column">
              <wp:posOffset>514350</wp:posOffset>
            </wp:positionH>
            <wp:positionV relativeFrom="paragraph">
              <wp:posOffset>14605</wp:posOffset>
            </wp:positionV>
            <wp:extent cx="5932805" cy="3041015"/>
            <wp:effectExtent l="0" t="0" r="0"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2805" cy="3041015"/>
                    </a:xfrm>
                    <a:prstGeom prst="rect">
                      <a:avLst/>
                    </a:prstGeom>
                    <a:noFill/>
                    <a:ln>
                      <a:noFill/>
                    </a:ln>
                  </pic:spPr>
                </pic:pic>
              </a:graphicData>
            </a:graphic>
          </wp:anchor>
        </w:drawing>
      </w:r>
    </w:p>
    <w:p w14:paraId="739315DC" w14:textId="77777777" w:rsidR="0082622D" w:rsidRDefault="0082622D" w:rsidP="001C6196">
      <w:pPr>
        <w:rPr>
          <w:b/>
          <w:bCs/>
        </w:rPr>
      </w:pPr>
    </w:p>
    <w:p w14:paraId="4AB43346" w14:textId="77777777" w:rsidR="0082622D" w:rsidRDefault="0082622D" w:rsidP="001C6196">
      <w:pPr>
        <w:rPr>
          <w:b/>
          <w:bCs/>
        </w:rPr>
      </w:pPr>
    </w:p>
    <w:p w14:paraId="50674251" w14:textId="77777777" w:rsidR="0082622D" w:rsidRDefault="0082622D" w:rsidP="00030DED">
      <w:pPr>
        <w:ind w:firstLine="0"/>
        <w:rPr>
          <w:b/>
          <w:bCs/>
        </w:rPr>
      </w:pPr>
    </w:p>
    <w:p w14:paraId="15994EEC" w14:textId="2487EB27" w:rsidR="001C6196" w:rsidRDefault="001C6196" w:rsidP="001C6196">
      <w:pPr>
        <w:rPr>
          <w:b/>
          <w:bCs/>
        </w:rPr>
      </w:pPr>
    </w:p>
    <w:p w14:paraId="0D55003A" w14:textId="77777777" w:rsidR="00030DED" w:rsidRDefault="00030DED" w:rsidP="001C6196">
      <w:pPr>
        <w:rPr>
          <w:b/>
          <w:bCs/>
        </w:rPr>
      </w:pPr>
    </w:p>
    <w:p w14:paraId="777C791B" w14:textId="7EB50BD4" w:rsidR="001C6196" w:rsidRDefault="001C6196" w:rsidP="001C6196">
      <w:pPr>
        <w:rPr>
          <w:b/>
          <w:bCs/>
        </w:rPr>
      </w:pPr>
      <w:r>
        <w:rPr>
          <w:b/>
          <w:bCs/>
        </w:rPr>
        <w:lastRenderedPageBreak/>
        <w:t>User post/reply:</w:t>
      </w:r>
    </w:p>
    <w:p w14:paraId="3565E4B9" w14:textId="5404258A" w:rsidR="001C6196" w:rsidRDefault="001C6196" w:rsidP="001C6196">
      <w:pPr>
        <w:rPr>
          <w:b/>
          <w:bCs/>
        </w:rPr>
      </w:pPr>
      <w:r>
        <w:rPr>
          <w:b/>
          <w:bCs/>
          <w:noProof/>
        </w:rPr>
        <w:drawing>
          <wp:inline distT="0" distB="0" distL="0" distR="0" wp14:anchorId="18D501AD" wp14:editId="61809D70">
            <wp:extent cx="5932805" cy="36150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2805" cy="3615055"/>
                    </a:xfrm>
                    <a:prstGeom prst="rect">
                      <a:avLst/>
                    </a:prstGeom>
                    <a:noFill/>
                    <a:ln>
                      <a:noFill/>
                    </a:ln>
                  </pic:spPr>
                </pic:pic>
              </a:graphicData>
            </a:graphic>
          </wp:inline>
        </w:drawing>
      </w:r>
    </w:p>
    <w:p w14:paraId="2C216484" w14:textId="152CCEBE" w:rsidR="00C132D6" w:rsidRDefault="00C132D6" w:rsidP="001C6196">
      <w:pPr>
        <w:rPr>
          <w:b/>
          <w:bCs/>
        </w:rPr>
      </w:pPr>
      <w:r>
        <w:rPr>
          <w:b/>
          <w:bCs/>
        </w:rPr>
        <w:t>Profile/Edit Profile:</w:t>
      </w:r>
    </w:p>
    <w:p w14:paraId="097EEDA6" w14:textId="3E210E54" w:rsidR="00C132D6" w:rsidRDefault="0082622D" w:rsidP="001C6196">
      <w:pPr>
        <w:rPr>
          <w:b/>
          <w:bCs/>
        </w:rPr>
      </w:pPr>
      <w:r>
        <w:rPr>
          <w:noProof/>
        </w:rPr>
        <w:drawing>
          <wp:anchor distT="0" distB="0" distL="114300" distR="114300" simplePos="0" relativeHeight="251673600" behindDoc="0" locked="0" layoutInCell="1" allowOverlap="1" wp14:anchorId="6924552C" wp14:editId="1B4B6FA2">
            <wp:simplePos x="0" y="0"/>
            <wp:positionH relativeFrom="column">
              <wp:posOffset>600075</wp:posOffset>
            </wp:positionH>
            <wp:positionV relativeFrom="paragraph">
              <wp:posOffset>9525</wp:posOffset>
            </wp:positionV>
            <wp:extent cx="5943600" cy="3972560"/>
            <wp:effectExtent l="0" t="0" r="0"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972560"/>
                    </a:xfrm>
                    <a:prstGeom prst="rect">
                      <a:avLst/>
                    </a:prstGeom>
                  </pic:spPr>
                </pic:pic>
              </a:graphicData>
            </a:graphic>
          </wp:anchor>
        </w:drawing>
      </w:r>
    </w:p>
    <w:p w14:paraId="77042AE2" w14:textId="30A7C763" w:rsidR="001C6196" w:rsidRDefault="001C6196" w:rsidP="001C6196">
      <w:pPr>
        <w:rPr>
          <w:b/>
          <w:bCs/>
        </w:rPr>
      </w:pPr>
    </w:p>
    <w:p w14:paraId="2F98E12E" w14:textId="3F023AD5" w:rsidR="0082622D" w:rsidRDefault="0082622D" w:rsidP="001C6196">
      <w:pPr>
        <w:rPr>
          <w:b/>
          <w:bCs/>
        </w:rPr>
      </w:pPr>
    </w:p>
    <w:p w14:paraId="5397CB74" w14:textId="01650553" w:rsidR="0082622D" w:rsidRDefault="0082622D" w:rsidP="001C6196">
      <w:pPr>
        <w:rPr>
          <w:b/>
          <w:bCs/>
        </w:rPr>
      </w:pPr>
    </w:p>
    <w:p w14:paraId="1B89EF03" w14:textId="15A2FFDD" w:rsidR="0082622D" w:rsidRDefault="0082622D" w:rsidP="001C6196">
      <w:pPr>
        <w:rPr>
          <w:b/>
          <w:bCs/>
        </w:rPr>
      </w:pPr>
    </w:p>
    <w:p w14:paraId="293E81FD" w14:textId="5E0D87AF" w:rsidR="0082622D" w:rsidRDefault="0082622D" w:rsidP="001C6196">
      <w:pPr>
        <w:rPr>
          <w:b/>
          <w:bCs/>
        </w:rPr>
      </w:pPr>
    </w:p>
    <w:p w14:paraId="481B32AE" w14:textId="1F233A16" w:rsidR="0082622D" w:rsidRDefault="0082622D" w:rsidP="001C6196">
      <w:pPr>
        <w:rPr>
          <w:b/>
          <w:bCs/>
        </w:rPr>
      </w:pPr>
    </w:p>
    <w:p w14:paraId="2578160A" w14:textId="45B52B2D" w:rsidR="0082622D" w:rsidRDefault="0082622D" w:rsidP="001C6196">
      <w:pPr>
        <w:rPr>
          <w:b/>
          <w:bCs/>
        </w:rPr>
      </w:pPr>
    </w:p>
    <w:p w14:paraId="52463264" w14:textId="6A080662" w:rsidR="0082622D" w:rsidRDefault="0082622D" w:rsidP="001C6196">
      <w:pPr>
        <w:rPr>
          <w:b/>
          <w:bCs/>
        </w:rPr>
      </w:pPr>
    </w:p>
    <w:p w14:paraId="50E9D88F" w14:textId="3625C290" w:rsidR="0082622D" w:rsidRDefault="0082622D" w:rsidP="001C6196">
      <w:pPr>
        <w:rPr>
          <w:b/>
          <w:bCs/>
        </w:rPr>
      </w:pPr>
    </w:p>
    <w:p w14:paraId="61A5D545" w14:textId="77777777" w:rsidR="0082622D" w:rsidRDefault="0082622D" w:rsidP="001C6196">
      <w:pPr>
        <w:rPr>
          <w:b/>
          <w:bCs/>
        </w:rPr>
      </w:pPr>
    </w:p>
    <w:p w14:paraId="602838CA" w14:textId="266D2253" w:rsidR="001C6196" w:rsidRDefault="001C6196" w:rsidP="001C6196">
      <w:pPr>
        <w:jc w:val="center"/>
        <w:rPr>
          <w:b/>
          <w:bCs/>
        </w:rPr>
      </w:pPr>
      <w:r>
        <w:rPr>
          <w:b/>
          <w:bCs/>
        </w:rPr>
        <w:lastRenderedPageBreak/>
        <w:t>Google analytics plot:</w:t>
      </w:r>
    </w:p>
    <w:p w14:paraId="43CA978E" w14:textId="240E8F1D" w:rsidR="005E594F" w:rsidRDefault="005E594F" w:rsidP="001C6196">
      <w:pPr>
        <w:jc w:val="center"/>
        <w:rPr>
          <w:b/>
          <w:bCs/>
        </w:rPr>
      </w:pPr>
      <w:r>
        <w:rPr>
          <w:b/>
          <w:bCs/>
          <w:noProof/>
        </w:rPr>
        <w:drawing>
          <wp:inline distT="0" distB="0" distL="0" distR="0" wp14:anchorId="72BEAC6C" wp14:editId="142EBA4F">
            <wp:extent cx="5922645" cy="271145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22645" cy="2711450"/>
                    </a:xfrm>
                    <a:prstGeom prst="rect">
                      <a:avLst/>
                    </a:prstGeom>
                    <a:noFill/>
                    <a:ln>
                      <a:noFill/>
                    </a:ln>
                  </pic:spPr>
                </pic:pic>
              </a:graphicData>
            </a:graphic>
          </wp:inline>
        </w:drawing>
      </w:r>
    </w:p>
    <w:p w14:paraId="5D950587" w14:textId="1D78D5D8" w:rsidR="005E594F" w:rsidRDefault="005E594F" w:rsidP="005E594F">
      <w:r>
        <w:t>The web tag was placed on the header of every webpage, so the website will always be tracking the user no matter where on the website the user is.</w:t>
      </w:r>
    </w:p>
    <w:p w14:paraId="3FB08527" w14:textId="71F10028" w:rsidR="005E594F" w:rsidRDefault="005E594F" w:rsidP="005E594F"/>
    <w:p w14:paraId="459FFA50" w14:textId="754B6C8B" w:rsidR="005E594F" w:rsidRDefault="005E594F" w:rsidP="005E594F">
      <w:pPr>
        <w:jc w:val="center"/>
        <w:rPr>
          <w:b/>
          <w:bCs/>
        </w:rPr>
      </w:pPr>
      <w:r>
        <w:rPr>
          <w:b/>
          <w:bCs/>
        </w:rPr>
        <w:t>Team member contribution:</w:t>
      </w:r>
    </w:p>
    <w:p w14:paraId="699007A1" w14:textId="1405FBF9" w:rsidR="005E594F" w:rsidRDefault="005E594F" w:rsidP="005E594F">
      <w:pPr>
        <w:pStyle w:val="ListParagraph"/>
        <w:numPr>
          <w:ilvl w:val="0"/>
          <w:numId w:val="41"/>
        </w:numPr>
      </w:pPr>
      <w:r>
        <w:t xml:space="preserve">Enmanuel Ortiz: </w:t>
      </w:r>
      <w:r w:rsidR="00FE6B11">
        <w:t>Back-end dev/</w:t>
      </w:r>
      <w:proofErr w:type="spellStart"/>
      <w:r w:rsidR="00FE6B11">
        <w:t>Github</w:t>
      </w:r>
      <w:proofErr w:type="spellEnd"/>
      <w:r w:rsidR="00FE6B11">
        <w:t xml:space="preserve"> Master</w:t>
      </w:r>
      <w:r>
        <w:t>, helped with milestone organization and planning, back-end help as well. (25 Points)</w:t>
      </w:r>
    </w:p>
    <w:p w14:paraId="08E371B6" w14:textId="77777777" w:rsidR="005E594F" w:rsidRDefault="005E594F" w:rsidP="005E594F">
      <w:pPr>
        <w:pStyle w:val="ListParagraph"/>
        <w:ind w:firstLine="0"/>
      </w:pPr>
    </w:p>
    <w:p w14:paraId="25C71A6E" w14:textId="5ADDB3E2" w:rsidR="005E594F" w:rsidRDefault="005E594F" w:rsidP="00015329">
      <w:pPr>
        <w:pStyle w:val="ListParagraph"/>
        <w:numPr>
          <w:ilvl w:val="0"/>
          <w:numId w:val="41"/>
        </w:numPr>
      </w:pPr>
      <w:r>
        <w:t>Teri-Ann Barber:</w:t>
      </w:r>
      <w:r w:rsidR="00015329" w:rsidRPr="00015329">
        <w:t xml:space="preserve"> </w:t>
      </w:r>
      <w:r w:rsidR="00015329">
        <w:t>Back-end dev/Scrum Master, helped with keeping track of team goals through Trello (25 Points)</w:t>
      </w:r>
    </w:p>
    <w:p w14:paraId="1960FBF8" w14:textId="77777777" w:rsidR="005E594F" w:rsidRDefault="005E594F" w:rsidP="005E594F">
      <w:pPr>
        <w:pStyle w:val="ListParagraph"/>
        <w:ind w:firstLine="0"/>
      </w:pPr>
    </w:p>
    <w:p w14:paraId="2897044C" w14:textId="7950107D" w:rsidR="005E594F" w:rsidRDefault="005E594F" w:rsidP="005E594F">
      <w:pPr>
        <w:pStyle w:val="ListParagraph"/>
        <w:numPr>
          <w:ilvl w:val="0"/>
          <w:numId w:val="41"/>
        </w:numPr>
      </w:pPr>
      <w:r>
        <w:t>Richard Santiago:</w:t>
      </w:r>
      <w:r w:rsidR="00C50216">
        <w:t xml:space="preserve"> Front-end </w:t>
      </w:r>
      <w:r w:rsidR="009C49FB">
        <w:t>dev</w:t>
      </w:r>
      <w:r w:rsidR="00C50216">
        <w:t>, designed the website look, helped with documentation (25 Points)</w:t>
      </w:r>
    </w:p>
    <w:p w14:paraId="2DDAFA3D" w14:textId="77777777" w:rsidR="005E594F" w:rsidRDefault="005E594F" w:rsidP="005E594F">
      <w:pPr>
        <w:ind w:firstLine="0"/>
      </w:pPr>
    </w:p>
    <w:p w14:paraId="4D601469" w14:textId="734EEEB0" w:rsidR="005E594F" w:rsidRDefault="005E594F" w:rsidP="005E594F">
      <w:pPr>
        <w:pStyle w:val="ListParagraph"/>
        <w:numPr>
          <w:ilvl w:val="0"/>
          <w:numId w:val="41"/>
        </w:numPr>
      </w:pPr>
      <w:r>
        <w:t>Sadiki Brown:</w:t>
      </w:r>
    </w:p>
    <w:p w14:paraId="3260089D" w14:textId="77777777" w:rsidR="005E594F" w:rsidRDefault="005E594F" w:rsidP="005E594F">
      <w:pPr>
        <w:pStyle w:val="ListParagraph"/>
      </w:pPr>
    </w:p>
    <w:p w14:paraId="3627DD42" w14:textId="2EC70B9C" w:rsidR="005E594F" w:rsidRDefault="005E594F" w:rsidP="005E594F">
      <w:pPr>
        <w:pStyle w:val="ListParagraph"/>
        <w:ind w:firstLine="0"/>
      </w:pPr>
    </w:p>
    <w:p w14:paraId="2515243C" w14:textId="76F12F68" w:rsidR="005E594F" w:rsidRDefault="005E594F" w:rsidP="005E594F">
      <w:pPr>
        <w:pStyle w:val="ListParagraph"/>
        <w:ind w:firstLine="0"/>
        <w:jc w:val="center"/>
        <w:rPr>
          <w:b/>
          <w:bCs/>
        </w:rPr>
      </w:pPr>
      <w:r>
        <w:rPr>
          <w:b/>
          <w:bCs/>
        </w:rPr>
        <w:t>Post-Project page analysis:</w:t>
      </w:r>
    </w:p>
    <w:p w14:paraId="1DB49AD3" w14:textId="1C408946" w:rsidR="005E594F" w:rsidRDefault="005E594F" w:rsidP="00941051">
      <w:pPr>
        <w:pStyle w:val="ListParagraph"/>
      </w:pPr>
      <w:r>
        <w:t xml:space="preserve">The main challenges we had as a group mostly was </w:t>
      </w:r>
      <w:r w:rsidR="00941051">
        <w:t xml:space="preserve">dealing with our project, Since </w:t>
      </w:r>
      <w:proofErr w:type="spellStart"/>
      <w:r w:rsidR="00941051">
        <w:t>Minibb</w:t>
      </w:r>
      <w:proofErr w:type="spellEnd"/>
      <w:r w:rsidR="00941051">
        <w:t xml:space="preserve"> was our main foundation and helped with a lot of the code, it was a great base, but dealing with some of the complicated code given was difficult. The html files were easy to move around and deal with, same with the CSS but since most of the website is dealt with in PHP, it felt very tangled for us. The only way to make changes and view them as well was mostly only through a database as well, which made making changes to the system a little difficult as well. Another small challenge was team coordination, some team members were very busy with other important works as well, so time for the project was mostly limited, also one lives very far away so mostly group texts/calls had to be made to compensate for this issue, which really wasn’t that much of an issue.</w:t>
      </w:r>
    </w:p>
    <w:p w14:paraId="72DEFE12" w14:textId="29A56D7F" w:rsidR="00941051" w:rsidRDefault="00941051" w:rsidP="00941051">
      <w:pPr>
        <w:pStyle w:val="ListParagraph"/>
      </w:pPr>
      <w:r>
        <w:t>Next time we must do a project like this, we would most likely discuss and view more foundations we can deal with readily. Parse through the code for our foundation, look at if we can understand/change most of the code easily, that would’ve made this project far easier. For the second challenge, we mostly dealt with any issue that came up due to it. There was a specific</w:t>
      </w:r>
      <w:r w:rsidR="00193216">
        <w:t xml:space="preserve"> time/place for any calls if needed, and texts were sent in advance to teammates if any adjustments needed to be made so that we can progress on the project. Also, Trello helped with the organization since everything was already laid out for the whole team to deal with.</w:t>
      </w:r>
    </w:p>
    <w:p w14:paraId="052F6F8C" w14:textId="57F1C2B1" w:rsidR="00193216" w:rsidRPr="005E594F" w:rsidRDefault="00193216" w:rsidP="00941051">
      <w:pPr>
        <w:pStyle w:val="ListParagraph"/>
      </w:pPr>
      <w:r>
        <w:lastRenderedPageBreak/>
        <w:t>We have finished some features like a user profile and a YouTube API, but we feel as if more front-end work could’ve been done, such as adding a logo to the website name. Overall this was a great experience, we gained the knowledge of how to deal with a website overall, especially one of such complexity. The whole base foundation we had will help us in the future if we look over it, it’s defined so much and helped us understand how to create/work a website. Also, Trello is a wonderful website to keep everything on track, which I’ve never heard about before, so it’s definitely a nice addition to needed programs.</w:t>
      </w:r>
    </w:p>
    <w:sectPr w:rsidR="00193216" w:rsidRPr="005E594F" w:rsidSect="00A740C1">
      <w:headerReference w:type="default" r:id="rId23"/>
      <w:head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5EE14" w14:textId="77777777" w:rsidR="000221B9" w:rsidRDefault="000221B9">
      <w:pPr>
        <w:spacing w:line="240" w:lineRule="auto"/>
      </w:pPr>
      <w:r>
        <w:separator/>
      </w:r>
    </w:p>
  </w:endnote>
  <w:endnote w:type="continuationSeparator" w:id="0">
    <w:p w14:paraId="31C1EA9B" w14:textId="77777777" w:rsidR="000221B9" w:rsidRDefault="000221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Bold">
    <w:altName w:val="Calibri"/>
    <w:charset w:val="00"/>
    <w:family w:val="auto"/>
    <w:pitch w:val="variable"/>
    <w:sig w:usb0="800000AF" w:usb1="4000204A" w:usb2="00000000" w:usb3="00000000" w:csb0="00000001" w:csb1="00000000"/>
  </w:font>
  <w:font w:name="Akkurat-Light">
    <w:altName w:val="Calibri"/>
    <w:charset w:val="00"/>
    <w:family w:val="auto"/>
    <w:pitch w:val="variable"/>
    <w:sig w:usb0="800000AF" w:usb1="4000204A" w:usb2="00000000" w:usb3="00000000" w:csb0="00000001" w:csb1="00000000"/>
  </w:font>
  <w:font w:name="Leelawadee">
    <w:charset w:val="DE"/>
    <w:family w:val="swiss"/>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7965E" w14:textId="77777777" w:rsidR="000221B9" w:rsidRDefault="000221B9">
      <w:pPr>
        <w:spacing w:line="240" w:lineRule="auto"/>
      </w:pPr>
      <w:r>
        <w:separator/>
      </w:r>
    </w:p>
  </w:footnote>
  <w:footnote w:type="continuationSeparator" w:id="0">
    <w:p w14:paraId="5893E8DE" w14:textId="77777777" w:rsidR="000221B9" w:rsidRDefault="000221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proofErr w:type="spellStart"/>
    <w:r>
      <w:t>JavaCup</w:t>
    </w:r>
    <w:proofErr w:type="spellEnd"/>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proofErr w:type="spellStart"/>
    <w:r>
      <w:t>JavaCup</w:t>
    </w:r>
    <w:proofErr w:type="spellEnd"/>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7105C8"/>
    <w:multiLevelType w:val="hybridMultilevel"/>
    <w:tmpl w:val="094A9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C287F54"/>
    <w:multiLevelType w:val="hybridMultilevel"/>
    <w:tmpl w:val="0BD2E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3723239"/>
    <w:multiLevelType w:val="hybridMultilevel"/>
    <w:tmpl w:val="E7C2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763BF5"/>
    <w:multiLevelType w:val="hybridMultilevel"/>
    <w:tmpl w:val="D1425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B193305"/>
    <w:multiLevelType w:val="hybridMultilevel"/>
    <w:tmpl w:val="1AFA6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7F7158"/>
    <w:multiLevelType w:val="hybridMultilevel"/>
    <w:tmpl w:val="3D74DA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AB6675"/>
    <w:multiLevelType w:val="hybridMultilevel"/>
    <w:tmpl w:val="CB8E8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E0125B3"/>
    <w:multiLevelType w:val="hybridMultilevel"/>
    <w:tmpl w:val="A588E9BE"/>
    <w:lvl w:ilvl="0" w:tplc="115AE526">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2" w15:restartNumberingAfterBreak="0">
    <w:nsid w:val="2EAA6CE0"/>
    <w:multiLevelType w:val="hybridMultilevel"/>
    <w:tmpl w:val="CFAA504A"/>
    <w:lvl w:ilvl="0" w:tplc="44B429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8C47D57"/>
    <w:multiLevelType w:val="hybridMultilevel"/>
    <w:tmpl w:val="ACFA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AD303C"/>
    <w:multiLevelType w:val="hybridMultilevel"/>
    <w:tmpl w:val="4AB21D10"/>
    <w:lvl w:ilvl="0" w:tplc="0409000F">
      <w:start w:val="1"/>
      <w:numFmt w:val="decimal"/>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580698F"/>
    <w:multiLevelType w:val="hybridMultilevel"/>
    <w:tmpl w:val="D018C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B1B5787"/>
    <w:multiLevelType w:val="multilevel"/>
    <w:tmpl w:val="4572ABF8"/>
    <w:numStyleLink w:val="MLAOutline"/>
  </w:abstractNum>
  <w:abstractNum w:abstractNumId="34" w15:restartNumberingAfterBreak="0">
    <w:nsid w:val="5B8D7130"/>
    <w:multiLevelType w:val="hybridMultilevel"/>
    <w:tmpl w:val="7A603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08765B"/>
    <w:multiLevelType w:val="hybridMultilevel"/>
    <w:tmpl w:val="BC48C3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6A10287D"/>
    <w:multiLevelType w:val="hybridMultilevel"/>
    <w:tmpl w:val="7F86BE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DFF1CC2"/>
    <w:multiLevelType w:val="hybridMultilevel"/>
    <w:tmpl w:val="FE70D3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3AD7CF3"/>
    <w:multiLevelType w:val="hybridMultilevel"/>
    <w:tmpl w:val="15C217B6"/>
    <w:lvl w:ilvl="0" w:tplc="03AC1D8C">
      <w:start w:val="1"/>
      <w:numFmt w:val="decimal"/>
      <w:lvlText w:val="%1."/>
      <w:lvlJc w:val="left"/>
      <w:pPr>
        <w:ind w:left="1440" w:hanging="360"/>
      </w:pPr>
      <w:rPr>
        <w:rFonts w:hint="default"/>
      </w:r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32"/>
  </w:num>
  <w:num w:numId="13">
    <w:abstractNumId w:val="33"/>
  </w:num>
  <w:num w:numId="14">
    <w:abstractNumId w:val="25"/>
  </w:num>
  <w:num w:numId="15">
    <w:abstractNumId w:val="38"/>
  </w:num>
  <w:num w:numId="16">
    <w:abstractNumId w:val="30"/>
  </w:num>
  <w:num w:numId="17">
    <w:abstractNumId w:val="15"/>
  </w:num>
  <w:num w:numId="18">
    <w:abstractNumId w:val="10"/>
  </w:num>
  <w:num w:numId="19">
    <w:abstractNumId w:val="28"/>
  </w:num>
  <w:num w:numId="20">
    <w:abstractNumId w:val="41"/>
  </w:num>
  <w:num w:numId="21">
    <w:abstractNumId w:val="20"/>
  </w:num>
  <w:num w:numId="22">
    <w:abstractNumId w:val="36"/>
  </w:num>
  <w:num w:numId="23">
    <w:abstractNumId w:val="27"/>
  </w:num>
  <w:num w:numId="24">
    <w:abstractNumId w:val="29"/>
  </w:num>
  <w:num w:numId="25">
    <w:abstractNumId w:val="40"/>
  </w:num>
  <w:num w:numId="26">
    <w:abstractNumId w:val="26"/>
  </w:num>
  <w:num w:numId="27">
    <w:abstractNumId w:val="23"/>
  </w:num>
  <w:num w:numId="28">
    <w:abstractNumId w:val="34"/>
  </w:num>
  <w:num w:numId="29">
    <w:abstractNumId w:val="21"/>
  </w:num>
  <w:num w:numId="30">
    <w:abstractNumId w:val="37"/>
  </w:num>
  <w:num w:numId="31">
    <w:abstractNumId w:val="35"/>
  </w:num>
  <w:num w:numId="32">
    <w:abstractNumId w:val="14"/>
  </w:num>
  <w:num w:numId="33">
    <w:abstractNumId w:val="17"/>
  </w:num>
  <w:num w:numId="34">
    <w:abstractNumId w:val="12"/>
  </w:num>
  <w:num w:numId="35">
    <w:abstractNumId w:val="18"/>
  </w:num>
  <w:num w:numId="36">
    <w:abstractNumId w:val="11"/>
  </w:num>
  <w:num w:numId="37">
    <w:abstractNumId w:val="13"/>
  </w:num>
  <w:num w:numId="38">
    <w:abstractNumId w:val="16"/>
  </w:num>
  <w:num w:numId="39">
    <w:abstractNumId w:val="31"/>
  </w:num>
  <w:num w:numId="40">
    <w:abstractNumId w:val="39"/>
  </w:num>
  <w:num w:numId="41">
    <w:abstractNumId w:val="24"/>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125F5"/>
    <w:rsid w:val="00015329"/>
    <w:rsid w:val="00020085"/>
    <w:rsid w:val="000221B9"/>
    <w:rsid w:val="00030DED"/>
    <w:rsid w:val="00037FB2"/>
    <w:rsid w:val="00040CBB"/>
    <w:rsid w:val="00055049"/>
    <w:rsid w:val="000606B1"/>
    <w:rsid w:val="00065966"/>
    <w:rsid w:val="000A5072"/>
    <w:rsid w:val="000B54AD"/>
    <w:rsid w:val="000B78C8"/>
    <w:rsid w:val="000C2821"/>
    <w:rsid w:val="000C5E25"/>
    <w:rsid w:val="000D07C8"/>
    <w:rsid w:val="000D287E"/>
    <w:rsid w:val="00115E7B"/>
    <w:rsid w:val="00132926"/>
    <w:rsid w:val="001463B2"/>
    <w:rsid w:val="00193216"/>
    <w:rsid w:val="001C33C3"/>
    <w:rsid w:val="001C3A08"/>
    <w:rsid w:val="001C6196"/>
    <w:rsid w:val="001F62C0"/>
    <w:rsid w:val="002245C3"/>
    <w:rsid w:val="00236113"/>
    <w:rsid w:val="00245E02"/>
    <w:rsid w:val="002975C8"/>
    <w:rsid w:val="002B3C5E"/>
    <w:rsid w:val="002F2538"/>
    <w:rsid w:val="00302675"/>
    <w:rsid w:val="00313929"/>
    <w:rsid w:val="003234FA"/>
    <w:rsid w:val="00351271"/>
    <w:rsid w:val="00353B66"/>
    <w:rsid w:val="00361205"/>
    <w:rsid w:val="00373511"/>
    <w:rsid w:val="003C2ED1"/>
    <w:rsid w:val="003D7982"/>
    <w:rsid w:val="003E00FF"/>
    <w:rsid w:val="003F0F8C"/>
    <w:rsid w:val="004154AB"/>
    <w:rsid w:val="00426C25"/>
    <w:rsid w:val="004543A2"/>
    <w:rsid w:val="0047758C"/>
    <w:rsid w:val="00482F19"/>
    <w:rsid w:val="004A2675"/>
    <w:rsid w:val="004B58A3"/>
    <w:rsid w:val="004B5F78"/>
    <w:rsid w:val="004C1984"/>
    <w:rsid w:val="004F7139"/>
    <w:rsid w:val="00504166"/>
    <w:rsid w:val="0051455F"/>
    <w:rsid w:val="00517E05"/>
    <w:rsid w:val="00577518"/>
    <w:rsid w:val="0059478F"/>
    <w:rsid w:val="00596510"/>
    <w:rsid w:val="005E594F"/>
    <w:rsid w:val="00616ABD"/>
    <w:rsid w:val="0065059E"/>
    <w:rsid w:val="00672149"/>
    <w:rsid w:val="00691EC1"/>
    <w:rsid w:val="006A0C20"/>
    <w:rsid w:val="006C6520"/>
    <w:rsid w:val="006E25A5"/>
    <w:rsid w:val="00712645"/>
    <w:rsid w:val="00774DD1"/>
    <w:rsid w:val="00791328"/>
    <w:rsid w:val="007C53FB"/>
    <w:rsid w:val="007D1DC5"/>
    <w:rsid w:val="007E07AE"/>
    <w:rsid w:val="008124BC"/>
    <w:rsid w:val="0082622D"/>
    <w:rsid w:val="00833B64"/>
    <w:rsid w:val="0088691E"/>
    <w:rsid w:val="008A1A69"/>
    <w:rsid w:val="008B4747"/>
    <w:rsid w:val="008B7D18"/>
    <w:rsid w:val="008C0E27"/>
    <w:rsid w:val="008C3D56"/>
    <w:rsid w:val="008F1F97"/>
    <w:rsid w:val="008F4052"/>
    <w:rsid w:val="00920A29"/>
    <w:rsid w:val="0092630C"/>
    <w:rsid w:val="00927712"/>
    <w:rsid w:val="00941051"/>
    <w:rsid w:val="00950967"/>
    <w:rsid w:val="009515AD"/>
    <w:rsid w:val="0095181C"/>
    <w:rsid w:val="009801C0"/>
    <w:rsid w:val="00990055"/>
    <w:rsid w:val="00993370"/>
    <w:rsid w:val="009B02A4"/>
    <w:rsid w:val="009C2BB6"/>
    <w:rsid w:val="009C49FB"/>
    <w:rsid w:val="009D4EB3"/>
    <w:rsid w:val="009E1C25"/>
    <w:rsid w:val="009E4C0D"/>
    <w:rsid w:val="00A44162"/>
    <w:rsid w:val="00A441AB"/>
    <w:rsid w:val="00A5091C"/>
    <w:rsid w:val="00A740C1"/>
    <w:rsid w:val="00A77820"/>
    <w:rsid w:val="00AF56B3"/>
    <w:rsid w:val="00AF5877"/>
    <w:rsid w:val="00B02F67"/>
    <w:rsid w:val="00B0659A"/>
    <w:rsid w:val="00B13D1B"/>
    <w:rsid w:val="00B75489"/>
    <w:rsid w:val="00B818DF"/>
    <w:rsid w:val="00BC62A2"/>
    <w:rsid w:val="00C10C3A"/>
    <w:rsid w:val="00C132D6"/>
    <w:rsid w:val="00C35B01"/>
    <w:rsid w:val="00C50216"/>
    <w:rsid w:val="00C86F4A"/>
    <w:rsid w:val="00C92330"/>
    <w:rsid w:val="00CA5317"/>
    <w:rsid w:val="00CA7B16"/>
    <w:rsid w:val="00CF01EF"/>
    <w:rsid w:val="00CF52CB"/>
    <w:rsid w:val="00D14CB8"/>
    <w:rsid w:val="00D52117"/>
    <w:rsid w:val="00D55792"/>
    <w:rsid w:val="00D85255"/>
    <w:rsid w:val="00DB0D39"/>
    <w:rsid w:val="00E11289"/>
    <w:rsid w:val="00E14005"/>
    <w:rsid w:val="00E17825"/>
    <w:rsid w:val="00E17D17"/>
    <w:rsid w:val="00E43A9E"/>
    <w:rsid w:val="00E447AD"/>
    <w:rsid w:val="00E614DD"/>
    <w:rsid w:val="00E768B1"/>
    <w:rsid w:val="00E830A6"/>
    <w:rsid w:val="00ED69D4"/>
    <w:rsid w:val="00ED6CCE"/>
    <w:rsid w:val="00F547A6"/>
    <w:rsid w:val="00F65F15"/>
    <w:rsid w:val="00F83DED"/>
    <w:rsid w:val="00F9444C"/>
    <w:rsid w:val="00FB0E4C"/>
    <w:rsid w:val="00FB2B9B"/>
    <w:rsid w:val="00FE6B11"/>
    <w:rsid w:val="00FF0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 w:type="character" w:customStyle="1" w:styleId="NoSpacingChar">
    <w:name w:val="No Spacing Char"/>
    <w:aliases w:val="No Indent Char"/>
    <w:basedOn w:val="DefaultParagraphFont"/>
    <w:link w:val="NoSpacing"/>
    <w:uiPriority w:val="1"/>
    <w:rsid w:val="00361205"/>
  </w:style>
  <w:style w:type="character" w:styleId="Hyperlink">
    <w:name w:val="Hyperlink"/>
    <w:basedOn w:val="DefaultParagraphFont"/>
    <w:uiPriority w:val="99"/>
    <w:unhideWhenUsed/>
    <w:rsid w:val="004154AB"/>
    <w:rPr>
      <w:color w:val="5F5F5F" w:themeColor="hyperlink"/>
      <w:u w:val="single"/>
    </w:rPr>
  </w:style>
  <w:style w:type="character" w:styleId="UnresolvedMention">
    <w:name w:val="Unresolved Mention"/>
    <w:basedOn w:val="DefaultParagraphFont"/>
    <w:uiPriority w:val="99"/>
    <w:semiHidden/>
    <w:unhideWhenUsed/>
    <w:rsid w:val="00415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598564109">
      <w:bodyDiv w:val="1"/>
      <w:marLeft w:val="0"/>
      <w:marRight w:val="0"/>
      <w:marTop w:val="0"/>
      <w:marBottom w:val="0"/>
      <w:divBdr>
        <w:top w:val="none" w:sz="0" w:space="0" w:color="auto"/>
        <w:left w:val="none" w:sz="0" w:space="0" w:color="auto"/>
        <w:bottom w:val="none" w:sz="0" w:space="0" w:color="auto"/>
        <w:right w:val="none" w:sz="0" w:space="0" w:color="auto"/>
      </w:divBdr>
      <w:divsChild>
        <w:div w:id="1745879424">
          <w:marLeft w:val="0"/>
          <w:marRight w:val="-11475"/>
          <w:marTop w:val="0"/>
          <w:marBottom w:val="0"/>
          <w:divBdr>
            <w:top w:val="none" w:sz="0" w:space="0" w:color="auto"/>
            <w:left w:val="none" w:sz="0" w:space="0" w:color="auto"/>
            <w:bottom w:val="none" w:sz="0" w:space="0" w:color="auto"/>
            <w:right w:val="none" w:sz="0" w:space="0" w:color="auto"/>
          </w:divBdr>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7477485">
      <w:bodyDiv w:val="1"/>
      <w:marLeft w:val="0"/>
      <w:marRight w:val="0"/>
      <w:marTop w:val="0"/>
      <w:marBottom w:val="0"/>
      <w:divBdr>
        <w:top w:val="none" w:sz="0" w:space="0" w:color="auto"/>
        <w:left w:val="none" w:sz="0" w:space="0" w:color="auto"/>
        <w:bottom w:val="none" w:sz="0" w:space="0" w:color="auto"/>
        <w:right w:val="none" w:sz="0" w:space="0" w:color="auto"/>
      </w:divBdr>
      <w:divsChild>
        <w:div w:id="1768576299">
          <w:marLeft w:val="0"/>
          <w:marRight w:val="-11115"/>
          <w:marTop w:val="0"/>
          <w:marBottom w:val="0"/>
          <w:divBdr>
            <w:top w:val="none" w:sz="0" w:space="0" w:color="auto"/>
            <w:left w:val="none" w:sz="0" w:space="0" w:color="auto"/>
            <w:bottom w:val="none" w:sz="0" w:space="0" w:color="auto"/>
            <w:right w:val="none" w:sz="0" w:space="0" w:color="auto"/>
          </w:divBdr>
        </w:div>
        <w:div w:id="2009941166">
          <w:marLeft w:val="0"/>
          <w:marRight w:val="-11115"/>
          <w:marTop w:val="0"/>
          <w:marBottom w:val="0"/>
          <w:divBdr>
            <w:top w:val="none" w:sz="0" w:space="0" w:color="auto"/>
            <w:left w:val="none" w:sz="0" w:space="0" w:color="auto"/>
            <w:bottom w:val="none" w:sz="0" w:space="0" w:color="auto"/>
            <w:right w:val="none" w:sz="0" w:space="0" w:color="auto"/>
          </w:divBdr>
        </w:div>
        <w:div w:id="1356036013">
          <w:marLeft w:val="0"/>
          <w:marRight w:val="-11115"/>
          <w:marTop w:val="0"/>
          <w:marBottom w:val="0"/>
          <w:divBdr>
            <w:top w:val="none" w:sz="0" w:space="0" w:color="auto"/>
            <w:left w:val="none" w:sz="0" w:space="0" w:color="auto"/>
            <w:bottom w:val="none" w:sz="0" w:space="0" w:color="auto"/>
            <w:right w:val="none" w:sz="0" w:space="0" w:color="auto"/>
          </w:divBdr>
        </w:div>
        <w:div w:id="1693528501">
          <w:marLeft w:val="0"/>
          <w:marRight w:val="-11115"/>
          <w:marTop w:val="0"/>
          <w:marBottom w:val="0"/>
          <w:divBdr>
            <w:top w:val="none" w:sz="0" w:space="0" w:color="auto"/>
            <w:left w:val="none" w:sz="0" w:space="0" w:color="auto"/>
            <w:bottom w:val="none" w:sz="0" w:space="0" w:color="auto"/>
            <w:right w:val="none" w:sz="0" w:space="0" w:color="auto"/>
          </w:divBdr>
        </w:div>
        <w:div w:id="223956042">
          <w:marLeft w:val="0"/>
          <w:marRight w:val="-11115"/>
          <w:marTop w:val="0"/>
          <w:marBottom w:val="0"/>
          <w:divBdr>
            <w:top w:val="none" w:sz="0" w:space="0" w:color="auto"/>
            <w:left w:val="none" w:sz="0" w:space="0" w:color="auto"/>
            <w:bottom w:val="none" w:sz="0" w:space="0" w:color="auto"/>
            <w:right w:val="none" w:sz="0" w:space="0" w:color="auto"/>
          </w:divBdr>
        </w:div>
        <w:div w:id="1484466190">
          <w:marLeft w:val="0"/>
          <w:marRight w:val="-11115"/>
          <w:marTop w:val="0"/>
          <w:marBottom w:val="0"/>
          <w:divBdr>
            <w:top w:val="none" w:sz="0" w:space="0" w:color="auto"/>
            <w:left w:val="none" w:sz="0" w:space="0" w:color="auto"/>
            <w:bottom w:val="none" w:sz="0" w:space="0" w:color="auto"/>
            <w:right w:val="none" w:sz="0" w:space="0" w:color="auto"/>
          </w:divBdr>
        </w:div>
        <w:div w:id="897208428">
          <w:marLeft w:val="0"/>
          <w:marRight w:val="-11115"/>
          <w:marTop w:val="0"/>
          <w:marBottom w:val="0"/>
          <w:divBdr>
            <w:top w:val="none" w:sz="0" w:space="0" w:color="auto"/>
            <w:left w:val="none" w:sz="0" w:space="0" w:color="auto"/>
            <w:bottom w:val="none" w:sz="0" w:space="0" w:color="auto"/>
            <w:right w:val="none" w:sz="0" w:space="0" w:color="auto"/>
          </w:divBdr>
        </w:div>
        <w:div w:id="1725787547">
          <w:marLeft w:val="0"/>
          <w:marRight w:val="-11115"/>
          <w:marTop w:val="0"/>
          <w:marBottom w:val="0"/>
          <w:divBdr>
            <w:top w:val="none" w:sz="0" w:space="0" w:color="auto"/>
            <w:left w:val="none" w:sz="0" w:space="0" w:color="auto"/>
            <w:bottom w:val="none" w:sz="0" w:space="0" w:color="auto"/>
            <w:right w:val="none" w:sz="0" w:space="0" w:color="auto"/>
          </w:divBdr>
        </w:div>
        <w:div w:id="226034906">
          <w:marLeft w:val="0"/>
          <w:marRight w:val="-11115"/>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mp.cse.fau.edu/~eortiz2018/Minibb/" TargetMode="External"/><Relationship Id="rId13" Type="http://schemas.openxmlformats.org/officeDocument/2006/relationships/hyperlink" Target="http://lamp.cse.fau.edu/~eortiz2018/Minibb/"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mailto:tbarber2016@fau.ed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c2TDHGIJvBc"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barber2016@fau.edu"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mailto:tbarber2016@fau.edu"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lamp.cse.fau.edu/~eortiz2018/Minibb/" TargetMode="External"/><Relationship Id="rId14" Type="http://schemas.openxmlformats.org/officeDocument/2006/relationships/image" Target="media/image2.png"/><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371</TotalTime>
  <Pages>18</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Enmanuel Ortiz</cp:lastModifiedBy>
  <cp:revision>9</cp:revision>
  <dcterms:created xsi:type="dcterms:W3CDTF">2019-11-28T02:52:00Z</dcterms:created>
  <dcterms:modified xsi:type="dcterms:W3CDTF">2019-12-02T00:40:00Z</dcterms:modified>
  <cp:version/>
</cp:coreProperties>
</file>