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123276"/>
        <w:docPartObj>
          <w:docPartGallery w:val="Cover Pages"/>
          <w:docPartUnique/>
        </w:docPartObj>
      </w:sdtPr>
      <w:sdtEndPr/>
      <w:sdtContent>
        <w:p w14:paraId="794DDBE3" w14:textId="64C3AB34" w:rsidR="00A740C1" w:rsidRDefault="00A740C1">
          <w:pPr>
            <w:suppressAutoHyphens w:val="0"/>
          </w:pPr>
          <w:r>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36ABDFD" id="_x0000_t202" coordsize="21600,21600" o:spt="202" path="m,l,21600r21600,l21600,xe">
                    <v:stroke joinstyle="miter"/>
                    <v:path gradientshapeok="t" o:connecttype="rect"/>
                  </v:shapetype>
                  <v:shape id="Text Box 2" o:spid="_x0000_s1026"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27"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siq78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28"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DVF0tr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29"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VcEg6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749CCD7" wp14:editId="356776B9">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0"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ChUd98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Pr>
              <w:noProof/>
            </w:rPr>
            <w:drawing>
              <wp:anchor distT="0" distB="0" distL="114300" distR="114300" simplePos="0" relativeHeight="251659264" behindDoc="1" locked="0" layoutInCell="1" allowOverlap="1" wp14:anchorId="153266F8" wp14:editId="19F2CBA2">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70B340A6" w14:textId="45EE7D75" w:rsidR="00E614DD" w:rsidRDefault="006C6520">
      <w:pPr>
        <w:pStyle w:val="Title"/>
        <w:rPr>
          <w:b/>
          <w:bCs/>
        </w:rPr>
      </w:pPr>
      <w:r w:rsidRPr="006C6520">
        <w:rPr>
          <w:b/>
          <w:bCs/>
        </w:rPr>
        <w:lastRenderedPageBreak/>
        <w:t>M1 Project Proposal</w:t>
      </w:r>
      <w:r w:rsidR="00691EC1" w:rsidRPr="006C6520">
        <w:rPr>
          <w:b/>
          <w:bCs/>
        </w:rPr>
        <w:t xml:space="preserve">: </w:t>
      </w:r>
      <w:bookmarkStart w:id="0" w:name="_Hlk20076012"/>
      <w:r w:rsidR="00517E05">
        <w:rPr>
          <w:b/>
          <w:bCs/>
        </w:rPr>
        <w:t>CritiqueCafé</w:t>
      </w:r>
      <w:bookmarkEnd w:id="0"/>
    </w:p>
    <w:p w14:paraId="694FD17C" w14:textId="77777777" w:rsidR="00AF56B3" w:rsidRPr="00AF56B3" w:rsidRDefault="00AF56B3" w:rsidP="00AF56B3"/>
    <w:p w14:paraId="7C3048FD" w14:textId="3C5808E3" w:rsidR="006C6520" w:rsidRDefault="00517E05" w:rsidP="006C6520">
      <w:r>
        <w:tab/>
        <w:t xml:space="preserve">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w:t>
      </w:r>
      <w:r w:rsidR="00774DD1">
        <w:t>Videogames</w:t>
      </w:r>
      <w:r>
        <w:t>,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1859BE84" w14:textId="77777777" w:rsidR="00AF56B3" w:rsidRDefault="00AF56B3" w:rsidP="006C6520"/>
    <w:p w14:paraId="34207E85" w14:textId="4CE13445" w:rsidR="006C6520" w:rsidRDefault="00774DD1" w:rsidP="00774DD1">
      <w:r>
        <w:t xml:space="preserve">We want our website to not only go over one type of entertainment, but multiple genres of entertainment decided by the end-users who visit the website. We give reign to the end-users </w:t>
      </w:r>
      <w:r w:rsidR="003D7982">
        <w:t>so they can</w:t>
      </w:r>
      <w:r>
        <w:t xml:space="preserve">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3DE160F9" w14:textId="0A5212EB" w:rsidR="006C6520" w:rsidRDefault="006C6520" w:rsidP="006C6520"/>
    <w:p w14:paraId="09AC686A" w14:textId="362E4FF9" w:rsidR="006C6520" w:rsidRDefault="006C6520" w:rsidP="006C6520"/>
    <w:p w14:paraId="700FE560" w14:textId="77777777" w:rsidR="00A740C1" w:rsidRPr="006C6520" w:rsidRDefault="00A740C1" w:rsidP="006C6520"/>
    <w:p w14:paraId="2EC4E903" w14:textId="51073CF1" w:rsidR="00E614DD" w:rsidRPr="006C6520" w:rsidRDefault="006C6520" w:rsidP="006C6520">
      <w:pPr>
        <w:pStyle w:val="Title"/>
        <w:rPr>
          <w:b/>
          <w:bCs/>
        </w:rPr>
      </w:pPr>
      <w:r w:rsidRPr="006C6520">
        <w:rPr>
          <w:b/>
          <w:bCs/>
        </w:rPr>
        <w:lastRenderedPageBreak/>
        <w:t>Competitive Analysis</w:t>
      </w:r>
    </w:p>
    <w:p w14:paraId="532BDCF3" w14:textId="0A021B6F" w:rsidR="00E614DD" w:rsidRDefault="00E614DD" w:rsidP="006C6520">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6C6520" w14:paraId="50A08889" w14:textId="77777777" w:rsidTr="006C6520">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54C82D58" w14:textId="219F8961" w:rsidR="006C6520" w:rsidRDefault="00993370" w:rsidP="009D4EB3">
            <w:pPr>
              <w:pStyle w:val="NoSpacing"/>
              <w:spacing w:before="0"/>
              <w:ind w:left="0" w:right="0"/>
            </w:pPr>
            <w:r>
              <w:t>CritiqueCafe</w:t>
            </w:r>
          </w:p>
        </w:tc>
        <w:tc>
          <w:tcPr>
            <w:tcW w:w="2339" w:type="dxa"/>
            <w:vAlign w:val="bottom"/>
          </w:tcPr>
          <w:p w14:paraId="1E80655C" w14:textId="64C136A0" w:rsidR="006C6520" w:rsidRDefault="00993370">
            <w:pPr>
              <w:pStyle w:val="NoSpacing"/>
            </w:pPr>
            <w:r>
              <w:t>PluggedIn</w:t>
            </w:r>
          </w:p>
        </w:tc>
      </w:tr>
      <w:tr w:rsidR="006C6520" w14:paraId="24B6C479" w14:textId="77777777" w:rsidTr="006C6520">
        <w:tc>
          <w:tcPr>
            <w:tcW w:w="2337" w:type="dxa"/>
          </w:tcPr>
          <w:p w14:paraId="39A2DD64" w14:textId="5262A935" w:rsidR="006C6520" w:rsidRDefault="000D287E" w:rsidP="000D287E">
            <w:pPr>
              <w:pStyle w:val="NoSpacing"/>
              <w:numPr>
                <w:ilvl w:val="0"/>
                <w:numId w:val="29"/>
              </w:numPr>
            </w:pPr>
            <w:r>
              <w:t>User Login</w:t>
            </w:r>
          </w:p>
        </w:tc>
        <w:tc>
          <w:tcPr>
            <w:tcW w:w="2339" w:type="dxa"/>
          </w:tcPr>
          <w:p w14:paraId="38141534" w14:textId="55925D5A" w:rsidR="006C6520" w:rsidRDefault="000D287E" w:rsidP="000D287E">
            <w:pPr>
              <w:pStyle w:val="NoSpacing"/>
              <w:numPr>
                <w:ilvl w:val="0"/>
                <w:numId w:val="29"/>
              </w:numPr>
            </w:pPr>
            <w:r>
              <w:t>No User Login</w:t>
            </w:r>
          </w:p>
        </w:tc>
      </w:tr>
      <w:tr w:rsidR="006C6520" w14:paraId="0FAE435D" w14:textId="77777777" w:rsidTr="006C6520">
        <w:tc>
          <w:tcPr>
            <w:tcW w:w="2337" w:type="dxa"/>
          </w:tcPr>
          <w:p w14:paraId="19722025" w14:textId="3F25EA0F" w:rsidR="006C6520" w:rsidRDefault="000D287E" w:rsidP="000D287E">
            <w:pPr>
              <w:pStyle w:val="NoSpacing"/>
              <w:numPr>
                <w:ilvl w:val="0"/>
                <w:numId w:val="29"/>
              </w:numPr>
              <w:rPr>
                <w:vertAlign w:val="superscript"/>
              </w:rPr>
            </w:pPr>
            <w:r>
              <w:t>Quick access to subjects through navbar</w:t>
            </w:r>
          </w:p>
          <w:p w14:paraId="129C29BB" w14:textId="1B61C81F" w:rsidR="006C6520" w:rsidRPr="006C6520" w:rsidRDefault="000D287E" w:rsidP="000D287E">
            <w:pPr>
              <w:pStyle w:val="ListParagraph"/>
              <w:numPr>
                <w:ilvl w:val="0"/>
                <w:numId w:val="29"/>
              </w:numPr>
            </w:pPr>
            <w:r>
              <w:t>Ability to reply</w:t>
            </w:r>
          </w:p>
        </w:tc>
        <w:tc>
          <w:tcPr>
            <w:tcW w:w="2339" w:type="dxa"/>
          </w:tcPr>
          <w:p w14:paraId="2C263007" w14:textId="6C467462" w:rsidR="006C6520" w:rsidRDefault="000D287E" w:rsidP="000D287E">
            <w:pPr>
              <w:pStyle w:val="NoSpacing"/>
              <w:numPr>
                <w:ilvl w:val="0"/>
                <w:numId w:val="29"/>
              </w:numPr>
            </w:pPr>
            <w:r>
              <w:t>Quick access to subjects through navbar</w:t>
            </w:r>
          </w:p>
          <w:p w14:paraId="0BF9A143" w14:textId="0422F52A" w:rsidR="006C6520" w:rsidRDefault="000D287E" w:rsidP="000D287E">
            <w:pPr>
              <w:pStyle w:val="NoSpacing"/>
              <w:numPr>
                <w:ilvl w:val="0"/>
                <w:numId w:val="29"/>
              </w:numPr>
            </w:pPr>
            <w:r>
              <w:t>No reply ability</w:t>
            </w:r>
          </w:p>
        </w:tc>
      </w:tr>
      <w:tr w:rsidR="006C6520" w14:paraId="6DDD5F0E" w14:textId="77777777" w:rsidTr="006C6520">
        <w:tc>
          <w:tcPr>
            <w:tcW w:w="2337" w:type="dxa"/>
          </w:tcPr>
          <w:p w14:paraId="474B7CD2" w14:textId="6C8832C7" w:rsidR="006C6520" w:rsidRDefault="000D287E" w:rsidP="000D287E">
            <w:pPr>
              <w:pStyle w:val="NoSpacing"/>
              <w:numPr>
                <w:ilvl w:val="0"/>
                <w:numId w:val="29"/>
              </w:numPr>
            </w:pPr>
            <w:r>
              <w:t>Ability to create initial post</w:t>
            </w:r>
          </w:p>
          <w:p w14:paraId="2B5AF072" w14:textId="5E5C333A" w:rsidR="006C6520" w:rsidRDefault="003D7982" w:rsidP="000D287E">
            <w:pPr>
              <w:pStyle w:val="NoSpacing"/>
              <w:numPr>
                <w:ilvl w:val="0"/>
                <w:numId w:val="29"/>
              </w:numPr>
            </w:pPr>
            <w:r>
              <w:t xml:space="preserve"> </w:t>
            </w:r>
            <w:r w:rsidR="00A740C1">
              <w:t>Search Function</w:t>
            </w:r>
          </w:p>
        </w:tc>
        <w:tc>
          <w:tcPr>
            <w:tcW w:w="2339" w:type="dxa"/>
          </w:tcPr>
          <w:p w14:paraId="7F80322D" w14:textId="012DBC8A" w:rsidR="006C6520" w:rsidRDefault="000D287E" w:rsidP="000D287E">
            <w:pPr>
              <w:pStyle w:val="NoSpacing"/>
              <w:numPr>
                <w:ilvl w:val="0"/>
                <w:numId w:val="29"/>
              </w:numPr>
            </w:pPr>
            <w:r>
              <w:t>No ability to create initial post</w:t>
            </w:r>
          </w:p>
          <w:p w14:paraId="5AC71EF4" w14:textId="253C352B" w:rsidR="006C6520" w:rsidRPr="006C6520" w:rsidRDefault="003D7982" w:rsidP="000D287E">
            <w:pPr>
              <w:pStyle w:val="ListParagraph"/>
              <w:numPr>
                <w:ilvl w:val="0"/>
                <w:numId w:val="29"/>
              </w:numPr>
            </w:pPr>
            <w:r>
              <w:t xml:space="preserve"> </w:t>
            </w:r>
            <w:r w:rsidR="00A740C1">
              <w:t>Search Function</w:t>
            </w:r>
          </w:p>
        </w:tc>
      </w:tr>
    </w:tbl>
    <w:p w14:paraId="6F1EC4D8" w14:textId="3EEB4964" w:rsidR="00E614DD" w:rsidRDefault="00E614DD">
      <w:pPr>
        <w:pStyle w:val="NoSpacing"/>
      </w:pPr>
    </w:p>
    <w:p w14:paraId="5299161F" w14:textId="12283CD0" w:rsidR="006C6520" w:rsidRDefault="006C6520" w:rsidP="006C6520">
      <w:pPr>
        <w:pStyle w:val="Title"/>
        <w:rPr>
          <w:b/>
          <w:bCs/>
        </w:rPr>
      </w:pPr>
    </w:p>
    <w:p w14:paraId="2CB1ACC3" w14:textId="77777777" w:rsidR="00774DD1" w:rsidRPr="00774DD1" w:rsidRDefault="00774DD1" w:rsidP="00774DD1"/>
    <w:p w14:paraId="342143CD" w14:textId="76EC2D02" w:rsidR="00AF56B3" w:rsidRPr="00CF01EF" w:rsidRDefault="006C6520" w:rsidP="00CF01EF">
      <w:pPr>
        <w:pStyle w:val="Title"/>
        <w:rPr>
          <w:b/>
          <w:bCs/>
        </w:rPr>
      </w:pPr>
      <w:r w:rsidRPr="006C6520">
        <w:rPr>
          <w:b/>
          <w:bCs/>
        </w:rPr>
        <w:t>Data Definition</w:t>
      </w:r>
    </w:p>
    <w:p w14:paraId="61B5E1CD" w14:textId="4F86619B" w:rsidR="000D07C8" w:rsidRDefault="000D07C8" w:rsidP="006C6520">
      <w:pPr>
        <w:pStyle w:val="NoSpacing"/>
      </w:pPr>
      <w:r>
        <w:t>PHP tables? (data storage)</w:t>
      </w:r>
    </w:p>
    <w:p w14:paraId="715B4C93" w14:textId="3210B166" w:rsidR="000D07C8" w:rsidRDefault="000D07C8" w:rsidP="006C6520">
      <w:pPr>
        <w:pStyle w:val="NoSpacing"/>
      </w:pPr>
      <w:r>
        <w:t>HTML forums? (data input)</w:t>
      </w:r>
    </w:p>
    <w:p w14:paraId="24258258" w14:textId="5D87A6D4" w:rsidR="00AF56B3" w:rsidRDefault="00AF56B3" w:rsidP="006C6520">
      <w:pPr>
        <w:pStyle w:val="NoSpacing"/>
      </w:pPr>
    </w:p>
    <w:p w14:paraId="3817EBA8" w14:textId="08B8614E" w:rsidR="00CF01EF" w:rsidRDefault="00CF01EF" w:rsidP="006C6520">
      <w:pPr>
        <w:pStyle w:val="NoSpacing"/>
      </w:pPr>
    </w:p>
    <w:p w14:paraId="24799593" w14:textId="676BF0A2" w:rsidR="00CF01EF" w:rsidRDefault="00CF01EF" w:rsidP="006C6520">
      <w:pPr>
        <w:pStyle w:val="NoSpacing"/>
      </w:pPr>
    </w:p>
    <w:p w14:paraId="32FB5497" w14:textId="77777777" w:rsidR="00CF01EF" w:rsidRDefault="00CF01EF" w:rsidP="006C6520">
      <w:pPr>
        <w:pStyle w:val="NoSpacing"/>
      </w:pPr>
    </w:p>
    <w:p w14:paraId="59D216A7" w14:textId="7BEA5EF7" w:rsidR="006C6520" w:rsidRDefault="006C6520" w:rsidP="006C6520">
      <w:pPr>
        <w:pStyle w:val="Title"/>
        <w:rPr>
          <w:b/>
          <w:bCs/>
        </w:rPr>
      </w:pPr>
      <w:r w:rsidRPr="006C6520">
        <w:rPr>
          <w:b/>
          <w:bCs/>
        </w:rPr>
        <w:lastRenderedPageBreak/>
        <w:t>Overview</w:t>
      </w:r>
    </w:p>
    <w:p w14:paraId="694A33BF" w14:textId="3E5B9035" w:rsidR="006C6520" w:rsidRPr="006C6520" w:rsidRDefault="0047758C" w:rsidP="006C6520">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515487C0" w14:textId="64F4EA4F" w:rsidR="00A740C1" w:rsidRDefault="00A740C1" w:rsidP="006C6520">
      <w:pPr>
        <w:pStyle w:val="NoSpacing"/>
        <w:numPr>
          <w:ilvl w:val="0"/>
          <w:numId w:val="29"/>
        </w:numPr>
      </w:pPr>
      <w:r>
        <w:t xml:space="preserve">Imagine the user </w:t>
      </w:r>
      <w:r w:rsidR="0047758C">
        <w:t>going out to the movie theaters to watch a movie that was inspired by a book and he has read reviews of the movie being not great. He needs a quick source on whether the movie would be worth watching over the book. He then goes to CritiqueCafé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298E6F07" w14:textId="77777777" w:rsidR="00A740C1" w:rsidRDefault="00A740C1" w:rsidP="006C6520">
      <w:pPr>
        <w:pStyle w:val="NoSpacing"/>
      </w:pPr>
    </w:p>
    <w:p w14:paraId="53A7AE55" w14:textId="551B23DD" w:rsidR="004C1984" w:rsidRDefault="004C1984" w:rsidP="004C1984">
      <w:pPr>
        <w:pStyle w:val="Title"/>
        <w:rPr>
          <w:b/>
          <w:bCs/>
        </w:rPr>
      </w:pPr>
      <w:r>
        <w:rPr>
          <w:b/>
          <w:bCs/>
        </w:rPr>
        <w:t>List of high-level functional requirements</w:t>
      </w:r>
    </w:p>
    <w:p w14:paraId="0D3BB57F" w14:textId="48AB4AF3" w:rsidR="004C1984" w:rsidRDefault="004C1984" w:rsidP="004C1984">
      <w:pPr>
        <w:pStyle w:val="ListParagraph"/>
        <w:numPr>
          <w:ilvl w:val="0"/>
          <w:numId w:val="23"/>
        </w:numPr>
      </w:pPr>
      <w:r>
        <w:t xml:space="preserve">  </w:t>
      </w:r>
      <w:r w:rsidR="00B0659A">
        <w:t>Ability to Login/User access</w:t>
      </w:r>
    </w:p>
    <w:p w14:paraId="58CDA5EA" w14:textId="6EB1BE8E" w:rsidR="004C1984" w:rsidRDefault="004C1984" w:rsidP="004C1984">
      <w:pPr>
        <w:pStyle w:val="ListParagraph"/>
        <w:numPr>
          <w:ilvl w:val="0"/>
          <w:numId w:val="23"/>
        </w:numPr>
      </w:pPr>
      <w:r>
        <w:t xml:space="preserve"> </w:t>
      </w:r>
      <w:r w:rsidR="002245C3">
        <w:t>Database Functionality for forums posts (initial posts and replies)</w:t>
      </w:r>
    </w:p>
    <w:p w14:paraId="5A90D40E" w14:textId="7786866E" w:rsidR="004C1984" w:rsidRDefault="004C1984" w:rsidP="00A740C1">
      <w:pPr>
        <w:pStyle w:val="ListParagraph"/>
        <w:numPr>
          <w:ilvl w:val="0"/>
          <w:numId w:val="23"/>
        </w:numPr>
      </w:pPr>
      <w:r>
        <w:t xml:space="preserve"> </w:t>
      </w:r>
      <w:r w:rsidR="00A740C1">
        <w:t>Search Capabilities</w:t>
      </w:r>
    </w:p>
    <w:p w14:paraId="3BF2F328" w14:textId="4A41C130" w:rsidR="004C1984" w:rsidRDefault="004C1984" w:rsidP="004C1984">
      <w:pPr>
        <w:ind w:firstLine="0"/>
      </w:pPr>
    </w:p>
    <w:p w14:paraId="579D22A8" w14:textId="3B5B1607" w:rsidR="004C1984" w:rsidRDefault="004C1984" w:rsidP="004C1984">
      <w:pPr>
        <w:pStyle w:val="Title"/>
        <w:rPr>
          <w:b/>
          <w:bCs/>
        </w:rPr>
      </w:pPr>
      <w:r>
        <w:rPr>
          <w:b/>
          <w:bCs/>
        </w:rPr>
        <w:t>List of non-functional requirements</w:t>
      </w:r>
    </w:p>
    <w:p w14:paraId="5924D681" w14:textId="7BCFED39" w:rsidR="004C1984" w:rsidRDefault="004C1984" w:rsidP="004C1984">
      <w:pPr>
        <w:pStyle w:val="ListParagraph"/>
        <w:numPr>
          <w:ilvl w:val="0"/>
          <w:numId w:val="25"/>
        </w:numPr>
      </w:pPr>
      <w:r>
        <w:t xml:space="preserve"> </w:t>
      </w:r>
      <w:r w:rsidR="00E43A9E">
        <w:t>Available at all times of the day</w:t>
      </w:r>
    </w:p>
    <w:p w14:paraId="4377CA13" w14:textId="6B9B3548" w:rsidR="004C1984" w:rsidRDefault="004C1984" w:rsidP="004C1984">
      <w:pPr>
        <w:pStyle w:val="ListParagraph"/>
        <w:numPr>
          <w:ilvl w:val="0"/>
          <w:numId w:val="25"/>
        </w:numPr>
      </w:pPr>
      <w:r>
        <w:t xml:space="preserve"> </w:t>
      </w:r>
      <w:r w:rsidR="00AF56B3">
        <w:t>Ease of us</w:t>
      </w:r>
    </w:p>
    <w:p w14:paraId="63FD1C02" w14:textId="4F2FED59" w:rsidR="004C1984" w:rsidRDefault="004C1984" w:rsidP="0047758C">
      <w:pPr>
        <w:pStyle w:val="ListParagraph"/>
        <w:numPr>
          <w:ilvl w:val="0"/>
          <w:numId w:val="25"/>
        </w:numPr>
      </w:pPr>
      <w:r>
        <w:t xml:space="preserve"> </w:t>
      </w:r>
      <w:r w:rsidR="00E43A9E">
        <w:t>Search should be immediate, as well as comments/replies</w:t>
      </w:r>
    </w:p>
    <w:p w14:paraId="55835995" w14:textId="77777777" w:rsidR="00A740C1" w:rsidRDefault="00A740C1" w:rsidP="004C1984">
      <w:pPr>
        <w:pStyle w:val="Title"/>
        <w:rPr>
          <w:b/>
          <w:bCs/>
        </w:rPr>
      </w:pPr>
    </w:p>
    <w:p w14:paraId="1537A4E5" w14:textId="53789F47" w:rsidR="004C1984" w:rsidRDefault="004C1984" w:rsidP="004C1984">
      <w:pPr>
        <w:pStyle w:val="Title"/>
        <w:rPr>
          <w:b/>
          <w:bCs/>
        </w:rPr>
      </w:pPr>
      <w:r>
        <w:rPr>
          <w:b/>
          <w:bCs/>
        </w:rPr>
        <w:t>High-level system architecture</w:t>
      </w:r>
    </w:p>
    <w:p w14:paraId="3B1CB01B" w14:textId="58A5B9A0" w:rsidR="002245C3" w:rsidRPr="000D287E" w:rsidRDefault="000D287E" w:rsidP="004C1984">
      <w:pPr>
        <w:rPr>
          <w:u w:val="single"/>
        </w:rPr>
      </w:pPr>
      <w:r>
        <w:t xml:space="preserve">            </w:t>
      </w:r>
      <w:r w:rsidR="002245C3" w:rsidRPr="000D287E">
        <w:rPr>
          <w:u w:val="single"/>
        </w:rPr>
        <w:t>Languages</w:t>
      </w:r>
    </w:p>
    <w:p w14:paraId="712798BA" w14:textId="3FAE3A7F" w:rsidR="004C1984" w:rsidRDefault="002245C3" w:rsidP="002245C3">
      <w:pPr>
        <w:pStyle w:val="ListParagraph"/>
        <w:numPr>
          <w:ilvl w:val="0"/>
          <w:numId w:val="28"/>
        </w:numPr>
      </w:pPr>
      <w:r>
        <w:t>CSS</w:t>
      </w:r>
    </w:p>
    <w:p w14:paraId="1A06DE19" w14:textId="69EB7D9F" w:rsidR="002245C3" w:rsidRDefault="002245C3" w:rsidP="002245C3">
      <w:pPr>
        <w:pStyle w:val="ListParagraph"/>
        <w:numPr>
          <w:ilvl w:val="0"/>
          <w:numId w:val="28"/>
        </w:numPr>
      </w:pPr>
      <w:r>
        <w:t>HTML</w:t>
      </w:r>
    </w:p>
    <w:p w14:paraId="5FC52801" w14:textId="68CF17F3" w:rsidR="002245C3" w:rsidRDefault="002245C3" w:rsidP="002245C3">
      <w:pPr>
        <w:pStyle w:val="ListParagraph"/>
        <w:numPr>
          <w:ilvl w:val="0"/>
          <w:numId w:val="28"/>
        </w:numPr>
      </w:pPr>
      <w:r>
        <w:t>PHP</w:t>
      </w:r>
    </w:p>
    <w:p w14:paraId="6BD6A389" w14:textId="46940BFF" w:rsidR="000D287E" w:rsidRPr="000D287E" w:rsidRDefault="000D287E" w:rsidP="000D287E">
      <w:pPr>
        <w:pStyle w:val="ListParagraph"/>
        <w:ind w:left="1440" w:firstLine="0"/>
        <w:rPr>
          <w:u w:val="single"/>
        </w:rPr>
      </w:pPr>
      <w:r w:rsidRPr="000D287E">
        <w:rPr>
          <w:u w:val="single"/>
        </w:rPr>
        <w:t>Supported Browsers</w:t>
      </w:r>
    </w:p>
    <w:p w14:paraId="389CFDF1" w14:textId="2520928A" w:rsidR="000D287E" w:rsidRDefault="000D287E" w:rsidP="000D287E">
      <w:pPr>
        <w:pStyle w:val="ListParagraph"/>
        <w:numPr>
          <w:ilvl w:val="0"/>
          <w:numId w:val="28"/>
        </w:numPr>
      </w:pPr>
      <w:r>
        <w:t>Google Chrome</w:t>
      </w:r>
    </w:p>
    <w:p w14:paraId="6DA27486" w14:textId="74741B56" w:rsidR="000D287E" w:rsidRDefault="000D07C8" w:rsidP="000D287E">
      <w:pPr>
        <w:pStyle w:val="ListParagraph"/>
        <w:numPr>
          <w:ilvl w:val="0"/>
          <w:numId w:val="28"/>
        </w:numPr>
      </w:pPr>
      <w:r>
        <w:t>Mozilla Firefox</w:t>
      </w:r>
    </w:p>
    <w:p w14:paraId="3A44A739" w14:textId="59BE4BF0" w:rsidR="000D287E" w:rsidRDefault="000D07C8" w:rsidP="000D287E">
      <w:pPr>
        <w:pStyle w:val="ListParagraph"/>
        <w:numPr>
          <w:ilvl w:val="0"/>
          <w:numId w:val="28"/>
        </w:numPr>
      </w:pPr>
      <w:r>
        <w:t>Opera Browser</w:t>
      </w:r>
    </w:p>
    <w:p w14:paraId="3E5819A9" w14:textId="1F6D33ED" w:rsidR="002245C3" w:rsidRPr="000D287E" w:rsidRDefault="000D287E" w:rsidP="002245C3">
      <w:pPr>
        <w:pStyle w:val="ListParagraph"/>
        <w:ind w:left="1440" w:firstLine="0"/>
        <w:rPr>
          <w:u w:val="single"/>
        </w:rPr>
      </w:pPr>
      <w:r w:rsidRPr="000D287E">
        <w:rPr>
          <w:u w:val="single"/>
        </w:rPr>
        <w:t>Framework</w:t>
      </w:r>
    </w:p>
    <w:p w14:paraId="4CACA948" w14:textId="1696998D" w:rsidR="002245C3" w:rsidRDefault="00F65F15" w:rsidP="002245C3">
      <w:pPr>
        <w:pStyle w:val="ListParagraph"/>
        <w:numPr>
          <w:ilvl w:val="0"/>
          <w:numId w:val="28"/>
        </w:numPr>
      </w:pPr>
      <w:r>
        <w:t>Scrum</w:t>
      </w:r>
    </w:p>
    <w:p w14:paraId="02ABAF5E" w14:textId="0F73664B" w:rsidR="004C1984" w:rsidRDefault="004C1984" w:rsidP="004C1984"/>
    <w:p w14:paraId="5928071D" w14:textId="40B83D46" w:rsidR="004C1984" w:rsidRDefault="004C1984" w:rsidP="004C1984">
      <w:pPr>
        <w:pStyle w:val="Title"/>
        <w:rPr>
          <w:b/>
          <w:bCs/>
        </w:rPr>
      </w:pPr>
      <w:r>
        <w:rPr>
          <w:b/>
          <w:bCs/>
        </w:rPr>
        <w:t>Team JavaCup</w:t>
      </w:r>
    </w:p>
    <w:p w14:paraId="77138669" w14:textId="75EC1BFB" w:rsidR="004C1984" w:rsidRDefault="004C1984" w:rsidP="004C1984">
      <w:pPr>
        <w:pStyle w:val="ListParagraph"/>
        <w:numPr>
          <w:ilvl w:val="0"/>
          <w:numId w:val="26"/>
        </w:numPr>
      </w:pPr>
      <w:r>
        <w:t xml:space="preserve"> </w:t>
      </w:r>
      <w:r w:rsidR="002245C3">
        <w:t>Enmanuel Ortiz – Back-end dev</w:t>
      </w:r>
      <w:r w:rsidR="000D287E">
        <w:t xml:space="preserve"> (Github master)</w:t>
      </w:r>
      <w:r w:rsidR="00CF01EF">
        <w:t xml:space="preserve"> eortiz2018@fau.edu</w:t>
      </w:r>
      <w:bookmarkStart w:id="1" w:name="_GoBack"/>
      <w:bookmarkEnd w:id="1"/>
    </w:p>
    <w:p w14:paraId="32D00491" w14:textId="2B07A31F" w:rsidR="004C1984" w:rsidRDefault="004C1984" w:rsidP="00C22AD9">
      <w:pPr>
        <w:pStyle w:val="ListParagraph"/>
        <w:numPr>
          <w:ilvl w:val="0"/>
          <w:numId w:val="26"/>
        </w:numPr>
      </w:pPr>
      <w:r>
        <w:t xml:space="preserve"> </w:t>
      </w:r>
      <w:r w:rsidR="000D07C8">
        <w:t>Richard Santiago – Front-end dev/back-end back-up? (</w:t>
      </w:r>
      <w:r w:rsidR="00712645">
        <w:t>Product Owner) rsantiago2018@fau.edu</w:t>
      </w:r>
      <w:r>
        <w:t xml:space="preserve"> </w:t>
      </w:r>
    </w:p>
    <w:p w14:paraId="124139CD" w14:textId="2D7A768C" w:rsidR="004C1984" w:rsidRDefault="004C1984" w:rsidP="004C1984">
      <w:pPr>
        <w:pStyle w:val="ListParagraph"/>
        <w:numPr>
          <w:ilvl w:val="0"/>
          <w:numId w:val="26"/>
        </w:numPr>
      </w:pPr>
      <w:r>
        <w:t xml:space="preserve"> </w:t>
      </w:r>
      <w:r w:rsidR="00F65F15">
        <w:t>Sadiki Brown – Front-end dev (Development team)</w:t>
      </w:r>
    </w:p>
    <w:p w14:paraId="0F575AC1" w14:textId="77777777" w:rsidR="00712645" w:rsidRDefault="00712645" w:rsidP="004C1984">
      <w:pPr>
        <w:pStyle w:val="ListParagraph"/>
        <w:numPr>
          <w:ilvl w:val="0"/>
          <w:numId w:val="26"/>
        </w:numPr>
      </w:pPr>
    </w:p>
    <w:p w14:paraId="1BDE641E" w14:textId="17A63E96" w:rsidR="004C1984" w:rsidRDefault="004C1984" w:rsidP="004C1984"/>
    <w:p w14:paraId="671CA156" w14:textId="77777777" w:rsidR="000D287E" w:rsidRDefault="000D287E" w:rsidP="004C1984">
      <w:pPr>
        <w:pStyle w:val="Title"/>
        <w:rPr>
          <w:b/>
          <w:bCs/>
        </w:rPr>
      </w:pPr>
    </w:p>
    <w:p w14:paraId="00E27A5C" w14:textId="77777777" w:rsidR="000D287E" w:rsidRDefault="000D287E" w:rsidP="004C1984">
      <w:pPr>
        <w:pStyle w:val="Title"/>
        <w:rPr>
          <w:b/>
          <w:bCs/>
        </w:rPr>
      </w:pPr>
    </w:p>
    <w:p w14:paraId="4E117F9D" w14:textId="77777777" w:rsidR="000D287E" w:rsidRDefault="000D287E" w:rsidP="004C1984">
      <w:pPr>
        <w:pStyle w:val="Title"/>
        <w:rPr>
          <w:b/>
          <w:bCs/>
        </w:rPr>
      </w:pPr>
    </w:p>
    <w:p w14:paraId="5FBBB3AB" w14:textId="0B7CCEAD" w:rsidR="004C1984" w:rsidRDefault="004C1984" w:rsidP="004C1984">
      <w:pPr>
        <w:pStyle w:val="Title"/>
        <w:rPr>
          <w:b/>
          <w:bCs/>
        </w:rPr>
      </w:pPr>
      <w:r>
        <w:rPr>
          <w:b/>
          <w:bCs/>
        </w:rPr>
        <w:lastRenderedPageBreak/>
        <w:t>Checklist</w:t>
      </w:r>
    </w:p>
    <w:p w14:paraId="59E7EFF6" w14:textId="7F7DE45B" w:rsidR="004C1984" w:rsidRDefault="004C1984" w:rsidP="004C1984">
      <w:pPr>
        <w:pStyle w:val="ListParagraph"/>
        <w:numPr>
          <w:ilvl w:val="0"/>
          <w:numId w:val="27"/>
        </w:numPr>
      </w:pPr>
      <w:r>
        <w:t>Team decided on means of communications:</w:t>
      </w:r>
      <w:r w:rsidR="00993370">
        <w:t xml:space="preserve"> </w:t>
      </w:r>
      <w:r w:rsidR="00B0659A" w:rsidRPr="00B0659A">
        <w:rPr>
          <w:rFonts w:ascii="Segoe UI Symbol" w:hAnsi="Segoe UI Symbol" w:cs="Segoe UI Symbol"/>
        </w:rPr>
        <w:t>✓</w:t>
      </w:r>
    </w:p>
    <w:p w14:paraId="7B3DAB7B" w14:textId="75F690F3" w:rsidR="004C1984" w:rsidRDefault="004C1984" w:rsidP="004C1984">
      <w:pPr>
        <w:pStyle w:val="ListParagraph"/>
        <w:numPr>
          <w:ilvl w:val="0"/>
          <w:numId w:val="27"/>
        </w:numPr>
      </w:pPr>
      <w:r>
        <w:t>Team found a time slot to meet outside of class:</w:t>
      </w:r>
      <w:r w:rsidR="00B0659A">
        <w:t xml:space="preserve"> </w:t>
      </w:r>
      <w:r w:rsidR="00B0659A" w:rsidRPr="00B0659A">
        <w:rPr>
          <w:rFonts w:ascii="Segoe UI Symbol" w:hAnsi="Segoe UI Symbol" w:cs="Segoe UI Symbol"/>
        </w:rPr>
        <w:t>✓</w:t>
      </w:r>
    </w:p>
    <w:p w14:paraId="51F5A559" w14:textId="2A43C94C" w:rsidR="004C1984" w:rsidRDefault="004C1984" w:rsidP="004C1984">
      <w:pPr>
        <w:pStyle w:val="ListParagraph"/>
        <w:numPr>
          <w:ilvl w:val="0"/>
          <w:numId w:val="27"/>
        </w:numPr>
      </w:pPr>
      <w:r>
        <w:t>Front and back end team leads chosen:</w:t>
      </w:r>
      <w:r w:rsidR="00B0659A">
        <w:t xml:space="preserve"> </w:t>
      </w:r>
      <w:r w:rsidR="00B0659A" w:rsidRPr="00B0659A">
        <w:rPr>
          <w:rFonts w:ascii="Segoe UI Symbol" w:hAnsi="Segoe UI Symbol" w:cs="Segoe UI Symbol"/>
        </w:rPr>
        <w:t>✓</w:t>
      </w:r>
    </w:p>
    <w:p w14:paraId="0FD93DAC" w14:textId="02D4BCF5" w:rsidR="004C1984" w:rsidRDefault="004C1984" w:rsidP="004C1984">
      <w:pPr>
        <w:pStyle w:val="ListParagraph"/>
        <w:numPr>
          <w:ilvl w:val="0"/>
          <w:numId w:val="27"/>
        </w:numPr>
      </w:pPr>
      <w:r>
        <w:t>Github master chosen:</w:t>
      </w:r>
      <w:r w:rsidR="00B0659A">
        <w:t xml:space="preserve"> </w:t>
      </w:r>
      <w:r w:rsidR="00B0659A" w:rsidRPr="00B0659A">
        <w:rPr>
          <w:rFonts w:ascii="Segoe UI Symbol" w:hAnsi="Segoe UI Symbol" w:cs="Segoe UI Symbol"/>
        </w:rPr>
        <w:t>✓</w:t>
      </w:r>
    </w:p>
    <w:p w14:paraId="0493C1D2" w14:textId="47FD5AA4" w:rsidR="004C1984" w:rsidRDefault="004C1984" w:rsidP="004C1984">
      <w:pPr>
        <w:pStyle w:val="ListParagraph"/>
        <w:numPr>
          <w:ilvl w:val="0"/>
          <w:numId w:val="27"/>
        </w:numPr>
      </w:pPr>
      <w:r>
        <w:t>Team ready and able to use the chosen back and front-end frameworks:</w:t>
      </w:r>
      <w:r w:rsidR="00B0659A">
        <w:t xml:space="preserve"> </w:t>
      </w:r>
      <w:r w:rsidR="00B0659A" w:rsidRPr="00B0659A">
        <w:rPr>
          <w:rFonts w:ascii="Segoe UI Symbol" w:hAnsi="Segoe UI Symbol" w:cs="Segoe UI Symbol"/>
        </w:rPr>
        <w:t>✓</w:t>
      </w:r>
    </w:p>
    <w:p w14:paraId="04358568" w14:textId="0E3C358B" w:rsidR="004C1984" w:rsidRDefault="004C1984" w:rsidP="004C1984">
      <w:pPr>
        <w:pStyle w:val="ListParagraph"/>
        <w:numPr>
          <w:ilvl w:val="0"/>
          <w:numId w:val="27"/>
        </w:numPr>
      </w:pPr>
      <w:r>
        <w:t>Skills of each team member defined and known to all:</w:t>
      </w:r>
      <w:r w:rsidR="00B0659A">
        <w:t xml:space="preserve"> </w:t>
      </w:r>
      <w:r w:rsidR="00B0659A" w:rsidRPr="00B0659A">
        <w:rPr>
          <w:rFonts w:ascii="Segoe UI Symbol" w:hAnsi="Segoe UI Symbol" w:cs="Segoe UI Symbol"/>
        </w:rPr>
        <w:t>✓</w:t>
      </w:r>
    </w:p>
    <w:p w14:paraId="229480AD" w14:textId="36DEBCC2" w:rsidR="004C1984" w:rsidRPr="004C1984" w:rsidRDefault="004C1984" w:rsidP="004C1984">
      <w:pPr>
        <w:pStyle w:val="ListParagraph"/>
        <w:numPr>
          <w:ilvl w:val="0"/>
          <w:numId w:val="27"/>
        </w:numPr>
      </w:pPr>
      <w:r>
        <w:t>Team lead ensured that all team members read the final M1 and agree:</w:t>
      </w:r>
      <w:r w:rsidR="00B0659A">
        <w:t xml:space="preserve"> </w:t>
      </w:r>
    </w:p>
    <w:p w14:paraId="4B322767" w14:textId="607236D8" w:rsidR="00E614DD" w:rsidRDefault="00E614DD">
      <w:pPr>
        <w:pStyle w:val="Bibliography"/>
      </w:pPr>
    </w:p>
    <w:sectPr w:rsidR="00E614DD" w:rsidSect="00A740C1">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5114A" w14:textId="77777777" w:rsidR="000B54AD" w:rsidRDefault="000B54AD">
      <w:pPr>
        <w:spacing w:line="240" w:lineRule="auto"/>
      </w:pPr>
      <w:r>
        <w:separator/>
      </w:r>
    </w:p>
  </w:endnote>
  <w:endnote w:type="continuationSeparator" w:id="0">
    <w:p w14:paraId="41F69465" w14:textId="77777777" w:rsidR="000B54AD" w:rsidRDefault="000B5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F93DD" w14:textId="77777777" w:rsidR="000B54AD" w:rsidRDefault="000B54AD">
      <w:pPr>
        <w:spacing w:line="240" w:lineRule="auto"/>
      </w:pPr>
      <w:r>
        <w:separator/>
      </w:r>
    </w:p>
  </w:footnote>
  <w:footnote w:type="continuationSeparator" w:id="0">
    <w:p w14:paraId="36B5A3EB" w14:textId="77777777" w:rsidR="000B54AD" w:rsidRDefault="000B54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r>
      <w:t>JavaCup</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r>
      <w:t>JavaCup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D303C"/>
    <w:multiLevelType w:val="hybridMultilevel"/>
    <w:tmpl w:val="EA905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1B5787"/>
    <w:multiLevelType w:val="multilevel"/>
    <w:tmpl w:val="4572ABF8"/>
    <w:numStyleLink w:val="MLAOutline"/>
  </w:abstractNum>
  <w:abstractNum w:abstractNumId="24" w15:restartNumberingAfterBreak="0">
    <w:nsid w:val="5B8D7130"/>
    <w:multiLevelType w:val="hybridMultilevel"/>
    <w:tmpl w:val="F38AB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AD7CF3"/>
    <w:multiLevelType w:val="hybridMultilevel"/>
    <w:tmpl w:val="E92285CA"/>
    <w:lvl w:ilvl="0" w:tplc="03AC1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3"/>
  </w:num>
  <w:num w:numId="14">
    <w:abstractNumId w:val="16"/>
  </w:num>
  <w:num w:numId="15">
    <w:abstractNumId w:val="26"/>
  </w:num>
  <w:num w:numId="16">
    <w:abstractNumId w:val="21"/>
  </w:num>
  <w:num w:numId="17">
    <w:abstractNumId w:val="11"/>
  </w:num>
  <w:num w:numId="18">
    <w:abstractNumId w:val="10"/>
  </w:num>
  <w:num w:numId="19">
    <w:abstractNumId w:val="19"/>
  </w:num>
  <w:num w:numId="20">
    <w:abstractNumId w:val="28"/>
  </w:num>
  <w:num w:numId="21">
    <w:abstractNumId w:val="13"/>
  </w:num>
  <w:num w:numId="22">
    <w:abstractNumId w:val="25"/>
  </w:num>
  <w:num w:numId="23">
    <w:abstractNumId w:val="18"/>
  </w:num>
  <w:num w:numId="24">
    <w:abstractNumId w:val="20"/>
  </w:num>
  <w:num w:numId="25">
    <w:abstractNumId w:val="27"/>
  </w:num>
  <w:num w:numId="26">
    <w:abstractNumId w:val="17"/>
  </w:num>
  <w:num w:numId="27">
    <w:abstractNumId w:val="15"/>
  </w:num>
  <w:num w:numId="28">
    <w:abstractNumId w:val="2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40CBB"/>
    <w:rsid w:val="000B54AD"/>
    <w:rsid w:val="000B78C8"/>
    <w:rsid w:val="000D07C8"/>
    <w:rsid w:val="000D287E"/>
    <w:rsid w:val="001463B2"/>
    <w:rsid w:val="001F62C0"/>
    <w:rsid w:val="002245C3"/>
    <w:rsid w:val="00245E02"/>
    <w:rsid w:val="002975C8"/>
    <w:rsid w:val="00353B66"/>
    <w:rsid w:val="00361205"/>
    <w:rsid w:val="003D7982"/>
    <w:rsid w:val="0047758C"/>
    <w:rsid w:val="004A2675"/>
    <w:rsid w:val="004C1984"/>
    <w:rsid w:val="004F7139"/>
    <w:rsid w:val="00504166"/>
    <w:rsid w:val="00517E05"/>
    <w:rsid w:val="00616ABD"/>
    <w:rsid w:val="00691EC1"/>
    <w:rsid w:val="006A0C20"/>
    <w:rsid w:val="006C6520"/>
    <w:rsid w:val="00712645"/>
    <w:rsid w:val="00774DD1"/>
    <w:rsid w:val="00791328"/>
    <w:rsid w:val="007C53FB"/>
    <w:rsid w:val="00833B64"/>
    <w:rsid w:val="008B7D18"/>
    <w:rsid w:val="008F1F97"/>
    <w:rsid w:val="008F4052"/>
    <w:rsid w:val="009515AD"/>
    <w:rsid w:val="00993370"/>
    <w:rsid w:val="009D4EB3"/>
    <w:rsid w:val="00A441AB"/>
    <w:rsid w:val="00A5091C"/>
    <w:rsid w:val="00A740C1"/>
    <w:rsid w:val="00A77820"/>
    <w:rsid w:val="00AF56B3"/>
    <w:rsid w:val="00B0659A"/>
    <w:rsid w:val="00B13D1B"/>
    <w:rsid w:val="00B818DF"/>
    <w:rsid w:val="00CF01EF"/>
    <w:rsid w:val="00D52117"/>
    <w:rsid w:val="00DB0D39"/>
    <w:rsid w:val="00E14005"/>
    <w:rsid w:val="00E43A9E"/>
    <w:rsid w:val="00E614DD"/>
    <w:rsid w:val="00F65F15"/>
    <w:rsid w:val="00F83DE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6</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3</cp:revision>
  <dcterms:created xsi:type="dcterms:W3CDTF">2019-09-23T16:16:00Z</dcterms:created>
  <dcterms:modified xsi:type="dcterms:W3CDTF">2019-09-23T16:37:00Z</dcterms:modified>
  <cp:version/>
</cp:coreProperties>
</file>